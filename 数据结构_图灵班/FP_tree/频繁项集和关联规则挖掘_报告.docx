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455DB45" w14:textId="77777777" w:rsidR="00E20450" w:rsidRDefault="00000000">
      <w:pPr>
        <w:jc w:val="center"/>
        <w:rPr>
          <w:rFonts w:eastAsia="方正舒体"/>
          <w:b/>
          <w:bCs/>
          <w:sz w:val="44"/>
        </w:rPr>
      </w:pPr>
      <w:r>
        <w:rPr>
          <w:rFonts w:ascii="仿宋_GB2312" w:eastAsia="仿宋_GB2312" w:hAnsi="仿宋_GB2312" w:cs="Arial" w:hint="eastAsia"/>
          <w:b/>
          <w:bCs/>
          <w:sz w:val="32"/>
        </w:rPr>
        <w:br w:type="page"/>
      </w:r>
      <w:r>
        <w:rPr>
          <w:rFonts w:eastAsia="方正舒体" w:hint="eastAsia"/>
          <w:b/>
          <w:bCs/>
          <w:sz w:val="44"/>
        </w:rPr>
        <w:lastRenderedPageBreak/>
        <w:t>电</w:t>
      </w:r>
      <w:r>
        <w:rPr>
          <w:rFonts w:eastAsia="方正舒体" w:hint="eastAsia"/>
          <w:b/>
          <w:bCs/>
          <w:sz w:val="44"/>
        </w:rPr>
        <w:t xml:space="preserve"> </w:t>
      </w:r>
      <w:r>
        <w:rPr>
          <w:rFonts w:eastAsia="方正舒体" w:hint="eastAsia"/>
          <w:b/>
          <w:bCs/>
          <w:sz w:val="44"/>
        </w:rPr>
        <w:t>子</w:t>
      </w:r>
      <w:r>
        <w:rPr>
          <w:rFonts w:eastAsia="方正舒体" w:hint="eastAsia"/>
          <w:b/>
          <w:bCs/>
          <w:sz w:val="44"/>
        </w:rPr>
        <w:t xml:space="preserve"> </w:t>
      </w:r>
      <w:r>
        <w:rPr>
          <w:rFonts w:eastAsia="方正舒体" w:hint="eastAsia"/>
          <w:b/>
          <w:bCs/>
          <w:sz w:val="44"/>
        </w:rPr>
        <w:t>科</w:t>
      </w:r>
      <w:r>
        <w:rPr>
          <w:rFonts w:eastAsia="方正舒体" w:hint="eastAsia"/>
          <w:b/>
          <w:bCs/>
          <w:sz w:val="44"/>
        </w:rPr>
        <w:t xml:space="preserve"> </w:t>
      </w:r>
      <w:r>
        <w:rPr>
          <w:rFonts w:eastAsia="方正舒体" w:hint="eastAsia"/>
          <w:b/>
          <w:bCs/>
          <w:sz w:val="44"/>
        </w:rPr>
        <w:t>技</w:t>
      </w:r>
      <w:r>
        <w:rPr>
          <w:rFonts w:eastAsia="方正舒体" w:hint="eastAsia"/>
          <w:b/>
          <w:bCs/>
          <w:sz w:val="44"/>
        </w:rPr>
        <w:t xml:space="preserve"> </w:t>
      </w:r>
      <w:r>
        <w:rPr>
          <w:rFonts w:eastAsia="方正舒体" w:hint="eastAsia"/>
          <w:b/>
          <w:bCs/>
          <w:sz w:val="44"/>
        </w:rPr>
        <w:t>大</w:t>
      </w:r>
      <w:r>
        <w:rPr>
          <w:rFonts w:eastAsia="方正舒体" w:hint="eastAsia"/>
          <w:b/>
          <w:bCs/>
          <w:sz w:val="44"/>
        </w:rPr>
        <w:t xml:space="preserve"> </w:t>
      </w:r>
      <w:r>
        <w:rPr>
          <w:rFonts w:eastAsia="方正舒体" w:hint="eastAsia"/>
          <w:b/>
          <w:bCs/>
          <w:sz w:val="44"/>
        </w:rPr>
        <w:t>学</w:t>
      </w:r>
    </w:p>
    <w:p w14:paraId="6CC9A049" w14:textId="77777777" w:rsidR="00E20450" w:rsidRPr="00367549" w:rsidRDefault="00000000" w:rsidP="00367549">
      <w:pPr>
        <w:jc w:val="center"/>
        <w:rPr>
          <w:rFonts w:eastAsia="黑体"/>
          <w:b/>
          <w:bCs/>
          <w:sz w:val="52"/>
        </w:rPr>
      </w:pPr>
      <w:r>
        <w:rPr>
          <w:rFonts w:eastAsia="黑体" w:hint="eastAsia"/>
          <w:b/>
          <w:bCs/>
          <w:sz w:val="52"/>
        </w:rPr>
        <w:t>实</w:t>
      </w:r>
      <w:r>
        <w:rPr>
          <w:rFonts w:eastAsia="黑体" w:hint="eastAsia"/>
          <w:b/>
          <w:bCs/>
          <w:sz w:val="52"/>
        </w:rPr>
        <w:t xml:space="preserve">   </w:t>
      </w:r>
      <w:proofErr w:type="gramStart"/>
      <w:r>
        <w:rPr>
          <w:rFonts w:eastAsia="黑体" w:hint="eastAsia"/>
          <w:b/>
          <w:bCs/>
          <w:sz w:val="52"/>
        </w:rPr>
        <w:t>验</w:t>
      </w:r>
      <w:proofErr w:type="gramEnd"/>
      <w:r>
        <w:rPr>
          <w:rFonts w:eastAsia="黑体" w:hint="eastAsia"/>
          <w:b/>
          <w:bCs/>
          <w:sz w:val="52"/>
        </w:rPr>
        <w:t xml:space="preserve">   </w:t>
      </w:r>
      <w:r>
        <w:rPr>
          <w:rFonts w:eastAsia="黑体" w:hint="eastAsia"/>
          <w:b/>
          <w:bCs/>
          <w:sz w:val="52"/>
        </w:rPr>
        <w:t>报</w:t>
      </w:r>
      <w:r>
        <w:rPr>
          <w:rFonts w:eastAsia="黑体" w:hint="eastAsia"/>
          <w:b/>
          <w:bCs/>
          <w:sz w:val="52"/>
        </w:rPr>
        <w:t xml:space="preserve">   </w:t>
      </w:r>
      <w:r>
        <w:rPr>
          <w:rFonts w:eastAsia="黑体" w:hint="eastAsia"/>
          <w:b/>
          <w:bCs/>
          <w:sz w:val="52"/>
        </w:rPr>
        <w:t>告</w:t>
      </w:r>
    </w:p>
    <w:p w14:paraId="5389E49E" w14:textId="77777777" w:rsidR="004565E2" w:rsidRPr="008A1DFC" w:rsidRDefault="00000000" w:rsidP="008D6483">
      <w:pPr>
        <w:numPr>
          <w:ilvl w:val="0"/>
          <w:numId w:val="1"/>
        </w:numPr>
        <w:spacing w:line="720" w:lineRule="auto"/>
        <w:rPr>
          <w:rFonts w:ascii="黑体" w:eastAsia="黑体" w:hAnsi="黑体"/>
          <w:b/>
          <w:bCs/>
          <w:sz w:val="28"/>
        </w:rPr>
      </w:pPr>
      <w:r w:rsidRPr="008A1DFC">
        <w:rPr>
          <w:rFonts w:ascii="黑体" w:eastAsia="黑体" w:hAnsi="黑体" w:hint="eastAsia"/>
          <w:b/>
          <w:bCs/>
          <w:sz w:val="28"/>
        </w:rPr>
        <w:t>实验名称：</w:t>
      </w:r>
    </w:p>
    <w:p w14:paraId="0E16EF88" w14:textId="43306DF0" w:rsidR="00E20450" w:rsidRPr="004565E2" w:rsidRDefault="007E4E07" w:rsidP="004565E2">
      <w:pPr>
        <w:spacing w:line="72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频繁模式与关联规则</w:t>
      </w:r>
    </w:p>
    <w:p w14:paraId="20EFF42C" w14:textId="77777777" w:rsidR="00E20450" w:rsidRPr="008A1DFC" w:rsidRDefault="00000000">
      <w:pPr>
        <w:numPr>
          <w:ilvl w:val="0"/>
          <w:numId w:val="1"/>
        </w:numPr>
        <w:spacing w:line="720" w:lineRule="auto"/>
        <w:rPr>
          <w:rFonts w:ascii="黑体" w:eastAsia="黑体" w:hAnsi="黑体"/>
          <w:b/>
          <w:bCs/>
          <w:sz w:val="28"/>
        </w:rPr>
      </w:pPr>
      <w:r w:rsidRPr="008A1DFC">
        <w:rPr>
          <w:rFonts w:ascii="黑体" w:eastAsia="黑体" w:hAnsi="黑体" w:hint="eastAsia"/>
          <w:b/>
          <w:bCs/>
          <w:sz w:val="28"/>
        </w:rPr>
        <w:t>实验内容</w:t>
      </w:r>
      <w:r w:rsidR="008D6483" w:rsidRPr="008A1DFC">
        <w:rPr>
          <w:rFonts w:ascii="黑体" w:eastAsia="黑体" w:hAnsi="黑体" w:hint="eastAsia"/>
          <w:b/>
          <w:bCs/>
          <w:sz w:val="28"/>
        </w:rPr>
        <w:t>简介</w:t>
      </w:r>
      <w:r w:rsidRPr="008A1DFC">
        <w:rPr>
          <w:rFonts w:ascii="黑体" w:eastAsia="黑体" w:hAnsi="黑体" w:hint="eastAsia"/>
          <w:b/>
          <w:bCs/>
          <w:sz w:val="28"/>
        </w:rPr>
        <w:t>：</w:t>
      </w:r>
    </w:p>
    <w:p w14:paraId="30770591" w14:textId="582163F0" w:rsidR="00882DC7" w:rsidRPr="005B62D8" w:rsidRDefault="00882DC7" w:rsidP="00882DC7">
      <w:pPr>
        <w:spacing w:line="360" w:lineRule="auto"/>
        <w:ind w:left="420" w:firstLine="420"/>
        <w:rPr>
          <w:rFonts w:ascii="宋体" w:hAnsi="宋体"/>
          <w:sz w:val="24"/>
          <w:szCs w:val="24"/>
        </w:rPr>
      </w:pPr>
      <w:r w:rsidRPr="005427AE">
        <w:rPr>
          <w:rFonts w:ascii="宋体" w:hAnsi="宋体" w:hint="eastAsia"/>
          <w:sz w:val="24"/>
          <w:szCs w:val="24"/>
        </w:rPr>
        <w:t>利用C</w:t>
      </w:r>
      <w:r w:rsidRPr="005427AE">
        <w:rPr>
          <w:rFonts w:ascii="宋体" w:hAnsi="宋体"/>
          <w:sz w:val="24"/>
          <w:szCs w:val="24"/>
        </w:rPr>
        <w:t>++</w:t>
      </w:r>
      <w:r w:rsidRPr="005427AE">
        <w:rPr>
          <w:rFonts w:ascii="宋体" w:hAnsi="宋体" w:hint="eastAsia"/>
          <w:sz w:val="24"/>
          <w:szCs w:val="24"/>
        </w:rPr>
        <w:t>语言</w:t>
      </w:r>
      <w:r w:rsidR="007E4E07">
        <w:rPr>
          <w:rFonts w:ascii="宋体" w:hAnsi="宋体" w:hint="eastAsia"/>
          <w:sz w:val="24"/>
          <w:szCs w:val="24"/>
        </w:rPr>
        <w:t>构建F</w:t>
      </w:r>
      <w:r w:rsidR="007E4E07">
        <w:rPr>
          <w:rFonts w:ascii="宋体" w:hAnsi="宋体"/>
          <w:sz w:val="24"/>
          <w:szCs w:val="24"/>
        </w:rPr>
        <w:t>P-</w:t>
      </w:r>
      <w:r w:rsidR="007E4E07">
        <w:rPr>
          <w:rFonts w:ascii="宋体" w:hAnsi="宋体" w:hint="eastAsia"/>
          <w:sz w:val="24"/>
          <w:szCs w:val="24"/>
        </w:rPr>
        <w:t>tree算法，利用条件模式树生成频繁模式，再通过给定的推理规则得出关联规则。</w:t>
      </w:r>
    </w:p>
    <w:p w14:paraId="611D4D63" w14:textId="77777777" w:rsidR="008D6483" w:rsidRPr="008A1DFC" w:rsidRDefault="008D6483" w:rsidP="008D6483">
      <w:pPr>
        <w:numPr>
          <w:ilvl w:val="0"/>
          <w:numId w:val="1"/>
        </w:numPr>
        <w:spacing w:line="720" w:lineRule="auto"/>
        <w:rPr>
          <w:rFonts w:ascii="黑体" w:eastAsia="黑体" w:hAnsi="黑体"/>
          <w:b/>
          <w:bCs/>
          <w:sz w:val="28"/>
        </w:rPr>
      </w:pPr>
      <w:r w:rsidRPr="008A1DFC">
        <w:rPr>
          <w:rFonts w:ascii="黑体" w:eastAsia="黑体" w:hAnsi="黑体" w:hint="eastAsia"/>
          <w:b/>
          <w:bCs/>
          <w:sz w:val="28"/>
        </w:rPr>
        <w:t>实验器材（设备、元器件）</w:t>
      </w:r>
    </w:p>
    <w:p w14:paraId="3C2EB445" w14:textId="77777777" w:rsidR="005C2815" w:rsidRDefault="005C2815" w:rsidP="005C2815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设备信息：家用笔记本电脑</w:t>
      </w:r>
    </w:p>
    <w:p w14:paraId="66C684B8" w14:textId="77777777" w:rsidR="005C2815" w:rsidRDefault="005C2815" w:rsidP="005C2815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操作系统：</w:t>
      </w:r>
      <w:r>
        <w:rPr>
          <w:rFonts w:hint="eastAsia"/>
          <w:sz w:val="24"/>
          <w:szCs w:val="24"/>
        </w:rPr>
        <w:t>Windows</w:t>
      </w:r>
      <w:r>
        <w:rPr>
          <w:sz w:val="24"/>
          <w:szCs w:val="24"/>
        </w:rPr>
        <w:t xml:space="preserve"> 10 E</w:t>
      </w:r>
      <w:r>
        <w:rPr>
          <w:rFonts w:hint="eastAsia"/>
          <w:sz w:val="24"/>
          <w:szCs w:val="24"/>
        </w:rPr>
        <w:t>ducational</w:t>
      </w:r>
      <w:r>
        <w:rPr>
          <w:sz w:val="24"/>
          <w:szCs w:val="24"/>
        </w:rPr>
        <w:t xml:space="preserve"> 21H1</w:t>
      </w:r>
    </w:p>
    <w:p w14:paraId="68DE75E3" w14:textId="77777777" w:rsidR="005C2815" w:rsidRDefault="005C2815" w:rsidP="005C2815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处理器：</w:t>
      </w:r>
      <w:r w:rsidRPr="00D357EB">
        <w:rPr>
          <w:sz w:val="24"/>
          <w:szCs w:val="24"/>
        </w:rPr>
        <w:t>AMD Ryzen 5 5600U with Radeon Graphics 2.30 GHz</w:t>
      </w:r>
    </w:p>
    <w:p w14:paraId="395D66A6" w14:textId="6D24C62A" w:rsidR="005C2815" w:rsidRPr="005C2815" w:rsidRDefault="005C2815" w:rsidP="005C2815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软件平台：</w:t>
      </w:r>
      <w:proofErr w:type="spellStart"/>
      <w:r w:rsidR="000959EB">
        <w:rPr>
          <w:sz w:val="24"/>
          <w:szCs w:val="24"/>
        </w:rPr>
        <w:t>CL</w:t>
      </w:r>
      <w:r w:rsidR="000959EB">
        <w:rPr>
          <w:rFonts w:hint="eastAsia"/>
          <w:sz w:val="24"/>
          <w:szCs w:val="24"/>
        </w:rPr>
        <w:t>ion</w:t>
      </w:r>
      <w:proofErr w:type="spellEnd"/>
      <w:r w:rsidR="000959EB">
        <w:rPr>
          <w:sz w:val="24"/>
          <w:szCs w:val="24"/>
        </w:rPr>
        <w:t xml:space="preserve"> 2022.2.3</w:t>
      </w:r>
    </w:p>
    <w:p w14:paraId="4F37B855" w14:textId="77777777" w:rsidR="00E20450" w:rsidRPr="008A1DFC" w:rsidRDefault="008D6483">
      <w:pPr>
        <w:numPr>
          <w:ilvl w:val="0"/>
          <w:numId w:val="1"/>
        </w:numPr>
        <w:spacing w:line="720" w:lineRule="auto"/>
        <w:rPr>
          <w:rFonts w:ascii="黑体" w:eastAsia="黑体" w:hAnsi="黑体"/>
          <w:b/>
          <w:bCs/>
          <w:sz w:val="28"/>
        </w:rPr>
      </w:pPr>
      <w:r w:rsidRPr="008A1DFC">
        <w:rPr>
          <w:rFonts w:ascii="黑体" w:eastAsia="黑体" w:hAnsi="黑体" w:hint="eastAsia"/>
          <w:b/>
          <w:bCs/>
          <w:sz w:val="28"/>
        </w:rPr>
        <w:t>算法说明：</w:t>
      </w:r>
    </w:p>
    <w:p w14:paraId="7139F189" w14:textId="27BBD9AF" w:rsidR="00882DC7" w:rsidRPr="004565E2" w:rsidRDefault="004C7D67" w:rsidP="00A01921">
      <w:pPr>
        <w:spacing w:line="360" w:lineRule="auto"/>
        <w:ind w:firstLine="42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1</w:t>
      </w:r>
      <w:r w:rsidR="00882DC7" w:rsidRPr="004565E2">
        <w:rPr>
          <w:rFonts w:ascii="黑体" w:eastAsia="黑体" w:hAnsi="黑体" w:hint="eastAsia"/>
          <w:sz w:val="24"/>
          <w:szCs w:val="24"/>
        </w:rPr>
        <w:t xml:space="preserve">. </w:t>
      </w:r>
      <w:r>
        <w:rPr>
          <w:rFonts w:ascii="黑体" w:eastAsia="黑体" w:hAnsi="黑体" w:hint="eastAsia"/>
          <w:sz w:val="24"/>
          <w:szCs w:val="24"/>
        </w:rPr>
        <w:t>相关概念说明</w:t>
      </w:r>
    </w:p>
    <w:p w14:paraId="048AD842" w14:textId="43C9A7A4" w:rsidR="00A01921" w:rsidRDefault="004C7D67" w:rsidP="00A01921">
      <w:pPr>
        <w:spacing w:line="360" w:lineRule="auto"/>
        <w:ind w:firstLine="420"/>
        <w:rPr>
          <w:rFonts w:ascii="宋体" w:hAnsi="宋体"/>
          <w:sz w:val="24"/>
          <w:szCs w:val="24"/>
        </w:rPr>
      </w:pPr>
      <w:r w:rsidRPr="008A1DFC">
        <w:rPr>
          <w:rFonts w:ascii="楷体" w:eastAsia="楷体" w:hAnsi="楷体"/>
          <w:b/>
          <w:bCs/>
          <w:sz w:val="24"/>
          <w:szCs w:val="24"/>
        </w:rPr>
        <w:t xml:space="preserve">1.1. </w:t>
      </w:r>
      <w:r w:rsidRPr="008A1DFC">
        <w:rPr>
          <w:rFonts w:ascii="楷体" w:eastAsia="楷体" w:hAnsi="楷体" w:hint="eastAsia"/>
          <w:b/>
          <w:bCs/>
          <w:sz w:val="24"/>
          <w:szCs w:val="24"/>
        </w:rPr>
        <w:t>项与项集</w:t>
      </w:r>
      <w:r w:rsidR="00A01921" w:rsidRPr="008A1DFC">
        <w:rPr>
          <w:rFonts w:ascii="楷体" w:eastAsia="楷体" w:hAnsi="楷体" w:hint="eastAsia"/>
          <w:b/>
          <w:bCs/>
          <w:sz w:val="24"/>
          <w:szCs w:val="24"/>
        </w:rPr>
        <w:t>:</w:t>
      </w:r>
      <w:r w:rsidR="00A01921" w:rsidRPr="00A30B50">
        <w:rPr>
          <w:rFonts w:ascii="宋体" w:hAnsi="宋体"/>
          <w:b/>
          <w:bCs/>
          <w:sz w:val="24"/>
          <w:szCs w:val="24"/>
        </w:rPr>
        <w:t xml:space="preserve"> </w:t>
      </w:r>
      <w:r w:rsidR="00A01921">
        <w:rPr>
          <w:rFonts w:ascii="宋体" w:hAnsi="宋体" w:hint="eastAsia"/>
          <w:sz w:val="24"/>
          <w:szCs w:val="24"/>
        </w:rPr>
        <w:t>项可看作最小单位的研究对象，而项集则是项的集合，含有k</w:t>
      </w:r>
      <w:proofErr w:type="gramStart"/>
      <w:r w:rsidR="00A01921">
        <w:rPr>
          <w:rFonts w:ascii="宋体" w:hAnsi="宋体" w:hint="eastAsia"/>
          <w:sz w:val="24"/>
          <w:szCs w:val="24"/>
        </w:rPr>
        <w:t>个</w:t>
      </w:r>
      <w:proofErr w:type="gramEnd"/>
      <w:r w:rsidR="00A01921">
        <w:rPr>
          <w:rFonts w:ascii="宋体" w:hAnsi="宋体" w:hint="eastAsia"/>
          <w:sz w:val="24"/>
          <w:szCs w:val="24"/>
        </w:rPr>
        <w:t>项的项集称为k</w:t>
      </w:r>
      <w:r w:rsidR="00A01921">
        <w:rPr>
          <w:rFonts w:ascii="宋体" w:hAnsi="宋体"/>
          <w:sz w:val="24"/>
          <w:szCs w:val="24"/>
        </w:rPr>
        <w:t>-</w:t>
      </w:r>
      <w:r w:rsidR="00A01921">
        <w:rPr>
          <w:rFonts w:ascii="宋体" w:hAnsi="宋体" w:hint="eastAsia"/>
          <w:sz w:val="24"/>
          <w:szCs w:val="24"/>
        </w:rPr>
        <w:t>项集</w:t>
      </w:r>
      <w:r w:rsidR="006D5F44">
        <w:rPr>
          <w:rFonts w:ascii="宋体" w:hAnsi="宋体" w:hint="eastAsia"/>
          <w:sz w:val="24"/>
          <w:szCs w:val="24"/>
        </w:rPr>
        <w:t>，包含所研究的所有项的项集为</w:t>
      </w:r>
      <w:proofErr w:type="spellStart"/>
      <w:r w:rsidR="006D5F44">
        <w:rPr>
          <w:rFonts w:ascii="宋体" w:hAnsi="宋体" w:hint="eastAsia"/>
          <w:sz w:val="24"/>
          <w:szCs w:val="24"/>
        </w:rPr>
        <w:t>ItemSet</w:t>
      </w:r>
      <w:proofErr w:type="spellEnd"/>
      <w:r w:rsidR="00A01921">
        <w:rPr>
          <w:rFonts w:ascii="宋体" w:hAnsi="宋体" w:hint="eastAsia"/>
          <w:sz w:val="24"/>
          <w:szCs w:val="24"/>
        </w:rPr>
        <w:t>。</w:t>
      </w:r>
    </w:p>
    <w:p w14:paraId="111A0277" w14:textId="00C45260" w:rsidR="004C7D67" w:rsidRDefault="004C7D67" w:rsidP="00A01921">
      <w:pPr>
        <w:spacing w:line="360" w:lineRule="auto"/>
        <w:ind w:firstLine="420"/>
        <w:rPr>
          <w:rFonts w:ascii="宋体" w:hAnsi="宋体"/>
          <w:sz w:val="24"/>
          <w:szCs w:val="24"/>
        </w:rPr>
      </w:pPr>
      <w:r w:rsidRPr="008A1DFC">
        <w:rPr>
          <w:rFonts w:ascii="楷体" w:eastAsia="楷体" w:hAnsi="楷体" w:hint="eastAsia"/>
          <w:b/>
          <w:bCs/>
          <w:sz w:val="24"/>
          <w:szCs w:val="24"/>
        </w:rPr>
        <w:t>1</w:t>
      </w:r>
      <w:r w:rsidRPr="008A1DFC">
        <w:rPr>
          <w:rFonts w:ascii="楷体" w:eastAsia="楷体" w:hAnsi="楷体"/>
          <w:b/>
          <w:bCs/>
          <w:sz w:val="24"/>
          <w:szCs w:val="24"/>
        </w:rPr>
        <w:t xml:space="preserve">.2. </w:t>
      </w:r>
      <w:r w:rsidRPr="008A1DFC">
        <w:rPr>
          <w:rFonts w:ascii="楷体" w:eastAsia="楷体" w:hAnsi="楷体" w:hint="eastAsia"/>
          <w:b/>
          <w:bCs/>
          <w:sz w:val="24"/>
          <w:szCs w:val="24"/>
        </w:rPr>
        <w:t>事务与事务集</w:t>
      </w:r>
      <w:r w:rsidR="00A01921" w:rsidRPr="008A1DFC">
        <w:rPr>
          <w:rFonts w:ascii="楷体" w:eastAsia="楷体" w:hAnsi="楷体" w:hint="eastAsia"/>
          <w:b/>
          <w:bCs/>
          <w:sz w:val="24"/>
          <w:szCs w:val="24"/>
        </w:rPr>
        <w:t>：</w:t>
      </w:r>
      <w:r w:rsidR="00A01921">
        <w:rPr>
          <w:rFonts w:ascii="宋体" w:hAnsi="宋体" w:hint="eastAsia"/>
          <w:sz w:val="24"/>
          <w:szCs w:val="24"/>
        </w:rPr>
        <w:t>一个事务是一个项集，</w:t>
      </w:r>
      <w:r w:rsidR="006D5F44">
        <w:rPr>
          <w:rFonts w:ascii="宋体" w:hAnsi="宋体" w:hint="eastAsia"/>
          <w:sz w:val="24"/>
          <w:szCs w:val="24"/>
        </w:rPr>
        <w:t>且</w:t>
      </w:r>
      <w:proofErr w:type="gramStart"/>
      <w:r w:rsidR="006D5F44">
        <w:rPr>
          <w:rFonts w:ascii="宋体" w:hAnsi="宋体" w:hint="eastAsia"/>
          <w:sz w:val="24"/>
          <w:szCs w:val="24"/>
        </w:rPr>
        <w:t>与唯一</w:t>
      </w:r>
      <w:proofErr w:type="gramEnd"/>
      <w:r w:rsidR="006D5F44">
        <w:rPr>
          <w:rFonts w:ascii="宋体" w:hAnsi="宋体" w:hint="eastAsia"/>
          <w:sz w:val="24"/>
          <w:szCs w:val="24"/>
        </w:rPr>
        <w:t>的标识符</w:t>
      </w:r>
      <w:proofErr w:type="spellStart"/>
      <w:r w:rsidR="006D5F44">
        <w:rPr>
          <w:rFonts w:ascii="宋体" w:hAnsi="宋体" w:hint="eastAsia"/>
          <w:sz w:val="24"/>
          <w:szCs w:val="24"/>
        </w:rPr>
        <w:t>Tid</w:t>
      </w:r>
      <w:proofErr w:type="spellEnd"/>
      <w:r w:rsidR="006D5F44">
        <w:rPr>
          <w:rFonts w:ascii="宋体" w:hAnsi="宋体" w:hint="eastAsia"/>
          <w:sz w:val="24"/>
          <w:szCs w:val="24"/>
        </w:rPr>
        <w:t>相联系，不同的事务构成事务集D，在这里，事务集作为关联规则挖掘的原始数据库。</w:t>
      </w:r>
    </w:p>
    <w:p w14:paraId="2F8249C9" w14:textId="5F77D2D2" w:rsidR="006D5F44" w:rsidRDefault="006D5F44" w:rsidP="006D5F44">
      <w:pPr>
        <w:spacing w:line="360" w:lineRule="auto"/>
        <w:ind w:firstLine="420"/>
        <w:rPr>
          <w:rFonts w:ascii="宋体" w:hAnsi="宋体"/>
          <w:sz w:val="24"/>
          <w:szCs w:val="24"/>
        </w:rPr>
      </w:pPr>
      <w:r w:rsidRPr="008A1DFC">
        <w:rPr>
          <w:rFonts w:ascii="楷体" w:eastAsia="楷体" w:hAnsi="楷体" w:hint="eastAsia"/>
          <w:b/>
          <w:bCs/>
          <w:sz w:val="24"/>
          <w:szCs w:val="24"/>
        </w:rPr>
        <w:t>1</w:t>
      </w:r>
      <w:r w:rsidRPr="008A1DFC">
        <w:rPr>
          <w:rFonts w:ascii="楷体" w:eastAsia="楷体" w:hAnsi="楷体"/>
          <w:b/>
          <w:bCs/>
          <w:sz w:val="24"/>
          <w:szCs w:val="24"/>
        </w:rPr>
        <w:t xml:space="preserve">.3. </w:t>
      </w:r>
      <w:r w:rsidRPr="008A1DFC">
        <w:rPr>
          <w:rFonts w:ascii="楷体" w:eastAsia="楷体" w:hAnsi="楷体" w:hint="eastAsia"/>
          <w:b/>
          <w:bCs/>
          <w:sz w:val="24"/>
          <w:szCs w:val="24"/>
        </w:rPr>
        <w:t>支持度与置信度：</w:t>
      </w:r>
      <w:r>
        <w:rPr>
          <w:rFonts w:ascii="宋体" w:hAnsi="宋体" w:hint="eastAsia"/>
          <w:sz w:val="24"/>
          <w:szCs w:val="24"/>
        </w:rPr>
        <w:t>支持度support（A</w:t>
      </w:r>
      <w:r>
        <w:rPr>
          <w:rFonts w:ascii="宋体" w:hAnsi="宋体"/>
          <w:sz w:val="24"/>
          <w:szCs w:val="24"/>
        </w:rPr>
        <w:t>-&gt;B</w:t>
      </w:r>
      <w:r>
        <w:rPr>
          <w:rFonts w:ascii="宋体" w:hAnsi="宋体" w:hint="eastAsia"/>
          <w:sz w:val="24"/>
          <w:szCs w:val="24"/>
        </w:rPr>
        <w:t>）定义为P（A</w:t>
      </w:r>
      <w:r>
        <w:rPr>
          <w:rFonts w:ascii="宋体" w:hAnsi="宋体"/>
          <w:sz w:val="24"/>
          <w:szCs w:val="24"/>
        </w:rPr>
        <w:t>\</w:t>
      </w:r>
      <w:proofErr w:type="spellStart"/>
      <w:r>
        <w:rPr>
          <w:rFonts w:ascii="宋体" w:hAnsi="宋体" w:hint="eastAsia"/>
          <w:sz w:val="24"/>
          <w:szCs w:val="24"/>
        </w:rPr>
        <w:t>cdot</w:t>
      </w:r>
      <w:r>
        <w:rPr>
          <w:rFonts w:ascii="宋体" w:hAnsi="宋体"/>
          <w:sz w:val="24"/>
          <w:szCs w:val="24"/>
        </w:rPr>
        <w:t>B</w:t>
      </w:r>
      <w:proofErr w:type="spellEnd"/>
      <w:r>
        <w:rPr>
          <w:rFonts w:ascii="宋体" w:hAnsi="宋体" w:hint="eastAsia"/>
          <w:sz w:val="24"/>
          <w:szCs w:val="24"/>
        </w:rPr>
        <w:t>），即项集（A</w:t>
      </w:r>
      <w:r>
        <w:rPr>
          <w:rFonts w:ascii="宋体" w:hAnsi="宋体"/>
          <w:sz w:val="24"/>
          <w:szCs w:val="24"/>
        </w:rPr>
        <w:t>,B</w:t>
      </w:r>
      <w:r>
        <w:rPr>
          <w:rFonts w:ascii="宋体" w:hAnsi="宋体" w:hint="eastAsia"/>
          <w:sz w:val="24"/>
          <w:szCs w:val="24"/>
        </w:rPr>
        <w:t>）在总项集中出现的概率；而置信度confidence（A</w:t>
      </w:r>
      <w:r>
        <w:rPr>
          <w:rFonts w:ascii="宋体" w:hAnsi="宋体"/>
          <w:sz w:val="24"/>
          <w:szCs w:val="24"/>
        </w:rPr>
        <w:t>-&gt;B</w:t>
      </w:r>
      <w:r>
        <w:rPr>
          <w:rFonts w:ascii="宋体" w:hAnsi="宋体" w:hint="eastAsia"/>
          <w:sz w:val="24"/>
          <w:szCs w:val="24"/>
        </w:rPr>
        <w:t>）=</w:t>
      </w:r>
      <w:r>
        <w:rPr>
          <w:rFonts w:ascii="宋体" w:hAnsi="宋体"/>
          <w:sz w:val="24"/>
          <w:szCs w:val="24"/>
        </w:rPr>
        <w:t>P(B|A)</w:t>
      </w:r>
    </w:p>
    <w:p w14:paraId="3C9AD949" w14:textId="12479BA0" w:rsidR="006D5F44" w:rsidRDefault="004C7D67" w:rsidP="006D5F44">
      <w:pPr>
        <w:spacing w:line="360" w:lineRule="auto"/>
        <w:ind w:firstLine="420"/>
        <w:rPr>
          <w:rFonts w:ascii="宋体" w:hAnsi="宋体"/>
          <w:sz w:val="24"/>
          <w:szCs w:val="24"/>
        </w:rPr>
      </w:pPr>
      <w:r w:rsidRPr="008A1DFC">
        <w:rPr>
          <w:rFonts w:ascii="楷体" w:eastAsia="楷体" w:hAnsi="楷体" w:hint="eastAsia"/>
          <w:b/>
          <w:bCs/>
          <w:sz w:val="24"/>
          <w:szCs w:val="24"/>
        </w:rPr>
        <w:t>1</w:t>
      </w:r>
      <w:r w:rsidRPr="008A1DFC">
        <w:rPr>
          <w:rFonts w:ascii="楷体" w:eastAsia="楷体" w:hAnsi="楷体"/>
          <w:b/>
          <w:bCs/>
          <w:sz w:val="24"/>
          <w:szCs w:val="24"/>
        </w:rPr>
        <w:t>.</w:t>
      </w:r>
      <w:r w:rsidR="006D5F44" w:rsidRPr="008A1DFC">
        <w:rPr>
          <w:rFonts w:ascii="楷体" w:eastAsia="楷体" w:hAnsi="楷体"/>
          <w:b/>
          <w:bCs/>
          <w:sz w:val="24"/>
          <w:szCs w:val="24"/>
        </w:rPr>
        <w:t>4</w:t>
      </w:r>
      <w:r w:rsidRPr="008A1DFC">
        <w:rPr>
          <w:rFonts w:ascii="楷体" w:eastAsia="楷体" w:hAnsi="楷体"/>
          <w:b/>
          <w:bCs/>
          <w:sz w:val="24"/>
          <w:szCs w:val="24"/>
        </w:rPr>
        <w:t xml:space="preserve">. </w:t>
      </w:r>
      <w:r w:rsidRPr="008A1DFC">
        <w:rPr>
          <w:rFonts w:ascii="楷体" w:eastAsia="楷体" w:hAnsi="楷体" w:hint="eastAsia"/>
          <w:b/>
          <w:bCs/>
          <w:sz w:val="24"/>
          <w:szCs w:val="24"/>
        </w:rPr>
        <w:t>频繁项集</w:t>
      </w:r>
      <w:r w:rsidR="006D5F44" w:rsidRPr="008A1DFC">
        <w:rPr>
          <w:rFonts w:ascii="楷体" w:eastAsia="楷体" w:hAnsi="楷体" w:hint="eastAsia"/>
          <w:b/>
          <w:bCs/>
          <w:sz w:val="24"/>
          <w:szCs w:val="24"/>
        </w:rPr>
        <w:t>：</w:t>
      </w:r>
      <w:r w:rsidR="00E66FBE">
        <w:rPr>
          <w:rFonts w:ascii="宋体" w:hAnsi="宋体" w:hint="eastAsia"/>
          <w:sz w:val="24"/>
          <w:szCs w:val="24"/>
        </w:rPr>
        <w:t>在</w:t>
      </w:r>
      <w:proofErr w:type="gramStart"/>
      <w:r w:rsidR="00E66FBE">
        <w:rPr>
          <w:rFonts w:ascii="宋体" w:hAnsi="宋体" w:hint="eastAsia"/>
          <w:sz w:val="24"/>
          <w:szCs w:val="24"/>
        </w:rPr>
        <w:t>项集中</w:t>
      </w:r>
      <w:proofErr w:type="gramEnd"/>
      <w:r w:rsidR="00E66FBE">
        <w:rPr>
          <w:rFonts w:ascii="宋体" w:hAnsi="宋体" w:hint="eastAsia"/>
          <w:sz w:val="24"/>
          <w:szCs w:val="24"/>
        </w:rPr>
        <w:t>频繁出现，其支持度大于最小支持度</w:t>
      </w:r>
      <w:proofErr w:type="spellStart"/>
      <w:r w:rsidR="008A1DFC">
        <w:rPr>
          <w:rFonts w:ascii="宋体" w:hAnsi="宋体" w:hint="eastAsia"/>
          <w:sz w:val="24"/>
          <w:szCs w:val="24"/>
        </w:rPr>
        <w:t>minSup</w:t>
      </w:r>
      <w:proofErr w:type="spellEnd"/>
      <w:r w:rsidR="00E66FBE">
        <w:rPr>
          <w:rFonts w:ascii="宋体" w:hAnsi="宋体" w:hint="eastAsia"/>
          <w:sz w:val="24"/>
          <w:szCs w:val="24"/>
        </w:rPr>
        <w:t>的项集。</w:t>
      </w:r>
    </w:p>
    <w:p w14:paraId="29AD3406" w14:textId="67C13F57" w:rsidR="004C7D67" w:rsidRDefault="004C7D67" w:rsidP="00A01921">
      <w:pPr>
        <w:spacing w:line="360" w:lineRule="auto"/>
        <w:ind w:firstLine="420"/>
        <w:rPr>
          <w:rFonts w:ascii="宋体" w:hAnsi="宋体"/>
          <w:sz w:val="24"/>
          <w:szCs w:val="24"/>
        </w:rPr>
      </w:pPr>
      <w:r w:rsidRPr="008A1DFC">
        <w:rPr>
          <w:rFonts w:ascii="楷体" w:eastAsia="楷体" w:hAnsi="楷体" w:hint="eastAsia"/>
          <w:b/>
          <w:bCs/>
          <w:sz w:val="24"/>
          <w:szCs w:val="24"/>
        </w:rPr>
        <w:t>1</w:t>
      </w:r>
      <w:r w:rsidRPr="008A1DFC">
        <w:rPr>
          <w:rFonts w:ascii="楷体" w:eastAsia="楷体" w:hAnsi="楷体"/>
          <w:b/>
          <w:bCs/>
          <w:sz w:val="24"/>
          <w:szCs w:val="24"/>
        </w:rPr>
        <w:t>.</w:t>
      </w:r>
      <w:r w:rsidR="006D5F44" w:rsidRPr="008A1DFC">
        <w:rPr>
          <w:rFonts w:ascii="楷体" w:eastAsia="楷体" w:hAnsi="楷体"/>
          <w:b/>
          <w:bCs/>
          <w:sz w:val="24"/>
          <w:szCs w:val="24"/>
        </w:rPr>
        <w:t>5</w:t>
      </w:r>
      <w:r w:rsidRPr="008A1DFC">
        <w:rPr>
          <w:rFonts w:ascii="楷体" w:eastAsia="楷体" w:hAnsi="楷体"/>
          <w:b/>
          <w:bCs/>
          <w:sz w:val="24"/>
          <w:szCs w:val="24"/>
        </w:rPr>
        <w:t xml:space="preserve">. </w:t>
      </w:r>
      <w:r w:rsidRPr="008A1DFC">
        <w:rPr>
          <w:rFonts w:ascii="楷体" w:eastAsia="楷体" w:hAnsi="楷体" w:hint="eastAsia"/>
          <w:b/>
          <w:bCs/>
          <w:sz w:val="24"/>
          <w:szCs w:val="24"/>
        </w:rPr>
        <w:t>关联规则</w:t>
      </w:r>
      <w:r w:rsidR="00234457" w:rsidRPr="008A1DFC">
        <w:rPr>
          <w:rFonts w:ascii="楷体" w:eastAsia="楷体" w:hAnsi="楷体" w:hint="eastAsia"/>
          <w:b/>
          <w:bCs/>
          <w:sz w:val="24"/>
          <w:szCs w:val="24"/>
        </w:rPr>
        <w:t>：</w:t>
      </w:r>
      <w:r w:rsidR="00234457">
        <w:rPr>
          <w:rFonts w:ascii="宋体" w:hAnsi="宋体" w:hint="eastAsia"/>
          <w:sz w:val="24"/>
          <w:szCs w:val="24"/>
        </w:rPr>
        <w:t>关联规则是形如</w:t>
      </w:r>
      <w:r w:rsidR="00234457">
        <w:rPr>
          <w:rFonts w:ascii="宋体" w:hAnsi="宋体"/>
          <w:sz w:val="24"/>
          <w:szCs w:val="24"/>
        </w:rPr>
        <w:t>A-&gt;B</w:t>
      </w:r>
      <w:r w:rsidR="00234457">
        <w:rPr>
          <w:rFonts w:ascii="宋体" w:hAnsi="宋体" w:hint="eastAsia"/>
          <w:sz w:val="24"/>
          <w:szCs w:val="24"/>
        </w:rPr>
        <w:t>的蕴含式，其中，A∩</w:t>
      </w:r>
      <w:r w:rsidR="00234457">
        <w:rPr>
          <w:rFonts w:ascii="宋体" w:hAnsi="宋体"/>
          <w:sz w:val="24"/>
          <w:szCs w:val="24"/>
        </w:rPr>
        <w:t>B</w:t>
      </w:r>
      <w:r w:rsidR="00234457">
        <w:rPr>
          <w:rFonts w:ascii="宋体" w:hAnsi="宋体" w:hint="eastAsia"/>
          <w:sz w:val="24"/>
          <w:szCs w:val="24"/>
        </w:rPr>
        <w:t>为空集，且A和B都不为空集。</w:t>
      </w:r>
      <w:r w:rsidR="008A1DFC">
        <w:rPr>
          <w:rFonts w:ascii="宋体" w:hAnsi="宋体" w:hint="eastAsia"/>
          <w:sz w:val="24"/>
          <w:szCs w:val="24"/>
        </w:rPr>
        <w:t>定义强关联规则为其支持度大于最小支持度</w:t>
      </w:r>
      <w:proofErr w:type="spellStart"/>
      <w:r w:rsidR="008A1DFC">
        <w:rPr>
          <w:rFonts w:ascii="宋体" w:hAnsi="宋体" w:hint="eastAsia"/>
          <w:sz w:val="24"/>
          <w:szCs w:val="24"/>
        </w:rPr>
        <w:t>minCon</w:t>
      </w:r>
      <w:proofErr w:type="spellEnd"/>
      <w:r w:rsidR="008A1DFC">
        <w:rPr>
          <w:rFonts w:ascii="宋体" w:hAnsi="宋体" w:hint="eastAsia"/>
          <w:sz w:val="24"/>
          <w:szCs w:val="24"/>
        </w:rPr>
        <w:t>的关联规则。</w:t>
      </w:r>
    </w:p>
    <w:p w14:paraId="09B9617A" w14:textId="12DFA5B9" w:rsidR="004C7D67" w:rsidRPr="008A1DFC" w:rsidRDefault="004C7D67" w:rsidP="006D5F44">
      <w:pPr>
        <w:spacing w:line="360" w:lineRule="auto"/>
        <w:ind w:firstLine="420"/>
        <w:rPr>
          <w:rFonts w:ascii="黑体" w:eastAsia="黑体" w:hAnsi="黑体"/>
          <w:sz w:val="24"/>
          <w:szCs w:val="24"/>
        </w:rPr>
      </w:pPr>
      <w:r w:rsidRPr="008A1DFC">
        <w:rPr>
          <w:rFonts w:ascii="黑体" w:eastAsia="黑体" w:hAnsi="黑体"/>
          <w:sz w:val="24"/>
          <w:szCs w:val="24"/>
        </w:rPr>
        <w:t>2. FP-</w:t>
      </w:r>
      <w:r w:rsidRPr="008A1DFC">
        <w:rPr>
          <w:rFonts w:ascii="黑体" w:eastAsia="黑体" w:hAnsi="黑体" w:hint="eastAsia"/>
          <w:sz w:val="24"/>
          <w:szCs w:val="24"/>
        </w:rPr>
        <w:t>tree</w:t>
      </w:r>
      <w:r w:rsidRPr="008A1DFC">
        <w:rPr>
          <w:rFonts w:ascii="黑体" w:eastAsia="黑体" w:hAnsi="黑体"/>
          <w:sz w:val="24"/>
          <w:szCs w:val="24"/>
        </w:rPr>
        <w:t xml:space="preserve"> </w:t>
      </w:r>
      <w:r w:rsidRPr="008A1DFC">
        <w:rPr>
          <w:rFonts w:ascii="黑体" w:eastAsia="黑体" w:hAnsi="黑体" w:hint="eastAsia"/>
          <w:sz w:val="24"/>
          <w:szCs w:val="24"/>
        </w:rPr>
        <w:t>算法</w:t>
      </w:r>
    </w:p>
    <w:p w14:paraId="28E55F1C" w14:textId="186E2ED0" w:rsidR="006D5F44" w:rsidRDefault="006D5F44" w:rsidP="006D5F44">
      <w:pPr>
        <w:spacing w:line="360" w:lineRule="auto"/>
        <w:ind w:firstLine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在之前的项目中已经接触过挖掘频繁模式的另一种算法：</w:t>
      </w:r>
      <w:proofErr w:type="spellStart"/>
      <w:r>
        <w:rPr>
          <w:rFonts w:ascii="宋体" w:hAnsi="宋体" w:hint="eastAsia"/>
          <w:sz w:val="24"/>
          <w:szCs w:val="24"/>
        </w:rPr>
        <w:t>Apriori</w:t>
      </w:r>
      <w:proofErr w:type="spellEnd"/>
      <w:r>
        <w:rPr>
          <w:rFonts w:ascii="宋体" w:hAnsi="宋体" w:hint="eastAsia"/>
          <w:sz w:val="24"/>
          <w:szCs w:val="24"/>
        </w:rPr>
        <w:t>算法，但其较高的扫</w:t>
      </w:r>
      <w:r>
        <w:rPr>
          <w:rFonts w:ascii="宋体" w:hAnsi="宋体" w:hint="eastAsia"/>
          <w:sz w:val="24"/>
          <w:szCs w:val="24"/>
        </w:rPr>
        <w:lastRenderedPageBreak/>
        <w:t>描数据集频次使其无法作为高效的挖掘频繁模式的算法。F</w:t>
      </w:r>
      <w:r>
        <w:rPr>
          <w:rFonts w:ascii="宋体" w:hAnsi="宋体"/>
          <w:sz w:val="24"/>
          <w:szCs w:val="24"/>
        </w:rPr>
        <w:t>P-T</w:t>
      </w:r>
      <w:r>
        <w:rPr>
          <w:rFonts w:ascii="宋体" w:hAnsi="宋体" w:hint="eastAsia"/>
          <w:sz w:val="24"/>
          <w:szCs w:val="24"/>
        </w:rPr>
        <w:t>ree基于频繁模式树（Frequent</w:t>
      </w:r>
      <w:r>
        <w:rPr>
          <w:rFonts w:ascii="宋体" w:hAnsi="宋体"/>
          <w:sz w:val="24"/>
          <w:szCs w:val="24"/>
        </w:rPr>
        <w:t xml:space="preserve"> P</w:t>
      </w:r>
      <w:r>
        <w:rPr>
          <w:rFonts w:ascii="宋体" w:hAnsi="宋体" w:hint="eastAsia"/>
          <w:sz w:val="24"/>
          <w:szCs w:val="24"/>
        </w:rPr>
        <w:t>attern</w:t>
      </w:r>
      <w:r>
        <w:rPr>
          <w:rFonts w:ascii="宋体" w:hAnsi="宋体"/>
          <w:sz w:val="24"/>
          <w:szCs w:val="24"/>
        </w:rPr>
        <w:t xml:space="preserve"> T</w:t>
      </w:r>
      <w:r>
        <w:rPr>
          <w:rFonts w:ascii="宋体" w:hAnsi="宋体" w:hint="eastAsia"/>
          <w:sz w:val="24"/>
          <w:szCs w:val="24"/>
        </w:rPr>
        <w:t>ree）来挖掘频繁模式的算法F</w:t>
      </w:r>
      <w:r>
        <w:rPr>
          <w:rFonts w:ascii="宋体" w:hAnsi="宋体"/>
          <w:sz w:val="24"/>
          <w:szCs w:val="24"/>
        </w:rPr>
        <w:t>P-G</w:t>
      </w:r>
      <w:r>
        <w:rPr>
          <w:rFonts w:ascii="宋体" w:hAnsi="宋体" w:hint="eastAsia"/>
          <w:sz w:val="24"/>
          <w:szCs w:val="24"/>
        </w:rPr>
        <w:t>rowth，通过构建F</w:t>
      </w:r>
      <w:r>
        <w:rPr>
          <w:rFonts w:ascii="宋体" w:hAnsi="宋体"/>
          <w:sz w:val="24"/>
          <w:szCs w:val="24"/>
        </w:rPr>
        <w:t>P-</w:t>
      </w:r>
      <w:r>
        <w:rPr>
          <w:rFonts w:ascii="宋体" w:hAnsi="宋体" w:hint="eastAsia"/>
          <w:sz w:val="24"/>
          <w:szCs w:val="24"/>
        </w:rPr>
        <w:t>tree，将原始数据经处理后置于树上，在通过构建条件模式树来挖掘频繁模式。相比</w:t>
      </w:r>
      <w:proofErr w:type="spellStart"/>
      <w:r>
        <w:rPr>
          <w:rFonts w:ascii="宋体" w:hAnsi="宋体" w:hint="eastAsia"/>
          <w:sz w:val="24"/>
          <w:szCs w:val="24"/>
        </w:rPr>
        <w:t>Apriori</w:t>
      </w:r>
      <w:proofErr w:type="spellEnd"/>
      <w:r>
        <w:rPr>
          <w:rFonts w:ascii="宋体" w:hAnsi="宋体" w:hint="eastAsia"/>
          <w:sz w:val="24"/>
          <w:szCs w:val="24"/>
        </w:rPr>
        <w:t>算法，其只需要扫描两遍原始事务集，其性能较</w:t>
      </w:r>
      <w:proofErr w:type="spellStart"/>
      <w:r>
        <w:rPr>
          <w:rFonts w:ascii="宋体" w:hAnsi="宋体" w:hint="eastAsia"/>
          <w:sz w:val="24"/>
          <w:szCs w:val="24"/>
        </w:rPr>
        <w:t>Apriori</w:t>
      </w:r>
      <w:proofErr w:type="spellEnd"/>
      <w:r>
        <w:rPr>
          <w:rFonts w:ascii="宋体" w:hAnsi="宋体" w:hint="eastAsia"/>
          <w:sz w:val="24"/>
          <w:szCs w:val="24"/>
        </w:rPr>
        <w:t>算法更好。</w:t>
      </w:r>
      <w:r>
        <w:rPr>
          <w:rFonts w:ascii="宋体" w:hAnsi="宋体"/>
          <w:sz w:val="24"/>
          <w:szCs w:val="24"/>
        </w:rPr>
        <w:t>FP-</w:t>
      </w:r>
      <w:r>
        <w:rPr>
          <w:rFonts w:ascii="宋体" w:hAnsi="宋体" w:hint="eastAsia"/>
          <w:sz w:val="24"/>
          <w:szCs w:val="24"/>
        </w:rPr>
        <w:t>tree算法的具体细节见下节。</w:t>
      </w:r>
    </w:p>
    <w:p w14:paraId="54EF798C" w14:textId="31406F87" w:rsidR="006D5F44" w:rsidRPr="008A1DFC" w:rsidRDefault="004565E2" w:rsidP="004565E2">
      <w:pPr>
        <w:spacing w:line="360" w:lineRule="auto"/>
        <w:rPr>
          <w:rFonts w:ascii="黑体" w:eastAsia="黑体" w:hAnsi="黑体"/>
          <w:b/>
          <w:bCs/>
          <w:sz w:val="28"/>
        </w:rPr>
      </w:pPr>
      <w:r w:rsidRPr="008A1DFC">
        <w:rPr>
          <w:rFonts w:ascii="黑体" w:eastAsia="黑体" w:hAnsi="黑体" w:hint="eastAsia"/>
          <w:b/>
          <w:bCs/>
          <w:sz w:val="28"/>
        </w:rPr>
        <w:t>五、</w:t>
      </w:r>
      <w:r w:rsidR="008D6483" w:rsidRPr="008A1DFC">
        <w:rPr>
          <w:rFonts w:ascii="黑体" w:eastAsia="黑体" w:hAnsi="黑体" w:hint="eastAsia"/>
          <w:b/>
          <w:bCs/>
          <w:sz w:val="28"/>
        </w:rPr>
        <w:t>算法分析与设计</w:t>
      </w:r>
    </w:p>
    <w:p w14:paraId="70066E13" w14:textId="7075FB11" w:rsidR="004565E2" w:rsidRPr="008A1DFC" w:rsidRDefault="004C7D67" w:rsidP="004565E2">
      <w:pPr>
        <w:spacing w:line="360" w:lineRule="auto"/>
        <w:ind w:firstLine="420"/>
        <w:rPr>
          <w:rFonts w:ascii="黑体" w:eastAsia="黑体" w:hAnsi="黑体"/>
          <w:noProof/>
          <w:sz w:val="24"/>
          <w:szCs w:val="24"/>
        </w:rPr>
      </w:pPr>
      <w:r w:rsidRPr="008A1DFC">
        <w:rPr>
          <w:rFonts w:ascii="黑体" w:eastAsia="黑体" w:hAnsi="黑体"/>
          <w:noProof/>
          <w:sz w:val="24"/>
          <w:szCs w:val="24"/>
        </w:rPr>
        <w:t>1</w:t>
      </w:r>
      <w:r w:rsidR="00D71BAB" w:rsidRPr="008A1DFC">
        <w:rPr>
          <w:rFonts w:ascii="黑体" w:eastAsia="黑体" w:hAnsi="黑体"/>
          <w:noProof/>
          <w:sz w:val="24"/>
          <w:szCs w:val="24"/>
        </w:rPr>
        <w:t xml:space="preserve">. </w:t>
      </w:r>
      <w:r w:rsidRPr="008A1DFC">
        <w:rPr>
          <w:rFonts w:ascii="黑体" w:eastAsia="黑体" w:hAnsi="黑体" w:hint="eastAsia"/>
          <w:noProof/>
          <w:sz w:val="24"/>
          <w:szCs w:val="24"/>
        </w:rPr>
        <w:t>建立F</w:t>
      </w:r>
      <w:r w:rsidRPr="008A1DFC">
        <w:rPr>
          <w:rFonts w:ascii="黑体" w:eastAsia="黑体" w:hAnsi="黑体"/>
          <w:noProof/>
          <w:sz w:val="24"/>
          <w:szCs w:val="24"/>
        </w:rPr>
        <w:t>P-</w:t>
      </w:r>
      <w:r w:rsidRPr="008A1DFC">
        <w:rPr>
          <w:rFonts w:ascii="黑体" w:eastAsia="黑体" w:hAnsi="黑体" w:hint="eastAsia"/>
          <w:noProof/>
          <w:sz w:val="24"/>
          <w:szCs w:val="24"/>
        </w:rPr>
        <w:t>tree树</w:t>
      </w:r>
    </w:p>
    <w:p w14:paraId="09A74E7C" w14:textId="77777777" w:rsidR="00A87F1D" w:rsidRDefault="00A87F1D" w:rsidP="00A87F1D">
      <w:pPr>
        <w:spacing w:line="360" w:lineRule="auto"/>
        <w:ind w:firstLine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F</w:t>
      </w:r>
      <w:r>
        <w:rPr>
          <w:rFonts w:ascii="宋体" w:hAnsi="宋体"/>
          <w:sz w:val="24"/>
          <w:szCs w:val="24"/>
        </w:rPr>
        <w:t xml:space="preserve">P-tree </w:t>
      </w:r>
      <w:r>
        <w:rPr>
          <w:rFonts w:ascii="宋体" w:hAnsi="宋体" w:hint="eastAsia"/>
          <w:sz w:val="24"/>
          <w:szCs w:val="24"/>
        </w:rPr>
        <w:t>树的建立需要两种数据结构：</w:t>
      </w:r>
      <w:proofErr w:type="gramStart"/>
      <w:r>
        <w:rPr>
          <w:rFonts w:ascii="宋体" w:hAnsi="宋体" w:hint="eastAsia"/>
          <w:sz w:val="24"/>
          <w:szCs w:val="24"/>
        </w:rPr>
        <w:t>项头表</w:t>
      </w:r>
      <w:proofErr w:type="spellStart"/>
      <w:proofErr w:type="gramEnd"/>
      <w:r>
        <w:rPr>
          <w:rFonts w:ascii="宋体" w:hAnsi="宋体" w:hint="eastAsia"/>
          <w:sz w:val="24"/>
          <w:szCs w:val="24"/>
        </w:rPr>
        <w:t>headTable</w:t>
      </w:r>
      <w:proofErr w:type="spellEnd"/>
      <w:r>
        <w:rPr>
          <w:rFonts w:ascii="宋体" w:hAnsi="宋体" w:hint="eastAsia"/>
          <w:sz w:val="24"/>
          <w:szCs w:val="24"/>
        </w:rPr>
        <w:t>，和具体的F</w:t>
      </w:r>
      <w:r>
        <w:rPr>
          <w:rFonts w:ascii="宋体" w:hAnsi="宋体"/>
          <w:sz w:val="24"/>
          <w:szCs w:val="24"/>
        </w:rPr>
        <w:t>P-</w:t>
      </w:r>
      <w:r>
        <w:rPr>
          <w:rFonts w:ascii="宋体" w:hAnsi="宋体" w:hint="eastAsia"/>
          <w:sz w:val="24"/>
          <w:szCs w:val="24"/>
        </w:rPr>
        <w:t>tree树。在建立F</w:t>
      </w:r>
      <w:r>
        <w:rPr>
          <w:rFonts w:ascii="宋体" w:hAnsi="宋体"/>
          <w:sz w:val="24"/>
          <w:szCs w:val="24"/>
        </w:rPr>
        <w:t>P-</w:t>
      </w:r>
      <w:r>
        <w:rPr>
          <w:rFonts w:ascii="宋体" w:hAnsi="宋体" w:hint="eastAsia"/>
          <w:sz w:val="24"/>
          <w:szCs w:val="24"/>
        </w:rPr>
        <w:t>tree树前，需要对数据进行预处理。</w:t>
      </w:r>
    </w:p>
    <w:p w14:paraId="2C558D43" w14:textId="791FF7DA" w:rsidR="00A87F1D" w:rsidRDefault="00A87F1D" w:rsidP="00A87F1D">
      <w:pPr>
        <w:spacing w:line="360" w:lineRule="auto"/>
        <w:ind w:firstLine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预处理时便可以建立</w:t>
      </w:r>
      <w:proofErr w:type="gramStart"/>
      <w:r>
        <w:rPr>
          <w:rFonts w:ascii="宋体" w:hAnsi="宋体" w:hint="eastAsia"/>
          <w:sz w:val="24"/>
          <w:szCs w:val="24"/>
        </w:rPr>
        <w:t>项头表</w:t>
      </w:r>
      <w:proofErr w:type="gramEnd"/>
      <w:r w:rsidR="00D12FFA">
        <w:rPr>
          <w:rFonts w:ascii="宋体" w:hAnsi="宋体" w:hint="eastAsia"/>
          <w:sz w:val="24"/>
          <w:szCs w:val="24"/>
        </w:rPr>
        <w:t>，扫描原始事务集</w:t>
      </w:r>
      <w:r>
        <w:rPr>
          <w:rFonts w:ascii="宋体" w:hAnsi="宋体" w:hint="eastAsia"/>
          <w:sz w:val="24"/>
          <w:szCs w:val="24"/>
        </w:rPr>
        <w:t>对所有出现的项进行计数，</w:t>
      </w:r>
      <w:r w:rsidR="00D12FFA">
        <w:rPr>
          <w:rFonts w:ascii="宋体" w:hAnsi="宋体" w:hint="eastAsia"/>
          <w:sz w:val="24"/>
          <w:szCs w:val="24"/>
        </w:rPr>
        <w:t>并通过计数结果舍去比例小于最小支持度的项，按计数结果从大到</w:t>
      </w:r>
      <w:proofErr w:type="gramStart"/>
      <w:r w:rsidR="00D12FFA">
        <w:rPr>
          <w:rFonts w:ascii="宋体" w:hAnsi="宋体" w:hint="eastAsia"/>
          <w:sz w:val="24"/>
          <w:szCs w:val="24"/>
        </w:rPr>
        <w:t>小重新</w:t>
      </w:r>
      <w:proofErr w:type="gramEnd"/>
      <w:r w:rsidR="002E4972">
        <w:rPr>
          <w:rFonts w:ascii="宋体" w:hAnsi="宋体" w:hint="eastAsia"/>
          <w:sz w:val="24"/>
          <w:szCs w:val="24"/>
        </w:rPr>
        <w:t>对</w:t>
      </w:r>
      <w:r w:rsidR="00D12FFA">
        <w:rPr>
          <w:rFonts w:ascii="宋体" w:hAnsi="宋体" w:hint="eastAsia"/>
          <w:sz w:val="24"/>
          <w:szCs w:val="24"/>
        </w:rPr>
        <w:t>事务集中事物的项</w:t>
      </w:r>
      <w:r w:rsidR="002E4972">
        <w:rPr>
          <w:rFonts w:ascii="宋体" w:hAnsi="宋体" w:hint="eastAsia"/>
          <w:sz w:val="24"/>
          <w:szCs w:val="24"/>
        </w:rPr>
        <w:t>进行排序</w:t>
      </w:r>
      <w:r w:rsidR="00D12FFA">
        <w:rPr>
          <w:rFonts w:ascii="宋体" w:hAnsi="宋体" w:hint="eastAsia"/>
          <w:sz w:val="24"/>
          <w:szCs w:val="24"/>
        </w:rPr>
        <w:t>，</w:t>
      </w:r>
      <w:r w:rsidR="002E4972">
        <w:rPr>
          <w:rFonts w:ascii="宋体" w:hAnsi="宋体" w:hint="eastAsia"/>
          <w:sz w:val="24"/>
          <w:szCs w:val="24"/>
        </w:rPr>
        <w:t>并</w:t>
      </w:r>
      <w:r w:rsidR="00D12FFA">
        <w:rPr>
          <w:rFonts w:ascii="宋体" w:hAnsi="宋体" w:hint="eastAsia"/>
          <w:sz w:val="24"/>
          <w:szCs w:val="24"/>
        </w:rPr>
        <w:t>同样舍去比例小于最小支持度的项。这样就可以得到已经完成的</w:t>
      </w:r>
      <w:proofErr w:type="gramStart"/>
      <w:r w:rsidR="00D12FFA">
        <w:rPr>
          <w:rFonts w:ascii="宋体" w:hAnsi="宋体" w:hint="eastAsia"/>
          <w:sz w:val="24"/>
          <w:szCs w:val="24"/>
        </w:rPr>
        <w:t>项头表</w:t>
      </w:r>
      <w:proofErr w:type="gramEnd"/>
      <w:r w:rsidR="00D12FFA">
        <w:rPr>
          <w:rFonts w:ascii="宋体" w:hAnsi="宋体" w:hint="eastAsia"/>
          <w:sz w:val="24"/>
          <w:szCs w:val="24"/>
        </w:rPr>
        <w:t>头部，和预处理后的新事务集。</w:t>
      </w:r>
    </w:p>
    <w:p w14:paraId="6E0E36C3" w14:textId="709CBC17" w:rsidR="00E66FBE" w:rsidRDefault="002E4972" w:rsidP="004565E2">
      <w:pPr>
        <w:spacing w:line="360" w:lineRule="auto"/>
        <w:ind w:firstLine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预处理后</w:t>
      </w:r>
      <w:r w:rsidR="00A87F1D">
        <w:rPr>
          <w:rFonts w:ascii="宋体" w:hAnsi="宋体" w:hint="eastAsia"/>
          <w:sz w:val="24"/>
          <w:szCs w:val="24"/>
        </w:rPr>
        <w:t>F</w:t>
      </w:r>
      <w:r w:rsidR="00A87F1D">
        <w:rPr>
          <w:rFonts w:ascii="宋体" w:hAnsi="宋体"/>
          <w:sz w:val="24"/>
          <w:szCs w:val="24"/>
        </w:rPr>
        <w:t>P-</w:t>
      </w:r>
      <w:r w:rsidR="00A87F1D">
        <w:rPr>
          <w:rFonts w:ascii="宋体" w:hAnsi="宋体" w:hint="eastAsia"/>
          <w:sz w:val="24"/>
          <w:szCs w:val="24"/>
        </w:rPr>
        <w:t>tree树的建立过程类似于字典树的建立过程</w:t>
      </w:r>
      <w:r>
        <w:rPr>
          <w:rFonts w:ascii="宋体" w:hAnsi="宋体" w:hint="eastAsia"/>
          <w:sz w:val="24"/>
          <w:szCs w:val="24"/>
        </w:rPr>
        <w:t>，每个事务映射进树中的一个路径，一个项对应一个节点，并对每个节点进行计数，新增加的事务最大限度地复用原来的路径，并更新每个节点的计数值。同时，对于每个新增的节点，</w:t>
      </w:r>
      <w:proofErr w:type="gramStart"/>
      <w:r>
        <w:rPr>
          <w:rFonts w:ascii="宋体" w:hAnsi="宋体" w:hint="eastAsia"/>
          <w:sz w:val="24"/>
          <w:szCs w:val="24"/>
        </w:rPr>
        <w:t>项头表</w:t>
      </w:r>
      <w:proofErr w:type="gramEnd"/>
      <w:r>
        <w:rPr>
          <w:rFonts w:ascii="宋体" w:hAnsi="宋体" w:hint="eastAsia"/>
          <w:sz w:val="24"/>
          <w:szCs w:val="24"/>
        </w:rPr>
        <w:t>的对应项的节点就会在其对应的链表末尾新增到该节点的链接。</w:t>
      </w:r>
      <w:r w:rsidR="00390907">
        <w:rPr>
          <w:rFonts w:ascii="宋体" w:hAnsi="宋体" w:hint="eastAsia"/>
          <w:sz w:val="24"/>
          <w:szCs w:val="24"/>
        </w:rPr>
        <w:t>按此操作对每一个事务进行映射，最后建立起完整的F</w:t>
      </w:r>
      <w:r w:rsidR="00390907">
        <w:rPr>
          <w:rFonts w:ascii="宋体" w:hAnsi="宋体"/>
          <w:sz w:val="24"/>
          <w:szCs w:val="24"/>
        </w:rPr>
        <w:t>P-</w:t>
      </w:r>
      <w:r w:rsidR="00390907">
        <w:rPr>
          <w:rFonts w:ascii="宋体" w:hAnsi="宋体" w:hint="eastAsia"/>
          <w:sz w:val="24"/>
          <w:szCs w:val="24"/>
        </w:rPr>
        <w:t>tree树以及</w:t>
      </w:r>
      <w:proofErr w:type="gramStart"/>
      <w:r w:rsidR="00390907">
        <w:rPr>
          <w:rFonts w:ascii="宋体" w:hAnsi="宋体" w:hint="eastAsia"/>
          <w:sz w:val="24"/>
          <w:szCs w:val="24"/>
        </w:rPr>
        <w:t>项头表</w:t>
      </w:r>
      <w:proofErr w:type="gramEnd"/>
      <w:r w:rsidR="00390907">
        <w:rPr>
          <w:rFonts w:ascii="宋体" w:hAnsi="宋体" w:hint="eastAsia"/>
          <w:sz w:val="24"/>
          <w:szCs w:val="24"/>
        </w:rPr>
        <w:t>。</w:t>
      </w:r>
    </w:p>
    <w:p w14:paraId="47E8B843" w14:textId="2EDB05E8" w:rsidR="00390907" w:rsidRDefault="00390907" w:rsidP="004565E2">
      <w:pPr>
        <w:spacing w:line="360" w:lineRule="auto"/>
        <w:ind w:firstLine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 从上述过程中可以看到，对原数据集的扫描只要预处理和建立F</w:t>
      </w:r>
      <w:r>
        <w:rPr>
          <w:rFonts w:ascii="宋体" w:hAnsi="宋体"/>
          <w:sz w:val="24"/>
          <w:szCs w:val="24"/>
        </w:rPr>
        <w:t>P-</w:t>
      </w:r>
      <w:r>
        <w:rPr>
          <w:rFonts w:ascii="宋体" w:hAnsi="宋体" w:hint="eastAsia"/>
          <w:sz w:val="24"/>
          <w:szCs w:val="24"/>
        </w:rPr>
        <w:t>tree这两次过程，相比</w:t>
      </w:r>
      <w:proofErr w:type="spellStart"/>
      <w:r>
        <w:rPr>
          <w:rFonts w:ascii="宋体" w:hAnsi="宋体" w:hint="eastAsia"/>
          <w:sz w:val="24"/>
          <w:szCs w:val="24"/>
        </w:rPr>
        <w:t>Apriori</w:t>
      </w:r>
      <w:proofErr w:type="spellEnd"/>
      <w:r>
        <w:rPr>
          <w:rFonts w:ascii="宋体" w:hAnsi="宋体" w:hint="eastAsia"/>
          <w:sz w:val="24"/>
          <w:szCs w:val="24"/>
        </w:rPr>
        <w:t>算法对原始事务集的频繁扫描而言更加高效。</w:t>
      </w:r>
    </w:p>
    <w:p w14:paraId="5235ABEB" w14:textId="10036A35" w:rsidR="004565E2" w:rsidRPr="008A1DFC" w:rsidRDefault="00DC6073" w:rsidP="004565E2">
      <w:pPr>
        <w:spacing w:line="360" w:lineRule="auto"/>
        <w:ind w:firstLine="420"/>
        <w:rPr>
          <w:rFonts w:ascii="黑体" w:eastAsia="黑体" w:hAnsi="黑体"/>
          <w:sz w:val="24"/>
          <w:szCs w:val="24"/>
        </w:rPr>
      </w:pPr>
      <w:r w:rsidRPr="008A1DFC">
        <w:rPr>
          <w:rFonts w:ascii="黑体" w:eastAsia="黑体" w:hAnsi="黑体"/>
          <w:sz w:val="24"/>
          <w:szCs w:val="24"/>
        </w:rPr>
        <w:t xml:space="preserve">2. </w:t>
      </w:r>
      <w:r w:rsidRPr="008A1DFC">
        <w:rPr>
          <w:rFonts w:ascii="黑体" w:eastAsia="黑体" w:hAnsi="黑体" w:hint="eastAsia"/>
          <w:sz w:val="24"/>
          <w:szCs w:val="24"/>
        </w:rPr>
        <w:t>频繁项集挖掘</w:t>
      </w:r>
    </w:p>
    <w:p w14:paraId="6CEA894C" w14:textId="74B233CB" w:rsidR="00E66FBE" w:rsidRDefault="00390907" w:rsidP="004565E2">
      <w:pPr>
        <w:spacing w:line="360" w:lineRule="auto"/>
        <w:ind w:firstLine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F</w:t>
      </w:r>
      <w:r>
        <w:rPr>
          <w:rFonts w:ascii="宋体" w:hAnsi="宋体"/>
          <w:sz w:val="24"/>
          <w:szCs w:val="24"/>
        </w:rPr>
        <w:t>P-</w:t>
      </w:r>
      <w:r w:rsidR="003F70F6">
        <w:rPr>
          <w:rFonts w:ascii="宋体" w:hAnsi="宋体"/>
          <w:sz w:val="24"/>
          <w:szCs w:val="24"/>
        </w:rPr>
        <w:t>T</w:t>
      </w:r>
      <w:r w:rsidR="003F70F6">
        <w:rPr>
          <w:rFonts w:ascii="宋体" w:hAnsi="宋体" w:hint="eastAsia"/>
          <w:sz w:val="24"/>
          <w:szCs w:val="24"/>
        </w:rPr>
        <w:t>ree算法的第二步便是从</w:t>
      </w:r>
      <w:proofErr w:type="gramStart"/>
      <w:r w:rsidR="003F70F6">
        <w:rPr>
          <w:rFonts w:ascii="宋体" w:hAnsi="宋体" w:hint="eastAsia"/>
          <w:sz w:val="24"/>
          <w:szCs w:val="24"/>
        </w:rPr>
        <w:t>项头表</w:t>
      </w:r>
      <w:proofErr w:type="gramEnd"/>
      <w:r w:rsidR="003F70F6">
        <w:rPr>
          <w:rFonts w:ascii="宋体" w:hAnsi="宋体" w:hint="eastAsia"/>
          <w:sz w:val="24"/>
          <w:szCs w:val="24"/>
        </w:rPr>
        <w:t>的底部依次向上挖掘，而对于每个</w:t>
      </w:r>
      <w:proofErr w:type="gramStart"/>
      <w:r w:rsidR="003F70F6">
        <w:rPr>
          <w:rFonts w:ascii="宋体" w:hAnsi="宋体" w:hint="eastAsia"/>
          <w:sz w:val="24"/>
          <w:szCs w:val="24"/>
        </w:rPr>
        <w:t>项头表</w:t>
      </w:r>
      <w:proofErr w:type="gramEnd"/>
      <w:r w:rsidR="003F70F6">
        <w:rPr>
          <w:rFonts w:ascii="宋体" w:hAnsi="宋体" w:hint="eastAsia"/>
          <w:sz w:val="24"/>
          <w:szCs w:val="24"/>
        </w:rPr>
        <w:t>对应的F</w:t>
      </w:r>
      <w:r w:rsidR="003F70F6">
        <w:rPr>
          <w:rFonts w:ascii="宋体" w:hAnsi="宋体"/>
          <w:sz w:val="24"/>
          <w:szCs w:val="24"/>
        </w:rPr>
        <w:t>P-</w:t>
      </w:r>
      <w:r w:rsidR="003F70F6">
        <w:rPr>
          <w:rFonts w:ascii="宋体" w:hAnsi="宋体" w:hint="eastAsia"/>
          <w:sz w:val="24"/>
          <w:szCs w:val="24"/>
        </w:rPr>
        <w:t>tree中的每一个节点，需要找到其条件模式基。</w:t>
      </w:r>
    </w:p>
    <w:p w14:paraId="7379ED07" w14:textId="19B17BF3" w:rsidR="003F70F6" w:rsidRDefault="003F70F6" w:rsidP="004565E2">
      <w:pPr>
        <w:spacing w:line="360" w:lineRule="auto"/>
        <w:ind w:firstLine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条件模式基是以要挖掘的节点为对应的F</w:t>
      </w:r>
      <w:r>
        <w:rPr>
          <w:rFonts w:ascii="宋体" w:hAnsi="宋体"/>
          <w:sz w:val="24"/>
          <w:szCs w:val="24"/>
        </w:rPr>
        <w:t>P</w:t>
      </w:r>
      <w:r>
        <w:rPr>
          <w:rFonts w:ascii="宋体" w:hAnsi="宋体" w:hint="eastAsia"/>
          <w:sz w:val="24"/>
          <w:szCs w:val="24"/>
        </w:rPr>
        <w:t>子树，递归构建出F</w:t>
      </w:r>
      <w:r>
        <w:rPr>
          <w:rFonts w:ascii="宋体" w:hAnsi="宋体"/>
          <w:sz w:val="24"/>
          <w:szCs w:val="24"/>
        </w:rPr>
        <w:t>P</w:t>
      </w:r>
      <w:r>
        <w:rPr>
          <w:rFonts w:ascii="宋体" w:hAnsi="宋体" w:hint="eastAsia"/>
          <w:sz w:val="24"/>
          <w:szCs w:val="24"/>
        </w:rPr>
        <w:t>子树后，将子树中每个节点的技术设置为叶子节点的计数，并且删除计数低于支持度的节点。通过不断构建条件模式基，便可以递归挖掘得到频繁项集</w:t>
      </w:r>
      <w:r w:rsidR="00B97986">
        <w:rPr>
          <w:rFonts w:ascii="宋体" w:hAnsi="宋体" w:hint="eastAsia"/>
          <w:sz w:val="24"/>
          <w:szCs w:val="24"/>
        </w:rPr>
        <w:t>，并将结果输出至f</w:t>
      </w:r>
      <w:r w:rsidR="00B97986">
        <w:rPr>
          <w:rFonts w:ascii="宋体" w:hAnsi="宋体"/>
          <w:sz w:val="24"/>
          <w:szCs w:val="24"/>
        </w:rPr>
        <w:t>requentP</w:t>
      </w:r>
      <w:r w:rsidR="00B97986">
        <w:rPr>
          <w:rFonts w:ascii="宋体" w:hAnsi="宋体" w:hint="eastAsia"/>
          <w:sz w:val="24"/>
          <w:szCs w:val="24"/>
        </w:rPr>
        <w:t>atterns</w:t>
      </w:r>
      <w:r w:rsidR="00B97986">
        <w:rPr>
          <w:rFonts w:ascii="宋体" w:hAnsi="宋体"/>
          <w:sz w:val="24"/>
          <w:szCs w:val="24"/>
        </w:rPr>
        <w:t>.txt</w:t>
      </w:r>
      <w:r w:rsidR="00B97986">
        <w:rPr>
          <w:rFonts w:ascii="宋体" w:hAnsi="宋体" w:hint="eastAsia"/>
          <w:sz w:val="24"/>
          <w:szCs w:val="24"/>
        </w:rPr>
        <w:t>中。</w:t>
      </w:r>
    </w:p>
    <w:p w14:paraId="63BF09A3" w14:textId="7CA220A4" w:rsidR="00DC6073" w:rsidRPr="00E66FBE" w:rsidRDefault="00DC6073" w:rsidP="004565E2">
      <w:pPr>
        <w:spacing w:line="360" w:lineRule="auto"/>
        <w:ind w:firstLine="420"/>
        <w:rPr>
          <w:rFonts w:ascii="宋体" w:hAnsi="宋体"/>
          <w:b/>
          <w:bCs/>
          <w:sz w:val="24"/>
          <w:szCs w:val="24"/>
        </w:rPr>
      </w:pPr>
      <w:r w:rsidRPr="00E66FBE">
        <w:rPr>
          <w:rFonts w:ascii="宋体" w:hAnsi="宋体" w:hint="eastAsia"/>
          <w:b/>
          <w:bCs/>
          <w:sz w:val="24"/>
          <w:szCs w:val="24"/>
        </w:rPr>
        <w:t>3</w:t>
      </w:r>
      <w:r w:rsidRPr="00E66FBE">
        <w:rPr>
          <w:rFonts w:ascii="宋体" w:hAnsi="宋体"/>
          <w:b/>
          <w:bCs/>
          <w:sz w:val="24"/>
          <w:szCs w:val="24"/>
        </w:rPr>
        <w:t xml:space="preserve">. </w:t>
      </w:r>
      <w:r w:rsidRPr="00E66FBE">
        <w:rPr>
          <w:rFonts w:ascii="宋体" w:hAnsi="宋体" w:hint="eastAsia"/>
          <w:b/>
          <w:bCs/>
          <w:sz w:val="24"/>
          <w:szCs w:val="24"/>
        </w:rPr>
        <w:t>关联规则挖掘</w:t>
      </w:r>
    </w:p>
    <w:p w14:paraId="72CB337A" w14:textId="11BB6060" w:rsidR="00E66FBE" w:rsidRDefault="0049794D" w:rsidP="004565E2">
      <w:pPr>
        <w:spacing w:line="360" w:lineRule="auto"/>
        <w:ind w:firstLine="420"/>
        <w:rPr>
          <w:rFonts w:ascii="宋体" w:hAnsi="宋体"/>
          <w:noProof/>
          <w:sz w:val="24"/>
          <w:szCs w:val="24"/>
        </w:rPr>
      </w:pPr>
      <w:r>
        <w:rPr>
          <w:rFonts w:ascii="宋体" w:hAnsi="宋体" w:hint="eastAsia"/>
          <w:noProof/>
          <w:sz w:val="24"/>
          <w:szCs w:val="24"/>
        </w:rPr>
        <w:t>在频繁项集已由F</w:t>
      </w:r>
      <w:r>
        <w:rPr>
          <w:rFonts w:ascii="宋体" w:hAnsi="宋体"/>
          <w:noProof/>
          <w:sz w:val="24"/>
          <w:szCs w:val="24"/>
        </w:rPr>
        <w:t>P-T</w:t>
      </w:r>
      <w:r>
        <w:rPr>
          <w:rFonts w:ascii="宋体" w:hAnsi="宋体" w:hint="eastAsia"/>
          <w:noProof/>
          <w:sz w:val="24"/>
          <w:szCs w:val="24"/>
        </w:rPr>
        <w:t>ree算法全部列出的情况下，关联规则的挖掘就较为容易了。设计Generate</w:t>
      </w:r>
      <w:r>
        <w:rPr>
          <w:rFonts w:ascii="宋体" w:hAnsi="宋体"/>
          <w:noProof/>
          <w:sz w:val="24"/>
          <w:szCs w:val="24"/>
        </w:rPr>
        <w:t>R</w:t>
      </w:r>
      <w:r>
        <w:rPr>
          <w:rFonts w:ascii="宋体" w:hAnsi="宋体" w:hint="eastAsia"/>
          <w:noProof/>
          <w:sz w:val="24"/>
          <w:szCs w:val="24"/>
        </w:rPr>
        <w:t>ules函数，扫描频繁模式集合，若有频繁模式含有两个及以上的项，即可对其进行关联模式识别。</w:t>
      </w:r>
    </w:p>
    <w:p w14:paraId="5C6D06E9" w14:textId="25C9AA59" w:rsidR="0049794D" w:rsidRDefault="0049794D" w:rsidP="004565E2">
      <w:pPr>
        <w:spacing w:line="360" w:lineRule="auto"/>
        <w:ind w:firstLine="420"/>
        <w:rPr>
          <w:rFonts w:ascii="宋体" w:hAnsi="宋体"/>
          <w:noProof/>
          <w:sz w:val="24"/>
          <w:szCs w:val="24"/>
        </w:rPr>
      </w:pPr>
      <w:r>
        <w:rPr>
          <w:rFonts w:ascii="宋体" w:hAnsi="宋体" w:hint="eastAsia"/>
          <w:noProof/>
          <w:sz w:val="24"/>
          <w:szCs w:val="24"/>
        </w:rPr>
        <w:lastRenderedPageBreak/>
        <w:t>在关联</w:t>
      </w:r>
      <w:r w:rsidR="00A87F1D">
        <w:rPr>
          <w:rFonts w:ascii="宋体" w:hAnsi="宋体" w:hint="eastAsia"/>
          <w:noProof/>
          <w:sz w:val="24"/>
          <w:szCs w:val="24"/>
        </w:rPr>
        <w:t>规则</w:t>
      </w:r>
      <w:r>
        <w:rPr>
          <w:rFonts w:ascii="宋体" w:hAnsi="宋体" w:hint="eastAsia"/>
          <w:noProof/>
          <w:sz w:val="24"/>
          <w:szCs w:val="24"/>
        </w:rPr>
        <w:t>识别中，</w:t>
      </w:r>
      <w:r w:rsidR="00A87F1D">
        <w:rPr>
          <w:rFonts w:ascii="宋体" w:hAnsi="宋体" w:hint="eastAsia"/>
          <w:noProof/>
          <w:sz w:val="24"/>
          <w:szCs w:val="24"/>
        </w:rPr>
        <w:t>可以用递归算法进行挖掘。对传入的频繁模式fre</w:t>
      </w:r>
      <w:r w:rsidR="00A87F1D">
        <w:rPr>
          <w:rFonts w:ascii="宋体" w:hAnsi="宋体"/>
          <w:noProof/>
          <w:sz w:val="24"/>
          <w:szCs w:val="24"/>
        </w:rPr>
        <w:t>I</w:t>
      </w:r>
      <w:r w:rsidR="00A87F1D">
        <w:rPr>
          <w:rFonts w:ascii="宋体" w:hAnsi="宋体" w:hint="eastAsia"/>
          <w:noProof/>
          <w:sz w:val="24"/>
          <w:szCs w:val="24"/>
        </w:rPr>
        <w:t>tem，可以生成子频繁模式，若子频繁模式确实出现在频繁模式集合中，便可计算子频繁模式到两者差集的支持度，生成关联模式；若子频繁模式仍然含有两个及以上的项，则继续递归识别关联规则</w:t>
      </w:r>
      <w:r w:rsidR="00B97986">
        <w:rPr>
          <w:rFonts w:ascii="宋体" w:hAnsi="宋体" w:hint="eastAsia"/>
          <w:noProof/>
          <w:sz w:val="24"/>
          <w:szCs w:val="24"/>
        </w:rPr>
        <w:t>，并将最后的结果输出至confidence</w:t>
      </w:r>
      <w:r w:rsidR="00B97986">
        <w:rPr>
          <w:rFonts w:ascii="宋体" w:hAnsi="宋体"/>
          <w:noProof/>
          <w:sz w:val="24"/>
          <w:szCs w:val="24"/>
        </w:rPr>
        <w:t>R</w:t>
      </w:r>
      <w:r w:rsidR="00B97986">
        <w:rPr>
          <w:rFonts w:ascii="宋体" w:hAnsi="宋体" w:hint="eastAsia"/>
          <w:noProof/>
          <w:sz w:val="24"/>
          <w:szCs w:val="24"/>
        </w:rPr>
        <w:t>ules</w:t>
      </w:r>
      <w:r w:rsidR="00B97986">
        <w:rPr>
          <w:rFonts w:ascii="宋体" w:hAnsi="宋体"/>
          <w:noProof/>
          <w:sz w:val="24"/>
          <w:szCs w:val="24"/>
        </w:rPr>
        <w:t>.txt</w:t>
      </w:r>
      <w:r w:rsidR="00B97986">
        <w:rPr>
          <w:rFonts w:ascii="宋体" w:hAnsi="宋体" w:hint="eastAsia"/>
          <w:noProof/>
          <w:sz w:val="24"/>
          <w:szCs w:val="24"/>
        </w:rPr>
        <w:t>中。</w:t>
      </w:r>
    </w:p>
    <w:p w14:paraId="3C38B70B" w14:textId="0E004665" w:rsidR="00E20450" w:rsidRPr="008A1DFC" w:rsidRDefault="00EC2F87" w:rsidP="004565E2">
      <w:pPr>
        <w:spacing w:line="360" w:lineRule="auto"/>
        <w:rPr>
          <w:rFonts w:ascii="黑体" w:eastAsia="黑体" w:hAnsi="黑体"/>
          <w:b/>
          <w:bCs/>
          <w:sz w:val="28"/>
        </w:rPr>
      </w:pPr>
      <w:r w:rsidRPr="008A1DFC">
        <w:rPr>
          <w:rFonts w:ascii="黑体" w:eastAsia="黑体" w:hAnsi="黑体" w:hint="eastAsia"/>
          <w:b/>
          <w:bCs/>
          <w:sz w:val="28"/>
        </w:rPr>
        <w:t>六、实验数据及结果：</w:t>
      </w:r>
    </w:p>
    <w:p w14:paraId="66D2F2D1" w14:textId="19073CE0" w:rsidR="00EC2F87" w:rsidRPr="004565E2" w:rsidRDefault="00820C97" w:rsidP="00EC2F87">
      <w:pPr>
        <w:spacing w:line="360" w:lineRule="auto"/>
        <w:ind w:left="420"/>
        <w:rPr>
          <w:rFonts w:ascii="黑体" w:eastAsia="黑体" w:hAnsi="黑体"/>
          <w:noProof/>
          <w:sz w:val="24"/>
          <w:szCs w:val="24"/>
        </w:rPr>
      </w:pPr>
      <w:r w:rsidRPr="004565E2">
        <w:rPr>
          <w:rFonts w:ascii="黑体" w:eastAsia="黑体" w:hAnsi="黑体" w:hint="eastAsia"/>
          <w:noProof/>
          <w:sz w:val="24"/>
          <w:szCs w:val="24"/>
        </w:rPr>
        <w:t>1</w:t>
      </w:r>
      <w:r w:rsidRPr="004565E2">
        <w:rPr>
          <w:rFonts w:ascii="黑体" w:eastAsia="黑体" w:hAnsi="黑体"/>
          <w:noProof/>
          <w:sz w:val="24"/>
          <w:szCs w:val="24"/>
        </w:rPr>
        <w:t xml:space="preserve">. </w:t>
      </w:r>
      <w:r w:rsidRPr="004565E2">
        <w:rPr>
          <w:rFonts w:ascii="黑体" w:eastAsia="黑体" w:hAnsi="黑体" w:hint="eastAsia"/>
          <w:noProof/>
          <w:sz w:val="24"/>
          <w:szCs w:val="24"/>
        </w:rPr>
        <w:t>数据集</w:t>
      </w:r>
      <w:r w:rsidR="00442B8B" w:rsidRPr="004565E2">
        <w:rPr>
          <w:rFonts w:ascii="黑体" w:eastAsia="黑体" w:hAnsi="黑体" w:hint="eastAsia"/>
          <w:noProof/>
          <w:sz w:val="24"/>
          <w:szCs w:val="24"/>
        </w:rPr>
        <w:t>简介</w:t>
      </w:r>
    </w:p>
    <w:p w14:paraId="3888D6F6" w14:textId="4F626A88" w:rsidR="00DC6073" w:rsidRDefault="00DC6073" w:rsidP="00B12742">
      <w:pPr>
        <w:spacing w:line="360" w:lineRule="auto"/>
        <w:ind w:left="420" w:firstLine="420"/>
        <w:rPr>
          <w:rFonts w:ascii="宋体" w:hAnsi="宋体"/>
          <w:noProof/>
          <w:sz w:val="24"/>
          <w:szCs w:val="24"/>
        </w:rPr>
      </w:pPr>
      <w:r>
        <w:rPr>
          <w:rFonts w:ascii="宋体" w:hAnsi="宋体" w:hint="eastAsia"/>
          <w:noProof/>
          <w:sz w:val="24"/>
          <w:szCs w:val="24"/>
        </w:rPr>
        <w:t>本项目所用数据集</w:t>
      </w:r>
      <w:r w:rsidR="00E66FBE">
        <w:rPr>
          <w:rFonts w:ascii="宋体" w:hAnsi="宋体" w:hint="eastAsia"/>
          <w:noProof/>
          <w:sz w:val="24"/>
          <w:szCs w:val="24"/>
        </w:rPr>
        <w:t>为</w:t>
      </w:r>
      <w:r>
        <w:rPr>
          <w:rFonts w:ascii="宋体" w:hAnsi="宋体" w:hint="eastAsia"/>
          <w:noProof/>
          <w:sz w:val="24"/>
          <w:szCs w:val="24"/>
        </w:rPr>
        <w:t>于</w:t>
      </w:r>
      <w:r w:rsidR="003F70F6">
        <w:rPr>
          <w:rFonts w:ascii="宋体" w:hAnsi="宋体" w:hint="eastAsia"/>
          <w:noProof/>
          <w:sz w:val="24"/>
          <w:szCs w:val="24"/>
        </w:rPr>
        <w:t>某</w:t>
      </w:r>
      <w:r>
        <w:rPr>
          <w:rFonts w:ascii="宋体" w:hAnsi="宋体" w:hint="eastAsia"/>
          <w:noProof/>
          <w:sz w:val="24"/>
          <w:szCs w:val="24"/>
        </w:rPr>
        <w:t>超市</w:t>
      </w:r>
      <w:r w:rsidR="003F70F6">
        <w:rPr>
          <w:rFonts w:ascii="宋体" w:hAnsi="宋体" w:hint="eastAsia"/>
          <w:noProof/>
          <w:sz w:val="24"/>
          <w:szCs w:val="24"/>
        </w:rPr>
        <w:t>某一时间段的</w:t>
      </w:r>
      <w:r w:rsidR="00E66FBE">
        <w:rPr>
          <w:rFonts w:ascii="宋体" w:hAnsi="宋体" w:hint="eastAsia"/>
          <w:noProof/>
          <w:sz w:val="24"/>
          <w:szCs w:val="24"/>
        </w:rPr>
        <w:t>购物</w:t>
      </w:r>
      <w:r w:rsidR="003F70F6">
        <w:rPr>
          <w:rFonts w:ascii="宋体" w:hAnsi="宋体" w:hint="eastAsia"/>
          <w:noProof/>
          <w:sz w:val="24"/>
          <w:szCs w:val="24"/>
        </w:rPr>
        <w:t>记录</w:t>
      </w:r>
      <w:r>
        <w:rPr>
          <w:rFonts w:ascii="宋体" w:hAnsi="宋体" w:hint="eastAsia"/>
          <w:noProof/>
          <w:sz w:val="24"/>
          <w:szCs w:val="24"/>
        </w:rPr>
        <w:t>数据集</w:t>
      </w:r>
      <w:r w:rsidR="00E66FBE">
        <w:rPr>
          <w:rFonts w:ascii="宋体" w:hAnsi="宋体" w:hint="eastAsia"/>
          <w:noProof/>
          <w:sz w:val="24"/>
          <w:szCs w:val="24"/>
        </w:rPr>
        <w:t>，</w:t>
      </w:r>
      <w:r w:rsidR="003F70F6">
        <w:rPr>
          <w:rFonts w:ascii="宋体" w:hAnsi="宋体" w:hint="eastAsia"/>
          <w:noProof/>
          <w:sz w:val="24"/>
          <w:szCs w:val="24"/>
        </w:rPr>
        <w:t>数据来源于：</w:t>
      </w:r>
    </w:p>
    <w:p w14:paraId="73170FFD" w14:textId="177EF2C6" w:rsidR="00B12742" w:rsidRDefault="00000000" w:rsidP="00B12742">
      <w:pPr>
        <w:spacing w:line="360" w:lineRule="auto"/>
        <w:ind w:left="420" w:firstLine="420"/>
        <w:rPr>
          <w:rFonts w:ascii="宋体" w:hAnsi="宋体"/>
          <w:noProof/>
          <w:sz w:val="24"/>
          <w:szCs w:val="24"/>
        </w:rPr>
      </w:pPr>
      <w:hyperlink r:id="rId8" w:history="1">
        <w:r w:rsidR="003F70F6" w:rsidRPr="001B3112">
          <w:rPr>
            <w:rStyle w:val="a7"/>
            <w:rFonts w:ascii="宋体" w:hAnsi="宋体"/>
            <w:noProof/>
            <w:sz w:val="24"/>
            <w:szCs w:val="24"/>
          </w:rPr>
          <w:t>https://download.csdn.net/download/qq_41935823/22001900</w:t>
        </w:r>
      </w:hyperlink>
    </w:p>
    <w:p w14:paraId="798E533E" w14:textId="31F87775" w:rsidR="003F70F6" w:rsidRPr="003F70F6" w:rsidRDefault="003F70F6" w:rsidP="00B12742">
      <w:pPr>
        <w:spacing w:line="360" w:lineRule="auto"/>
        <w:ind w:left="420" w:firstLine="420"/>
        <w:rPr>
          <w:rFonts w:ascii="宋体" w:hAnsi="宋体"/>
          <w:noProof/>
          <w:sz w:val="24"/>
          <w:szCs w:val="24"/>
        </w:rPr>
      </w:pPr>
      <w:r>
        <w:rPr>
          <w:rFonts w:ascii="宋体" w:hAnsi="宋体" w:hint="eastAsia"/>
          <w:noProof/>
          <w:sz w:val="24"/>
          <w:szCs w:val="24"/>
        </w:rPr>
        <w:t>其中共有7</w:t>
      </w:r>
      <w:r>
        <w:rPr>
          <w:rFonts w:ascii="宋体" w:hAnsi="宋体"/>
          <w:noProof/>
          <w:sz w:val="24"/>
          <w:szCs w:val="24"/>
        </w:rPr>
        <w:t>46</w:t>
      </w:r>
      <w:r>
        <w:rPr>
          <w:rFonts w:ascii="宋体" w:hAnsi="宋体" w:hint="eastAsia"/>
          <w:noProof/>
          <w:sz w:val="24"/>
          <w:szCs w:val="24"/>
        </w:rPr>
        <w:t>行数据，1</w:t>
      </w:r>
      <w:r>
        <w:rPr>
          <w:rFonts w:ascii="宋体" w:hAnsi="宋体"/>
          <w:noProof/>
          <w:sz w:val="24"/>
          <w:szCs w:val="24"/>
        </w:rPr>
        <w:t>97</w:t>
      </w:r>
      <w:r>
        <w:rPr>
          <w:rFonts w:ascii="宋体" w:hAnsi="宋体" w:hint="eastAsia"/>
          <w:noProof/>
          <w:sz w:val="24"/>
          <w:szCs w:val="24"/>
        </w:rPr>
        <w:t>种项，每一事务最大项数为2</w:t>
      </w:r>
      <w:r>
        <w:rPr>
          <w:rFonts w:ascii="宋体" w:hAnsi="宋体"/>
          <w:noProof/>
          <w:sz w:val="24"/>
          <w:szCs w:val="24"/>
        </w:rPr>
        <w:t>3.</w:t>
      </w:r>
    </w:p>
    <w:p w14:paraId="144D8AD7" w14:textId="355312FB" w:rsidR="00820C97" w:rsidRPr="004565E2" w:rsidRDefault="00820C97" w:rsidP="00EC2F87">
      <w:pPr>
        <w:spacing w:line="360" w:lineRule="auto"/>
        <w:ind w:left="420"/>
        <w:rPr>
          <w:rFonts w:ascii="黑体" w:eastAsia="黑体" w:hAnsi="黑体"/>
          <w:noProof/>
          <w:sz w:val="24"/>
          <w:szCs w:val="24"/>
        </w:rPr>
      </w:pPr>
      <w:r w:rsidRPr="004565E2">
        <w:rPr>
          <w:rFonts w:ascii="黑体" w:eastAsia="黑体" w:hAnsi="黑体" w:hint="eastAsia"/>
          <w:noProof/>
          <w:sz w:val="24"/>
          <w:szCs w:val="24"/>
        </w:rPr>
        <w:t>2</w:t>
      </w:r>
      <w:r w:rsidRPr="004565E2">
        <w:rPr>
          <w:rFonts w:ascii="黑体" w:eastAsia="黑体" w:hAnsi="黑体"/>
          <w:noProof/>
          <w:sz w:val="24"/>
          <w:szCs w:val="24"/>
        </w:rPr>
        <w:t xml:space="preserve">. </w:t>
      </w:r>
      <w:r w:rsidR="00D30BCF" w:rsidRPr="004565E2">
        <w:rPr>
          <w:rFonts w:ascii="黑体" w:eastAsia="黑体" w:hAnsi="黑体" w:hint="eastAsia"/>
          <w:noProof/>
          <w:sz w:val="24"/>
          <w:szCs w:val="24"/>
        </w:rPr>
        <w:t>项目结果与分析</w:t>
      </w:r>
    </w:p>
    <w:p w14:paraId="313D55F2" w14:textId="46776B95" w:rsidR="00D30BCF" w:rsidRDefault="003F70F6" w:rsidP="003F70F6">
      <w:pPr>
        <w:spacing w:line="360" w:lineRule="auto"/>
        <w:ind w:left="420" w:firstLine="420"/>
        <w:rPr>
          <w:rFonts w:ascii="宋体" w:hAnsi="宋体"/>
          <w:noProof/>
          <w:sz w:val="24"/>
          <w:szCs w:val="24"/>
        </w:rPr>
      </w:pPr>
      <w:r>
        <w:rPr>
          <w:rFonts w:ascii="宋体" w:hAnsi="宋体" w:hint="eastAsia"/>
          <w:noProof/>
          <w:sz w:val="24"/>
          <w:szCs w:val="24"/>
        </w:rPr>
        <w:t>在代码具体实现中，最小支持度通过整数来指定比例，而最小置信度通过浮点数来指定具体比例，通过选取不同的置信度、支持度对原数据集进行挖掘，以挖掘的频繁项集、关联模式</w:t>
      </w:r>
      <w:r w:rsidR="0070622A">
        <w:rPr>
          <w:rFonts w:ascii="宋体" w:hAnsi="宋体" w:hint="eastAsia"/>
          <w:noProof/>
          <w:sz w:val="24"/>
          <w:szCs w:val="24"/>
        </w:rPr>
        <w:t>个数为输出，结果如下：</w:t>
      </w:r>
    </w:p>
    <w:p w14:paraId="2FDB7B62" w14:textId="3ED34E8B" w:rsidR="0070622A" w:rsidRPr="008A1DFC" w:rsidRDefault="0070622A" w:rsidP="00185753">
      <w:pPr>
        <w:spacing w:line="360" w:lineRule="auto"/>
        <w:ind w:left="420" w:firstLine="420"/>
        <w:jc w:val="center"/>
        <w:rPr>
          <w:rFonts w:ascii="黑体" w:eastAsia="黑体" w:hAnsi="黑体"/>
          <w:noProof/>
          <w:szCs w:val="21"/>
        </w:rPr>
      </w:pPr>
      <w:r w:rsidRPr="008A1DFC">
        <w:rPr>
          <w:rFonts w:ascii="黑体" w:eastAsia="黑体" w:hAnsi="黑体" w:hint="eastAsia"/>
          <w:noProof/>
          <w:szCs w:val="21"/>
        </w:rPr>
        <w:t>表1</w:t>
      </w:r>
      <w:r w:rsidRPr="008A1DFC">
        <w:rPr>
          <w:rFonts w:ascii="黑体" w:eastAsia="黑体" w:hAnsi="黑体"/>
          <w:noProof/>
          <w:szCs w:val="21"/>
        </w:rPr>
        <w:t xml:space="preserve"> </w:t>
      </w:r>
      <w:r w:rsidRPr="008A1DFC">
        <w:rPr>
          <w:rFonts w:ascii="黑体" w:eastAsia="黑体" w:hAnsi="黑体" w:hint="eastAsia"/>
          <w:noProof/>
          <w:szCs w:val="21"/>
        </w:rPr>
        <w:t>不同最小支持度</w:t>
      </w:r>
      <w:r w:rsidRPr="008A1DFC">
        <w:rPr>
          <w:rFonts w:ascii="黑体" w:eastAsia="黑体" w:hAnsi="黑体" w:hint="eastAsia"/>
          <w:noProof/>
          <w:szCs w:val="21"/>
          <w:vertAlign w:val="superscript"/>
        </w:rPr>
        <w:t>[</w:t>
      </w:r>
      <w:r w:rsidRPr="008A1DFC">
        <w:rPr>
          <w:rFonts w:ascii="黑体" w:eastAsia="黑体" w:hAnsi="黑体"/>
          <w:noProof/>
          <w:szCs w:val="21"/>
          <w:vertAlign w:val="superscript"/>
        </w:rPr>
        <w:t>1]</w:t>
      </w:r>
      <w:r w:rsidRPr="008A1DFC">
        <w:rPr>
          <w:rFonts w:ascii="黑体" w:eastAsia="黑体" w:hAnsi="黑体" w:hint="eastAsia"/>
          <w:noProof/>
          <w:szCs w:val="21"/>
        </w:rPr>
        <w:t>下的频繁模式挖掘个数</w:t>
      </w:r>
    </w:p>
    <w:tbl>
      <w:tblPr>
        <w:tblStyle w:val="a5"/>
        <w:tblW w:w="0" w:type="auto"/>
        <w:tblInd w:w="1413" w:type="dxa"/>
        <w:tblLook w:val="04A0" w:firstRow="1" w:lastRow="0" w:firstColumn="1" w:lastColumn="0" w:noHBand="0" w:noVBand="1"/>
      </w:tblPr>
      <w:tblGrid>
        <w:gridCol w:w="3537"/>
        <w:gridCol w:w="3409"/>
      </w:tblGrid>
      <w:tr w:rsidR="00B23DCE" w14:paraId="1E3700A1" w14:textId="77777777" w:rsidTr="00B23DCE">
        <w:tc>
          <w:tcPr>
            <w:tcW w:w="3537" w:type="dxa"/>
          </w:tcPr>
          <w:p w14:paraId="45129907" w14:textId="6CFE4C06" w:rsidR="00B23DCE" w:rsidRDefault="00F4533C" w:rsidP="00F4533C">
            <w:pPr>
              <w:tabs>
                <w:tab w:val="left" w:pos="1190"/>
              </w:tabs>
              <w:spacing w:line="360" w:lineRule="auto"/>
              <w:jc w:val="center"/>
              <w:rPr>
                <w:rFonts w:ascii="宋体" w:hAnsi="宋体"/>
                <w:noProof/>
                <w:sz w:val="24"/>
                <w:szCs w:val="24"/>
              </w:rPr>
            </w:pPr>
            <w:r>
              <w:rPr>
                <w:rFonts w:ascii="宋体" w:hAnsi="宋体" w:hint="eastAsia"/>
                <w:noProof/>
                <w:sz w:val="24"/>
                <w:szCs w:val="24"/>
              </w:rPr>
              <w:t>最小支持度</w:t>
            </w:r>
          </w:p>
        </w:tc>
        <w:tc>
          <w:tcPr>
            <w:tcW w:w="3409" w:type="dxa"/>
          </w:tcPr>
          <w:p w14:paraId="75858472" w14:textId="26A56F3F" w:rsidR="00B23DCE" w:rsidRDefault="00F4533C" w:rsidP="00185753">
            <w:pPr>
              <w:spacing w:line="360" w:lineRule="auto"/>
              <w:jc w:val="center"/>
              <w:rPr>
                <w:rFonts w:ascii="宋体" w:hAnsi="宋体"/>
                <w:noProof/>
                <w:sz w:val="24"/>
                <w:szCs w:val="24"/>
              </w:rPr>
            </w:pPr>
            <w:r>
              <w:rPr>
                <w:rFonts w:ascii="宋体" w:hAnsi="宋体" w:hint="eastAsia"/>
                <w:noProof/>
                <w:sz w:val="24"/>
                <w:szCs w:val="24"/>
              </w:rPr>
              <w:t>频繁模式(个</w:t>
            </w:r>
            <w:r>
              <w:rPr>
                <w:rFonts w:ascii="宋体" w:hAnsi="宋体"/>
                <w:noProof/>
                <w:sz w:val="24"/>
                <w:szCs w:val="24"/>
              </w:rPr>
              <w:t>)</w:t>
            </w:r>
          </w:p>
        </w:tc>
      </w:tr>
      <w:tr w:rsidR="00B23DCE" w14:paraId="247EAD3F" w14:textId="77777777" w:rsidTr="00B23DCE">
        <w:tc>
          <w:tcPr>
            <w:tcW w:w="3537" w:type="dxa"/>
          </w:tcPr>
          <w:p w14:paraId="3F1FD3AA" w14:textId="65BAB9E3" w:rsidR="00B23DCE" w:rsidRDefault="00C375AB" w:rsidP="00185753">
            <w:pPr>
              <w:spacing w:line="360" w:lineRule="auto"/>
              <w:jc w:val="center"/>
              <w:rPr>
                <w:rFonts w:ascii="宋体" w:hAnsi="宋体"/>
                <w:noProof/>
                <w:sz w:val="24"/>
                <w:szCs w:val="24"/>
              </w:rPr>
            </w:pPr>
            <w:r>
              <w:rPr>
                <w:rFonts w:ascii="宋体" w:hAnsi="宋体" w:hint="eastAsia"/>
                <w:noProof/>
                <w:sz w:val="24"/>
                <w:szCs w:val="24"/>
              </w:rPr>
              <w:t>5</w:t>
            </w:r>
            <w:r>
              <w:rPr>
                <w:rFonts w:ascii="宋体" w:hAnsi="宋体"/>
                <w:noProof/>
                <w:sz w:val="24"/>
                <w:szCs w:val="24"/>
              </w:rPr>
              <w:t>0</w:t>
            </w:r>
            <w:r w:rsidR="00F4533C">
              <w:rPr>
                <w:rFonts w:ascii="宋体" w:hAnsi="宋体"/>
                <w:noProof/>
                <w:sz w:val="24"/>
                <w:szCs w:val="24"/>
              </w:rPr>
              <w:t>/764</w:t>
            </w:r>
          </w:p>
        </w:tc>
        <w:tc>
          <w:tcPr>
            <w:tcW w:w="3409" w:type="dxa"/>
          </w:tcPr>
          <w:p w14:paraId="4307FCEB" w14:textId="401FFD1F" w:rsidR="00B23DCE" w:rsidRDefault="00D610B2" w:rsidP="00185753">
            <w:pPr>
              <w:spacing w:line="360" w:lineRule="auto"/>
              <w:jc w:val="center"/>
              <w:rPr>
                <w:rFonts w:ascii="宋体" w:hAnsi="宋体"/>
                <w:noProof/>
                <w:sz w:val="24"/>
                <w:szCs w:val="24"/>
              </w:rPr>
            </w:pPr>
            <w:r>
              <w:rPr>
                <w:rFonts w:ascii="宋体" w:hAnsi="宋体" w:hint="eastAsia"/>
                <w:noProof/>
                <w:sz w:val="24"/>
                <w:szCs w:val="24"/>
              </w:rPr>
              <w:t>4</w:t>
            </w:r>
            <w:r>
              <w:rPr>
                <w:rFonts w:ascii="宋体" w:hAnsi="宋体"/>
                <w:noProof/>
                <w:sz w:val="24"/>
                <w:szCs w:val="24"/>
              </w:rPr>
              <w:t>576</w:t>
            </w:r>
          </w:p>
        </w:tc>
      </w:tr>
      <w:tr w:rsidR="00B23DCE" w14:paraId="54C5890C" w14:textId="77777777" w:rsidTr="00B23DCE">
        <w:tc>
          <w:tcPr>
            <w:tcW w:w="3537" w:type="dxa"/>
          </w:tcPr>
          <w:p w14:paraId="2AC9169D" w14:textId="4C6A4A05" w:rsidR="00B23DCE" w:rsidRDefault="00C375AB" w:rsidP="00185753">
            <w:pPr>
              <w:spacing w:line="360" w:lineRule="auto"/>
              <w:jc w:val="center"/>
              <w:rPr>
                <w:rFonts w:ascii="宋体" w:hAnsi="宋体"/>
                <w:noProof/>
                <w:sz w:val="24"/>
                <w:szCs w:val="24"/>
              </w:rPr>
            </w:pPr>
            <w:r>
              <w:rPr>
                <w:rFonts w:ascii="宋体" w:hAnsi="宋体" w:hint="eastAsia"/>
                <w:noProof/>
                <w:sz w:val="24"/>
                <w:szCs w:val="24"/>
              </w:rPr>
              <w:t>7</w:t>
            </w:r>
            <w:r>
              <w:rPr>
                <w:rFonts w:ascii="宋体" w:hAnsi="宋体"/>
                <w:noProof/>
                <w:sz w:val="24"/>
                <w:szCs w:val="24"/>
              </w:rPr>
              <w:t>0</w:t>
            </w:r>
            <w:r w:rsidR="00F4533C">
              <w:rPr>
                <w:rFonts w:ascii="宋体" w:hAnsi="宋体"/>
                <w:noProof/>
                <w:sz w:val="24"/>
                <w:szCs w:val="24"/>
              </w:rPr>
              <w:t>/764</w:t>
            </w:r>
          </w:p>
        </w:tc>
        <w:tc>
          <w:tcPr>
            <w:tcW w:w="3409" w:type="dxa"/>
          </w:tcPr>
          <w:p w14:paraId="7F755EDF" w14:textId="7E0C6101" w:rsidR="00B23DCE" w:rsidRDefault="00C375AB" w:rsidP="00185753">
            <w:pPr>
              <w:spacing w:line="360" w:lineRule="auto"/>
              <w:jc w:val="center"/>
              <w:rPr>
                <w:rFonts w:ascii="宋体" w:hAnsi="宋体"/>
                <w:noProof/>
                <w:sz w:val="24"/>
                <w:szCs w:val="24"/>
              </w:rPr>
            </w:pPr>
            <w:r>
              <w:rPr>
                <w:rFonts w:ascii="宋体" w:hAnsi="宋体" w:hint="eastAsia"/>
                <w:noProof/>
                <w:sz w:val="24"/>
                <w:szCs w:val="24"/>
              </w:rPr>
              <w:t>1</w:t>
            </w:r>
            <w:r>
              <w:rPr>
                <w:rFonts w:ascii="宋体" w:hAnsi="宋体"/>
                <w:noProof/>
                <w:sz w:val="24"/>
                <w:szCs w:val="24"/>
              </w:rPr>
              <w:t>641</w:t>
            </w:r>
          </w:p>
        </w:tc>
      </w:tr>
      <w:tr w:rsidR="00B23DCE" w14:paraId="10DFB75B" w14:textId="77777777" w:rsidTr="00B23DCE">
        <w:tc>
          <w:tcPr>
            <w:tcW w:w="3537" w:type="dxa"/>
          </w:tcPr>
          <w:p w14:paraId="39276AE6" w14:textId="0C2431E6" w:rsidR="00B23DCE" w:rsidRDefault="00C375AB" w:rsidP="00185753">
            <w:pPr>
              <w:spacing w:line="360" w:lineRule="auto"/>
              <w:jc w:val="center"/>
              <w:rPr>
                <w:rFonts w:ascii="宋体" w:hAnsi="宋体"/>
                <w:noProof/>
                <w:sz w:val="24"/>
                <w:szCs w:val="24"/>
              </w:rPr>
            </w:pPr>
            <w:r>
              <w:rPr>
                <w:rFonts w:ascii="宋体" w:hAnsi="宋体" w:hint="eastAsia"/>
                <w:noProof/>
                <w:sz w:val="24"/>
                <w:szCs w:val="24"/>
              </w:rPr>
              <w:t>1</w:t>
            </w:r>
            <w:r>
              <w:rPr>
                <w:rFonts w:ascii="宋体" w:hAnsi="宋体"/>
                <w:noProof/>
                <w:sz w:val="24"/>
                <w:szCs w:val="24"/>
              </w:rPr>
              <w:t>00</w:t>
            </w:r>
            <w:r w:rsidR="00F4533C">
              <w:rPr>
                <w:rFonts w:ascii="宋体" w:hAnsi="宋体"/>
                <w:noProof/>
                <w:sz w:val="24"/>
                <w:szCs w:val="24"/>
              </w:rPr>
              <w:t>/764</w:t>
            </w:r>
          </w:p>
        </w:tc>
        <w:tc>
          <w:tcPr>
            <w:tcW w:w="3409" w:type="dxa"/>
          </w:tcPr>
          <w:p w14:paraId="383CD5B8" w14:textId="2DCC5F20" w:rsidR="00B23DCE" w:rsidRDefault="00C375AB" w:rsidP="00185753">
            <w:pPr>
              <w:spacing w:line="360" w:lineRule="auto"/>
              <w:jc w:val="center"/>
              <w:rPr>
                <w:rFonts w:ascii="宋体" w:hAnsi="宋体"/>
                <w:noProof/>
                <w:sz w:val="24"/>
                <w:szCs w:val="24"/>
              </w:rPr>
            </w:pPr>
            <w:r>
              <w:rPr>
                <w:rFonts w:ascii="宋体" w:hAnsi="宋体" w:hint="eastAsia"/>
                <w:noProof/>
                <w:sz w:val="24"/>
                <w:szCs w:val="24"/>
              </w:rPr>
              <w:t>5</w:t>
            </w:r>
            <w:r>
              <w:rPr>
                <w:rFonts w:ascii="宋体" w:hAnsi="宋体"/>
                <w:noProof/>
                <w:sz w:val="24"/>
                <w:szCs w:val="24"/>
              </w:rPr>
              <w:t>09</w:t>
            </w:r>
          </w:p>
        </w:tc>
      </w:tr>
      <w:tr w:rsidR="00B23DCE" w14:paraId="67A49BAB" w14:textId="77777777" w:rsidTr="00B23DCE">
        <w:tc>
          <w:tcPr>
            <w:tcW w:w="3537" w:type="dxa"/>
          </w:tcPr>
          <w:p w14:paraId="7189EAC8" w14:textId="026DDF5E" w:rsidR="00B23DCE" w:rsidRDefault="00C375AB" w:rsidP="00185753">
            <w:pPr>
              <w:spacing w:line="360" w:lineRule="auto"/>
              <w:jc w:val="center"/>
              <w:rPr>
                <w:rFonts w:ascii="宋体" w:hAnsi="宋体"/>
                <w:noProof/>
                <w:sz w:val="24"/>
                <w:szCs w:val="24"/>
              </w:rPr>
            </w:pPr>
            <w:r>
              <w:rPr>
                <w:rFonts w:ascii="宋体" w:hAnsi="宋体" w:hint="eastAsia"/>
                <w:noProof/>
                <w:sz w:val="24"/>
                <w:szCs w:val="24"/>
              </w:rPr>
              <w:t>1</w:t>
            </w:r>
            <w:r>
              <w:rPr>
                <w:rFonts w:ascii="宋体" w:hAnsi="宋体"/>
                <w:noProof/>
                <w:sz w:val="24"/>
                <w:szCs w:val="24"/>
              </w:rPr>
              <w:t>50</w:t>
            </w:r>
            <w:r w:rsidR="00F4533C">
              <w:rPr>
                <w:rFonts w:ascii="宋体" w:hAnsi="宋体"/>
                <w:noProof/>
                <w:sz w:val="24"/>
                <w:szCs w:val="24"/>
              </w:rPr>
              <w:t>/764</w:t>
            </w:r>
          </w:p>
        </w:tc>
        <w:tc>
          <w:tcPr>
            <w:tcW w:w="3409" w:type="dxa"/>
          </w:tcPr>
          <w:p w14:paraId="5300FADC" w14:textId="0AA2BDE4" w:rsidR="00B23DCE" w:rsidRDefault="00C375AB" w:rsidP="00185753">
            <w:pPr>
              <w:spacing w:line="360" w:lineRule="auto"/>
              <w:jc w:val="center"/>
              <w:rPr>
                <w:rFonts w:ascii="宋体" w:hAnsi="宋体"/>
                <w:noProof/>
                <w:sz w:val="24"/>
                <w:szCs w:val="24"/>
              </w:rPr>
            </w:pPr>
            <w:r>
              <w:rPr>
                <w:rFonts w:ascii="宋体" w:hAnsi="宋体" w:hint="eastAsia"/>
                <w:noProof/>
                <w:sz w:val="24"/>
                <w:szCs w:val="24"/>
              </w:rPr>
              <w:t>1</w:t>
            </w:r>
            <w:r>
              <w:rPr>
                <w:rFonts w:ascii="宋体" w:hAnsi="宋体"/>
                <w:noProof/>
                <w:sz w:val="24"/>
                <w:szCs w:val="24"/>
              </w:rPr>
              <w:t>11</w:t>
            </w:r>
          </w:p>
        </w:tc>
      </w:tr>
    </w:tbl>
    <w:p w14:paraId="272FA1BF" w14:textId="4D95826F" w:rsidR="0070622A" w:rsidRPr="008A1DFC" w:rsidRDefault="0070622A" w:rsidP="008A1DFC">
      <w:pPr>
        <w:spacing w:line="360" w:lineRule="auto"/>
        <w:ind w:left="420" w:firstLine="420"/>
        <w:rPr>
          <w:rFonts w:ascii="宋体" w:hAnsi="宋体"/>
          <w:noProof/>
          <w:szCs w:val="21"/>
        </w:rPr>
      </w:pPr>
      <w:r w:rsidRPr="008A1DFC">
        <w:rPr>
          <w:rFonts w:ascii="宋体" w:hAnsi="宋体" w:hint="eastAsia"/>
          <w:noProof/>
          <w:szCs w:val="21"/>
        </w:rPr>
        <w:t>[</w:t>
      </w:r>
      <w:r w:rsidRPr="008A1DFC">
        <w:rPr>
          <w:rFonts w:ascii="宋体" w:hAnsi="宋体"/>
          <w:noProof/>
          <w:szCs w:val="21"/>
        </w:rPr>
        <w:t>1]</w:t>
      </w:r>
      <w:r w:rsidRPr="008A1DFC">
        <w:rPr>
          <w:rFonts w:ascii="宋体" w:hAnsi="宋体" w:hint="eastAsia"/>
          <w:noProof/>
          <w:szCs w:val="21"/>
        </w:rPr>
        <w:t>由于置信度与频繁模式挖掘相互独立，因此只列出支持度和频繁项集。</w:t>
      </w:r>
    </w:p>
    <w:p w14:paraId="7FFBF083" w14:textId="77777777" w:rsidR="00F4533C" w:rsidRDefault="00F4533C" w:rsidP="00F4533C">
      <w:pPr>
        <w:spacing w:line="360" w:lineRule="auto"/>
        <w:ind w:left="420" w:firstLine="420"/>
        <w:rPr>
          <w:rFonts w:ascii="宋体" w:hAnsi="宋体"/>
          <w:noProof/>
          <w:sz w:val="24"/>
          <w:szCs w:val="24"/>
        </w:rPr>
      </w:pPr>
    </w:p>
    <w:p w14:paraId="0AED0164" w14:textId="3031C269" w:rsidR="007B5652" w:rsidRDefault="007B5652" w:rsidP="00F4533C">
      <w:pPr>
        <w:spacing w:line="360" w:lineRule="auto"/>
        <w:ind w:left="420" w:firstLine="420"/>
        <w:rPr>
          <w:rFonts w:ascii="宋体" w:hAnsi="宋体"/>
          <w:noProof/>
          <w:sz w:val="24"/>
          <w:szCs w:val="24"/>
        </w:rPr>
      </w:pPr>
      <w:r>
        <w:rPr>
          <w:rFonts w:ascii="宋体" w:hAnsi="宋体" w:hint="eastAsia"/>
          <w:noProof/>
          <w:sz w:val="24"/>
          <w:szCs w:val="24"/>
        </w:rPr>
        <w:t>从表中可知，</w:t>
      </w:r>
      <w:r w:rsidR="00F4533C">
        <w:rPr>
          <w:rFonts w:ascii="宋体" w:hAnsi="宋体" w:hint="eastAsia"/>
          <w:noProof/>
          <w:sz w:val="24"/>
          <w:szCs w:val="24"/>
        </w:rPr>
        <w:t>随着最小支持度的降低，挖掘的频繁模式个数增加。并且在选择的区间中，支持度的细微变化也会导致频繁模式个数的急剧变化，从中可以反映出选定数据集的相关性质。</w:t>
      </w:r>
    </w:p>
    <w:p w14:paraId="5E83183D" w14:textId="55A3E09E" w:rsidR="0070622A" w:rsidRPr="008A1DFC" w:rsidRDefault="0070622A" w:rsidP="00185753">
      <w:pPr>
        <w:spacing w:line="360" w:lineRule="auto"/>
        <w:ind w:left="420" w:firstLine="420"/>
        <w:jc w:val="center"/>
        <w:rPr>
          <w:rFonts w:ascii="黑体" w:eastAsia="黑体" w:hAnsi="黑体"/>
          <w:noProof/>
          <w:szCs w:val="21"/>
        </w:rPr>
      </w:pPr>
      <w:r w:rsidRPr="008A1DFC">
        <w:rPr>
          <w:rFonts w:ascii="黑体" w:eastAsia="黑体" w:hAnsi="黑体" w:hint="eastAsia"/>
          <w:noProof/>
          <w:szCs w:val="21"/>
        </w:rPr>
        <w:t>表2</w:t>
      </w:r>
      <w:r w:rsidRPr="008A1DFC">
        <w:rPr>
          <w:rFonts w:ascii="黑体" w:eastAsia="黑体" w:hAnsi="黑体"/>
          <w:noProof/>
          <w:szCs w:val="21"/>
        </w:rPr>
        <w:t xml:space="preserve"> </w:t>
      </w:r>
      <w:r w:rsidRPr="008A1DFC">
        <w:rPr>
          <w:rFonts w:ascii="黑体" w:eastAsia="黑体" w:hAnsi="黑体" w:hint="eastAsia"/>
          <w:noProof/>
          <w:szCs w:val="21"/>
        </w:rPr>
        <w:t>不同最小支持度、最小置信度的关联规则挖掘个数</w:t>
      </w:r>
    </w:p>
    <w:tbl>
      <w:tblPr>
        <w:tblStyle w:val="a5"/>
        <w:tblW w:w="8217" w:type="dxa"/>
        <w:tblInd w:w="992" w:type="dxa"/>
        <w:tblLook w:val="04A0" w:firstRow="1" w:lastRow="0" w:firstColumn="1" w:lastColumn="0" w:noHBand="0" w:noVBand="1"/>
      </w:tblPr>
      <w:tblGrid>
        <w:gridCol w:w="2105"/>
        <w:gridCol w:w="1576"/>
        <w:gridCol w:w="1434"/>
        <w:gridCol w:w="1551"/>
        <w:gridCol w:w="1551"/>
      </w:tblGrid>
      <w:tr w:rsidR="00623725" w14:paraId="245B97C1" w14:textId="77777777" w:rsidTr="00F4533C">
        <w:tc>
          <w:tcPr>
            <w:tcW w:w="2105" w:type="dxa"/>
          </w:tcPr>
          <w:p w14:paraId="56EF44F0" w14:textId="12D987C3" w:rsidR="00623725" w:rsidRDefault="00F4533C" w:rsidP="00185753">
            <w:pPr>
              <w:spacing w:line="360" w:lineRule="auto"/>
              <w:jc w:val="center"/>
              <w:rPr>
                <w:rFonts w:ascii="宋体" w:hAnsi="宋体"/>
                <w:noProof/>
                <w:sz w:val="24"/>
                <w:szCs w:val="24"/>
              </w:rPr>
            </w:pPr>
            <w:r>
              <w:rPr>
                <w:rFonts w:ascii="宋体" w:hAnsi="宋体" w:hint="eastAsia"/>
                <w:noProof/>
                <w:sz w:val="24"/>
                <w:szCs w:val="24"/>
              </w:rPr>
              <w:t>支持度/置信度</w:t>
            </w:r>
          </w:p>
        </w:tc>
        <w:tc>
          <w:tcPr>
            <w:tcW w:w="1576" w:type="dxa"/>
          </w:tcPr>
          <w:p w14:paraId="343486AD" w14:textId="4841D001" w:rsidR="00623725" w:rsidRDefault="00623725" w:rsidP="00185753">
            <w:pPr>
              <w:spacing w:line="360" w:lineRule="auto"/>
              <w:jc w:val="center"/>
              <w:rPr>
                <w:rFonts w:ascii="宋体" w:hAnsi="宋体"/>
                <w:noProof/>
                <w:sz w:val="24"/>
                <w:szCs w:val="24"/>
              </w:rPr>
            </w:pPr>
            <w:r>
              <w:rPr>
                <w:rFonts w:ascii="宋体" w:hAnsi="宋体" w:hint="eastAsia"/>
                <w:noProof/>
                <w:sz w:val="24"/>
                <w:szCs w:val="24"/>
              </w:rPr>
              <w:t>0</w:t>
            </w:r>
            <w:r>
              <w:rPr>
                <w:rFonts w:ascii="宋体" w:hAnsi="宋体"/>
                <w:noProof/>
                <w:sz w:val="24"/>
                <w:szCs w:val="24"/>
              </w:rPr>
              <w:t>.01</w:t>
            </w:r>
          </w:p>
        </w:tc>
        <w:tc>
          <w:tcPr>
            <w:tcW w:w="1434" w:type="dxa"/>
          </w:tcPr>
          <w:p w14:paraId="7845102D" w14:textId="32E72CDC" w:rsidR="00623725" w:rsidRDefault="00623725" w:rsidP="00185753">
            <w:pPr>
              <w:spacing w:line="360" w:lineRule="auto"/>
              <w:jc w:val="center"/>
              <w:rPr>
                <w:rFonts w:ascii="宋体" w:hAnsi="宋体"/>
                <w:noProof/>
                <w:sz w:val="24"/>
                <w:szCs w:val="24"/>
              </w:rPr>
            </w:pPr>
            <w:r>
              <w:rPr>
                <w:rFonts w:ascii="宋体" w:hAnsi="宋体" w:hint="eastAsia"/>
                <w:noProof/>
                <w:sz w:val="24"/>
                <w:szCs w:val="24"/>
              </w:rPr>
              <w:t>0</w:t>
            </w:r>
            <w:r>
              <w:rPr>
                <w:rFonts w:ascii="宋体" w:hAnsi="宋体"/>
                <w:noProof/>
                <w:sz w:val="24"/>
                <w:szCs w:val="24"/>
              </w:rPr>
              <w:t>.1</w:t>
            </w:r>
          </w:p>
        </w:tc>
        <w:tc>
          <w:tcPr>
            <w:tcW w:w="1551" w:type="dxa"/>
          </w:tcPr>
          <w:p w14:paraId="0C8A7A79" w14:textId="3ED28383" w:rsidR="00623725" w:rsidRDefault="00623725" w:rsidP="00185753">
            <w:pPr>
              <w:spacing w:line="360" w:lineRule="auto"/>
              <w:jc w:val="center"/>
              <w:rPr>
                <w:rFonts w:ascii="宋体" w:hAnsi="宋体"/>
                <w:noProof/>
                <w:sz w:val="24"/>
                <w:szCs w:val="24"/>
              </w:rPr>
            </w:pPr>
            <w:r>
              <w:rPr>
                <w:rFonts w:ascii="宋体" w:hAnsi="宋体" w:hint="eastAsia"/>
                <w:noProof/>
                <w:sz w:val="24"/>
                <w:szCs w:val="24"/>
              </w:rPr>
              <w:t>0</w:t>
            </w:r>
            <w:r>
              <w:rPr>
                <w:rFonts w:ascii="宋体" w:hAnsi="宋体"/>
                <w:noProof/>
                <w:sz w:val="24"/>
                <w:szCs w:val="24"/>
              </w:rPr>
              <w:t>.3</w:t>
            </w:r>
          </w:p>
        </w:tc>
        <w:tc>
          <w:tcPr>
            <w:tcW w:w="1551" w:type="dxa"/>
          </w:tcPr>
          <w:p w14:paraId="37892BA1" w14:textId="431A9869" w:rsidR="00623725" w:rsidRDefault="00623725" w:rsidP="00185753">
            <w:pPr>
              <w:spacing w:line="360" w:lineRule="auto"/>
              <w:jc w:val="center"/>
              <w:rPr>
                <w:rFonts w:ascii="宋体" w:hAnsi="宋体"/>
                <w:noProof/>
                <w:sz w:val="24"/>
                <w:szCs w:val="24"/>
              </w:rPr>
            </w:pPr>
            <w:r>
              <w:rPr>
                <w:rFonts w:ascii="宋体" w:hAnsi="宋体" w:hint="eastAsia"/>
                <w:noProof/>
                <w:sz w:val="24"/>
                <w:szCs w:val="24"/>
              </w:rPr>
              <w:t>0</w:t>
            </w:r>
            <w:r>
              <w:rPr>
                <w:rFonts w:ascii="宋体" w:hAnsi="宋体"/>
                <w:noProof/>
                <w:sz w:val="24"/>
                <w:szCs w:val="24"/>
              </w:rPr>
              <w:t>.5</w:t>
            </w:r>
          </w:p>
        </w:tc>
      </w:tr>
      <w:tr w:rsidR="00623725" w14:paraId="12C7CE1E" w14:textId="77777777" w:rsidTr="00F4533C">
        <w:tc>
          <w:tcPr>
            <w:tcW w:w="2105" w:type="dxa"/>
          </w:tcPr>
          <w:p w14:paraId="68D99FE7" w14:textId="442BF3F6" w:rsidR="00623725" w:rsidRDefault="00623725" w:rsidP="00185753">
            <w:pPr>
              <w:spacing w:line="360" w:lineRule="auto"/>
              <w:jc w:val="center"/>
              <w:rPr>
                <w:rFonts w:ascii="宋体" w:hAnsi="宋体"/>
                <w:noProof/>
                <w:sz w:val="24"/>
                <w:szCs w:val="24"/>
              </w:rPr>
            </w:pPr>
            <w:r>
              <w:rPr>
                <w:rFonts w:ascii="宋体" w:hAnsi="宋体" w:hint="eastAsia"/>
                <w:noProof/>
                <w:sz w:val="24"/>
                <w:szCs w:val="24"/>
              </w:rPr>
              <w:t>5</w:t>
            </w:r>
            <w:r>
              <w:rPr>
                <w:rFonts w:ascii="宋体" w:hAnsi="宋体"/>
                <w:noProof/>
                <w:sz w:val="24"/>
                <w:szCs w:val="24"/>
              </w:rPr>
              <w:t>0</w:t>
            </w:r>
          </w:p>
        </w:tc>
        <w:tc>
          <w:tcPr>
            <w:tcW w:w="1576" w:type="dxa"/>
          </w:tcPr>
          <w:p w14:paraId="7FD8441F" w14:textId="0F1B1C28" w:rsidR="00623725" w:rsidRDefault="00B9747F" w:rsidP="00185753">
            <w:pPr>
              <w:spacing w:line="360" w:lineRule="auto"/>
              <w:jc w:val="center"/>
              <w:rPr>
                <w:rFonts w:ascii="宋体" w:hAnsi="宋体"/>
                <w:noProof/>
                <w:sz w:val="24"/>
                <w:szCs w:val="24"/>
              </w:rPr>
            </w:pPr>
            <w:r>
              <w:rPr>
                <w:rFonts w:ascii="宋体" w:hAnsi="宋体" w:hint="eastAsia"/>
                <w:noProof/>
                <w:sz w:val="24"/>
                <w:szCs w:val="24"/>
              </w:rPr>
              <w:t>1</w:t>
            </w:r>
            <w:r>
              <w:rPr>
                <w:rFonts w:ascii="宋体" w:hAnsi="宋体"/>
                <w:noProof/>
                <w:sz w:val="24"/>
                <w:szCs w:val="24"/>
              </w:rPr>
              <w:t>25604</w:t>
            </w:r>
          </w:p>
        </w:tc>
        <w:tc>
          <w:tcPr>
            <w:tcW w:w="1434" w:type="dxa"/>
          </w:tcPr>
          <w:p w14:paraId="531B9D9A" w14:textId="41A93C5A" w:rsidR="00623725" w:rsidRDefault="00B9747F" w:rsidP="00185753">
            <w:pPr>
              <w:spacing w:line="360" w:lineRule="auto"/>
              <w:jc w:val="center"/>
              <w:rPr>
                <w:rFonts w:ascii="宋体" w:hAnsi="宋体"/>
                <w:noProof/>
                <w:sz w:val="24"/>
                <w:szCs w:val="24"/>
              </w:rPr>
            </w:pPr>
            <w:r>
              <w:rPr>
                <w:rFonts w:ascii="宋体" w:hAnsi="宋体" w:hint="eastAsia"/>
                <w:noProof/>
                <w:sz w:val="24"/>
                <w:szCs w:val="24"/>
              </w:rPr>
              <w:t>1</w:t>
            </w:r>
            <w:r>
              <w:rPr>
                <w:rFonts w:ascii="宋体" w:hAnsi="宋体"/>
                <w:noProof/>
                <w:sz w:val="24"/>
                <w:szCs w:val="24"/>
              </w:rPr>
              <w:t>25604</w:t>
            </w:r>
          </w:p>
        </w:tc>
        <w:tc>
          <w:tcPr>
            <w:tcW w:w="1551" w:type="dxa"/>
          </w:tcPr>
          <w:p w14:paraId="6579FA9B" w14:textId="32D0A8EF" w:rsidR="00623725" w:rsidRDefault="00623725" w:rsidP="00185753">
            <w:pPr>
              <w:spacing w:line="360" w:lineRule="auto"/>
              <w:jc w:val="center"/>
              <w:rPr>
                <w:rFonts w:ascii="宋体" w:hAnsi="宋体"/>
                <w:noProof/>
                <w:sz w:val="24"/>
                <w:szCs w:val="24"/>
              </w:rPr>
            </w:pPr>
            <w:r>
              <w:rPr>
                <w:rFonts w:ascii="宋体" w:hAnsi="宋体" w:hint="eastAsia"/>
                <w:noProof/>
                <w:sz w:val="24"/>
                <w:szCs w:val="24"/>
              </w:rPr>
              <w:t>9</w:t>
            </w:r>
            <w:r>
              <w:rPr>
                <w:rFonts w:ascii="宋体" w:hAnsi="宋体"/>
                <w:noProof/>
                <w:sz w:val="24"/>
                <w:szCs w:val="24"/>
              </w:rPr>
              <w:t>8226</w:t>
            </w:r>
          </w:p>
        </w:tc>
        <w:tc>
          <w:tcPr>
            <w:tcW w:w="1551" w:type="dxa"/>
          </w:tcPr>
          <w:p w14:paraId="138FE819" w14:textId="74D1FE92" w:rsidR="00623725" w:rsidRDefault="00623725" w:rsidP="00185753">
            <w:pPr>
              <w:spacing w:line="360" w:lineRule="auto"/>
              <w:jc w:val="center"/>
              <w:rPr>
                <w:rFonts w:ascii="宋体" w:hAnsi="宋体"/>
                <w:noProof/>
                <w:sz w:val="24"/>
                <w:szCs w:val="24"/>
              </w:rPr>
            </w:pPr>
            <w:r>
              <w:rPr>
                <w:rFonts w:ascii="宋体" w:hAnsi="宋体" w:hint="eastAsia"/>
                <w:noProof/>
                <w:sz w:val="24"/>
                <w:szCs w:val="24"/>
              </w:rPr>
              <w:t>5</w:t>
            </w:r>
            <w:r>
              <w:rPr>
                <w:rFonts w:ascii="宋体" w:hAnsi="宋体"/>
                <w:noProof/>
                <w:sz w:val="24"/>
                <w:szCs w:val="24"/>
              </w:rPr>
              <w:t>7225</w:t>
            </w:r>
          </w:p>
        </w:tc>
      </w:tr>
      <w:tr w:rsidR="00623725" w14:paraId="3FAC3945" w14:textId="77777777" w:rsidTr="00F4533C">
        <w:tc>
          <w:tcPr>
            <w:tcW w:w="2105" w:type="dxa"/>
          </w:tcPr>
          <w:p w14:paraId="163B0FDF" w14:textId="2DE53D74" w:rsidR="00623725" w:rsidRDefault="00623725" w:rsidP="00185753">
            <w:pPr>
              <w:spacing w:line="360" w:lineRule="auto"/>
              <w:jc w:val="center"/>
              <w:rPr>
                <w:rFonts w:ascii="宋体" w:hAnsi="宋体"/>
                <w:noProof/>
                <w:sz w:val="24"/>
                <w:szCs w:val="24"/>
              </w:rPr>
            </w:pPr>
            <w:r>
              <w:rPr>
                <w:rFonts w:ascii="宋体" w:hAnsi="宋体" w:hint="eastAsia"/>
                <w:noProof/>
                <w:sz w:val="24"/>
                <w:szCs w:val="24"/>
              </w:rPr>
              <w:t>7</w:t>
            </w:r>
            <w:r>
              <w:rPr>
                <w:rFonts w:ascii="宋体" w:hAnsi="宋体"/>
                <w:noProof/>
                <w:sz w:val="24"/>
                <w:szCs w:val="24"/>
              </w:rPr>
              <w:t>0</w:t>
            </w:r>
          </w:p>
        </w:tc>
        <w:tc>
          <w:tcPr>
            <w:tcW w:w="1576" w:type="dxa"/>
          </w:tcPr>
          <w:p w14:paraId="72DC8F9D" w14:textId="2F911999" w:rsidR="00623725" w:rsidRDefault="00623725" w:rsidP="00185753">
            <w:pPr>
              <w:spacing w:line="360" w:lineRule="auto"/>
              <w:jc w:val="center"/>
              <w:rPr>
                <w:rFonts w:ascii="宋体" w:hAnsi="宋体"/>
                <w:noProof/>
                <w:sz w:val="24"/>
                <w:szCs w:val="24"/>
              </w:rPr>
            </w:pPr>
            <w:r>
              <w:rPr>
                <w:rFonts w:ascii="宋体" w:hAnsi="宋体" w:hint="eastAsia"/>
                <w:noProof/>
                <w:sz w:val="24"/>
                <w:szCs w:val="24"/>
              </w:rPr>
              <w:t>2</w:t>
            </w:r>
            <w:r>
              <w:rPr>
                <w:rFonts w:ascii="宋体" w:hAnsi="宋体"/>
                <w:noProof/>
                <w:sz w:val="24"/>
                <w:szCs w:val="24"/>
              </w:rPr>
              <w:t>8668</w:t>
            </w:r>
          </w:p>
        </w:tc>
        <w:tc>
          <w:tcPr>
            <w:tcW w:w="1434" w:type="dxa"/>
          </w:tcPr>
          <w:p w14:paraId="14CEB9D4" w14:textId="4760C5C3" w:rsidR="00623725" w:rsidRDefault="00623725" w:rsidP="00185753">
            <w:pPr>
              <w:spacing w:line="360" w:lineRule="auto"/>
              <w:jc w:val="center"/>
              <w:rPr>
                <w:rFonts w:ascii="宋体" w:hAnsi="宋体"/>
                <w:noProof/>
                <w:sz w:val="24"/>
                <w:szCs w:val="24"/>
              </w:rPr>
            </w:pPr>
            <w:r>
              <w:rPr>
                <w:rFonts w:ascii="宋体" w:hAnsi="宋体" w:hint="eastAsia"/>
                <w:noProof/>
                <w:sz w:val="24"/>
                <w:szCs w:val="24"/>
              </w:rPr>
              <w:t>2</w:t>
            </w:r>
            <w:r>
              <w:rPr>
                <w:rFonts w:ascii="宋体" w:hAnsi="宋体"/>
                <w:noProof/>
                <w:sz w:val="24"/>
                <w:szCs w:val="24"/>
              </w:rPr>
              <w:t>8668</w:t>
            </w:r>
          </w:p>
        </w:tc>
        <w:tc>
          <w:tcPr>
            <w:tcW w:w="1551" w:type="dxa"/>
          </w:tcPr>
          <w:p w14:paraId="59BBC5D8" w14:textId="77F45AF8" w:rsidR="00623725" w:rsidRDefault="00623725" w:rsidP="00185753">
            <w:pPr>
              <w:spacing w:line="360" w:lineRule="auto"/>
              <w:jc w:val="center"/>
              <w:rPr>
                <w:rFonts w:ascii="宋体" w:hAnsi="宋体"/>
                <w:noProof/>
                <w:sz w:val="24"/>
                <w:szCs w:val="24"/>
              </w:rPr>
            </w:pPr>
            <w:r>
              <w:rPr>
                <w:rFonts w:ascii="宋体" w:hAnsi="宋体" w:hint="eastAsia"/>
                <w:noProof/>
                <w:sz w:val="24"/>
                <w:szCs w:val="24"/>
              </w:rPr>
              <w:t>2</w:t>
            </w:r>
            <w:r>
              <w:rPr>
                <w:rFonts w:ascii="宋体" w:hAnsi="宋体"/>
                <w:noProof/>
                <w:sz w:val="24"/>
                <w:szCs w:val="24"/>
              </w:rPr>
              <w:t>4288</w:t>
            </w:r>
          </w:p>
        </w:tc>
        <w:tc>
          <w:tcPr>
            <w:tcW w:w="1551" w:type="dxa"/>
          </w:tcPr>
          <w:p w14:paraId="13A1C26B" w14:textId="55A099BF" w:rsidR="00623725" w:rsidRDefault="00623725" w:rsidP="00185753">
            <w:pPr>
              <w:spacing w:line="360" w:lineRule="auto"/>
              <w:jc w:val="center"/>
              <w:rPr>
                <w:rFonts w:ascii="宋体" w:hAnsi="宋体"/>
                <w:noProof/>
                <w:sz w:val="24"/>
                <w:szCs w:val="24"/>
              </w:rPr>
            </w:pPr>
            <w:r>
              <w:rPr>
                <w:rFonts w:ascii="宋体" w:hAnsi="宋体" w:hint="eastAsia"/>
                <w:noProof/>
                <w:sz w:val="24"/>
                <w:szCs w:val="24"/>
              </w:rPr>
              <w:t>1</w:t>
            </w:r>
            <w:r>
              <w:rPr>
                <w:rFonts w:ascii="宋体" w:hAnsi="宋体"/>
                <w:noProof/>
                <w:sz w:val="24"/>
                <w:szCs w:val="24"/>
              </w:rPr>
              <w:t>5262</w:t>
            </w:r>
          </w:p>
        </w:tc>
      </w:tr>
      <w:tr w:rsidR="00623725" w14:paraId="14B971B6" w14:textId="77777777" w:rsidTr="00F4533C">
        <w:tc>
          <w:tcPr>
            <w:tcW w:w="2105" w:type="dxa"/>
          </w:tcPr>
          <w:p w14:paraId="4D1DE0F6" w14:textId="4ED48F28" w:rsidR="00623725" w:rsidRDefault="00623725" w:rsidP="00185753">
            <w:pPr>
              <w:spacing w:line="360" w:lineRule="auto"/>
              <w:jc w:val="center"/>
              <w:rPr>
                <w:rFonts w:ascii="宋体" w:hAnsi="宋体"/>
                <w:noProof/>
                <w:sz w:val="24"/>
                <w:szCs w:val="24"/>
              </w:rPr>
            </w:pPr>
            <w:r>
              <w:rPr>
                <w:rFonts w:ascii="宋体" w:hAnsi="宋体"/>
                <w:noProof/>
                <w:sz w:val="24"/>
                <w:szCs w:val="24"/>
              </w:rPr>
              <w:t>100</w:t>
            </w:r>
          </w:p>
        </w:tc>
        <w:tc>
          <w:tcPr>
            <w:tcW w:w="1576" w:type="dxa"/>
          </w:tcPr>
          <w:p w14:paraId="0E4C0F7E" w14:textId="62AA439C" w:rsidR="00623725" w:rsidRDefault="00623725" w:rsidP="00185753">
            <w:pPr>
              <w:spacing w:line="360" w:lineRule="auto"/>
              <w:jc w:val="center"/>
              <w:rPr>
                <w:rFonts w:ascii="宋体" w:hAnsi="宋体"/>
                <w:noProof/>
                <w:sz w:val="24"/>
                <w:szCs w:val="24"/>
              </w:rPr>
            </w:pPr>
            <w:r>
              <w:rPr>
                <w:rFonts w:ascii="宋体" w:hAnsi="宋体" w:hint="eastAsia"/>
                <w:noProof/>
                <w:sz w:val="24"/>
                <w:szCs w:val="24"/>
              </w:rPr>
              <w:t>4</w:t>
            </w:r>
            <w:r>
              <w:rPr>
                <w:rFonts w:ascii="宋体" w:hAnsi="宋体"/>
                <w:noProof/>
                <w:sz w:val="24"/>
                <w:szCs w:val="24"/>
              </w:rPr>
              <w:t>904</w:t>
            </w:r>
          </w:p>
        </w:tc>
        <w:tc>
          <w:tcPr>
            <w:tcW w:w="1434" w:type="dxa"/>
          </w:tcPr>
          <w:p w14:paraId="37EB4BC0" w14:textId="288FA788" w:rsidR="00623725" w:rsidRDefault="00623725" w:rsidP="00185753">
            <w:pPr>
              <w:spacing w:line="360" w:lineRule="auto"/>
              <w:jc w:val="center"/>
              <w:rPr>
                <w:rFonts w:ascii="宋体" w:hAnsi="宋体"/>
                <w:noProof/>
                <w:sz w:val="24"/>
                <w:szCs w:val="24"/>
              </w:rPr>
            </w:pPr>
            <w:r>
              <w:rPr>
                <w:rFonts w:ascii="宋体" w:hAnsi="宋体" w:hint="eastAsia"/>
                <w:noProof/>
                <w:sz w:val="24"/>
                <w:szCs w:val="24"/>
              </w:rPr>
              <w:t>4</w:t>
            </w:r>
            <w:r>
              <w:rPr>
                <w:rFonts w:ascii="宋体" w:hAnsi="宋体"/>
                <w:noProof/>
                <w:sz w:val="24"/>
                <w:szCs w:val="24"/>
              </w:rPr>
              <w:t>904</w:t>
            </w:r>
          </w:p>
        </w:tc>
        <w:tc>
          <w:tcPr>
            <w:tcW w:w="1551" w:type="dxa"/>
          </w:tcPr>
          <w:p w14:paraId="58C5D2C0" w14:textId="7B378D36" w:rsidR="00623725" w:rsidRDefault="00623725" w:rsidP="00185753">
            <w:pPr>
              <w:spacing w:line="360" w:lineRule="auto"/>
              <w:jc w:val="center"/>
              <w:rPr>
                <w:rFonts w:ascii="宋体" w:hAnsi="宋体"/>
                <w:noProof/>
                <w:sz w:val="24"/>
                <w:szCs w:val="24"/>
              </w:rPr>
            </w:pPr>
            <w:r>
              <w:rPr>
                <w:rFonts w:ascii="宋体" w:hAnsi="宋体" w:hint="eastAsia"/>
                <w:noProof/>
                <w:sz w:val="24"/>
                <w:szCs w:val="24"/>
              </w:rPr>
              <w:t>4</w:t>
            </w:r>
            <w:r>
              <w:rPr>
                <w:rFonts w:ascii="宋体" w:hAnsi="宋体"/>
                <w:noProof/>
                <w:sz w:val="24"/>
                <w:szCs w:val="24"/>
              </w:rPr>
              <w:t>546</w:t>
            </w:r>
          </w:p>
        </w:tc>
        <w:tc>
          <w:tcPr>
            <w:tcW w:w="1551" w:type="dxa"/>
          </w:tcPr>
          <w:p w14:paraId="3832ECF6" w14:textId="288EE737" w:rsidR="00623725" w:rsidRDefault="00623725" w:rsidP="00185753">
            <w:pPr>
              <w:spacing w:line="360" w:lineRule="auto"/>
              <w:jc w:val="center"/>
              <w:rPr>
                <w:rFonts w:ascii="宋体" w:hAnsi="宋体"/>
                <w:noProof/>
                <w:sz w:val="24"/>
                <w:szCs w:val="24"/>
              </w:rPr>
            </w:pPr>
            <w:r>
              <w:rPr>
                <w:rFonts w:ascii="宋体" w:hAnsi="宋体" w:hint="eastAsia"/>
                <w:noProof/>
                <w:sz w:val="24"/>
                <w:szCs w:val="24"/>
              </w:rPr>
              <w:t>3</w:t>
            </w:r>
            <w:r>
              <w:rPr>
                <w:rFonts w:ascii="宋体" w:hAnsi="宋体"/>
                <w:noProof/>
                <w:sz w:val="24"/>
                <w:szCs w:val="24"/>
              </w:rPr>
              <w:t>024</w:t>
            </w:r>
          </w:p>
        </w:tc>
      </w:tr>
      <w:tr w:rsidR="00623725" w14:paraId="01FA794C" w14:textId="77777777" w:rsidTr="00F4533C">
        <w:tc>
          <w:tcPr>
            <w:tcW w:w="2105" w:type="dxa"/>
          </w:tcPr>
          <w:p w14:paraId="294C0C84" w14:textId="22536622" w:rsidR="00623725" w:rsidRDefault="00623725" w:rsidP="00185753">
            <w:pPr>
              <w:spacing w:line="360" w:lineRule="auto"/>
              <w:jc w:val="center"/>
              <w:rPr>
                <w:rFonts w:ascii="宋体" w:hAnsi="宋体"/>
                <w:noProof/>
                <w:sz w:val="24"/>
                <w:szCs w:val="24"/>
              </w:rPr>
            </w:pPr>
            <w:r>
              <w:rPr>
                <w:rFonts w:ascii="宋体" w:hAnsi="宋体" w:hint="eastAsia"/>
                <w:noProof/>
                <w:sz w:val="24"/>
                <w:szCs w:val="24"/>
              </w:rPr>
              <w:t>1</w:t>
            </w:r>
            <w:r>
              <w:rPr>
                <w:rFonts w:ascii="宋体" w:hAnsi="宋体"/>
                <w:noProof/>
                <w:sz w:val="24"/>
                <w:szCs w:val="24"/>
              </w:rPr>
              <w:t>50</w:t>
            </w:r>
          </w:p>
        </w:tc>
        <w:tc>
          <w:tcPr>
            <w:tcW w:w="1576" w:type="dxa"/>
          </w:tcPr>
          <w:p w14:paraId="6588DCAC" w14:textId="685B0501" w:rsidR="00623725" w:rsidRDefault="00623725" w:rsidP="00185753">
            <w:pPr>
              <w:spacing w:line="360" w:lineRule="auto"/>
              <w:jc w:val="center"/>
              <w:rPr>
                <w:rFonts w:ascii="宋体" w:hAnsi="宋体"/>
                <w:noProof/>
                <w:sz w:val="24"/>
                <w:szCs w:val="24"/>
              </w:rPr>
            </w:pPr>
            <w:r>
              <w:rPr>
                <w:rFonts w:ascii="宋体" w:hAnsi="宋体" w:hint="eastAsia"/>
                <w:noProof/>
                <w:sz w:val="24"/>
                <w:szCs w:val="24"/>
              </w:rPr>
              <w:t>4</w:t>
            </w:r>
            <w:r>
              <w:rPr>
                <w:rFonts w:ascii="宋体" w:hAnsi="宋体"/>
                <w:noProof/>
                <w:sz w:val="24"/>
                <w:szCs w:val="24"/>
              </w:rPr>
              <w:t>74</w:t>
            </w:r>
          </w:p>
        </w:tc>
        <w:tc>
          <w:tcPr>
            <w:tcW w:w="1434" w:type="dxa"/>
          </w:tcPr>
          <w:p w14:paraId="1DA4DC97" w14:textId="7E8B71C0" w:rsidR="00623725" w:rsidRDefault="00623725" w:rsidP="00185753">
            <w:pPr>
              <w:spacing w:line="360" w:lineRule="auto"/>
              <w:jc w:val="center"/>
              <w:rPr>
                <w:rFonts w:ascii="宋体" w:hAnsi="宋体"/>
                <w:noProof/>
                <w:sz w:val="24"/>
                <w:szCs w:val="24"/>
              </w:rPr>
            </w:pPr>
            <w:r>
              <w:rPr>
                <w:rFonts w:ascii="宋体" w:hAnsi="宋体" w:hint="eastAsia"/>
                <w:noProof/>
                <w:sz w:val="24"/>
                <w:szCs w:val="24"/>
              </w:rPr>
              <w:t>4</w:t>
            </w:r>
            <w:r>
              <w:rPr>
                <w:rFonts w:ascii="宋体" w:hAnsi="宋体"/>
                <w:noProof/>
                <w:sz w:val="24"/>
                <w:szCs w:val="24"/>
              </w:rPr>
              <w:t>74</w:t>
            </w:r>
          </w:p>
        </w:tc>
        <w:tc>
          <w:tcPr>
            <w:tcW w:w="1551" w:type="dxa"/>
          </w:tcPr>
          <w:p w14:paraId="58AF4EF1" w14:textId="041353D6" w:rsidR="00623725" w:rsidRDefault="00623725" w:rsidP="00185753">
            <w:pPr>
              <w:spacing w:line="360" w:lineRule="auto"/>
              <w:jc w:val="center"/>
              <w:rPr>
                <w:rFonts w:ascii="宋体" w:hAnsi="宋体"/>
                <w:noProof/>
                <w:sz w:val="24"/>
                <w:szCs w:val="24"/>
              </w:rPr>
            </w:pPr>
            <w:r>
              <w:rPr>
                <w:rFonts w:ascii="宋体" w:hAnsi="宋体" w:hint="eastAsia"/>
                <w:noProof/>
                <w:sz w:val="24"/>
                <w:szCs w:val="24"/>
              </w:rPr>
              <w:t>4</w:t>
            </w:r>
            <w:r>
              <w:rPr>
                <w:rFonts w:ascii="宋体" w:hAnsi="宋体"/>
                <w:noProof/>
                <w:sz w:val="24"/>
                <w:szCs w:val="24"/>
              </w:rPr>
              <w:t>51</w:t>
            </w:r>
          </w:p>
        </w:tc>
        <w:tc>
          <w:tcPr>
            <w:tcW w:w="1551" w:type="dxa"/>
          </w:tcPr>
          <w:p w14:paraId="58745555" w14:textId="5EA5A102" w:rsidR="00623725" w:rsidRDefault="00623725" w:rsidP="00185753">
            <w:pPr>
              <w:spacing w:line="360" w:lineRule="auto"/>
              <w:jc w:val="center"/>
              <w:rPr>
                <w:rFonts w:ascii="宋体" w:hAnsi="宋体"/>
                <w:noProof/>
                <w:sz w:val="24"/>
                <w:szCs w:val="24"/>
              </w:rPr>
            </w:pPr>
            <w:r>
              <w:rPr>
                <w:rFonts w:ascii="宋体" w:hAnsi="宋体" w:hint="eastAsia"/>
                <w:noProof/>
                <w:sz w:val="24"/>
                <w:szCs w:val="24"/>
              </w:rPr>
              <w:t>3</w:t>
            </w:r>
            <w:r>
              <w:rPr>
                <w:rFonts w:ascii="宋体" w:hAnsi="宋体"/>
                <w:noProof/>
                <w:sz w:val="24"/>
                <w:szCs w:val="24"/>
              </w:rPr>
              <w:t>45</w:t>
            </w:r>
          </w:p>
        </w:tc>
      </w:tr>
    </w:tbl>
    <w:p w14:paraId="6BC5D573" w14:textId="74A83245" w:rsidR="00F4533C" w:rsidRDefault="00F4533C" w:rsidP="00F4533C">
      <w:pPr>
        <w:spacing w:line="360" w:lineRule="auto"/>
        <w:ind w:left="420" w:firstLine="420"/>
        <w:rPr>
          <w:rFonts w:ascii="宋体" w:hAnsi="宋体"/>
          <w:noProof/>
          <w:sz w:val="24"/>
          <w:szCs w:val="24"/>
        </w:rPr>
      </w:pPr>
      <w:r>
        <w:rPr>
          <w:rFonts w:ascii="宋体" w:hAnsi="宋体"/>
          <w:noProof/>
          <w:sz w:val="24"/>
          <w:szCs w:val="24"/>
        </w:rPr>
        <w:lastRenderedPageBreak/>
        <w:tab/>
      </w:r>
    </w:p>
    <w:p w14:paraId="1F76EB68" w14:textId="77777777" w:rsidR="00F4533C" w:rsidRDefault="00F4533C" w:rsidP="00F4533C">
      <w:pPr>
        <w:spacing w:line="360" w:lineRule="auto"/>
        <w:ind w:left="420" w:firstLine="420"/>
        <w:rPr>
          <w:rFonts w:ascii="宋体" w:hAnsi="宋体"/>
          <w:noProof/>
          <w:sz w:val="24"/>
          <w:szCs w:val="24"/>
        </w:rPr>
      </w:pPr>
      <w:r>
        <w:rPr>
          <w:rFonts w:ascii="宋体" w:hAnsi="宋体" w:hint="eastAsia"/>
          <w:noProof/>
          <w:sz w:val="24"/>
          <w:szCs w:val="24"/>
        </w:rPr>
        <w:t>从表中以及前文所述可知，最小支持度的选择决定了频繁项集的个数，而频繁项集个数决定了能够挖掘的关联模式上限。</w:t>
      </w:r>
    </w:p>
    <w:p w14:paraId="739D8370" w14:textId="4300BDD3" w:rsidR="00F4533C" w:rsidRDefault="00F4533C" w:rsidP="00F4533C">
      <w:pPr>
        <w:spacing w:line="360" w:lineRule="auto"/>
        <w:ind w:left="420" w:firstLine="420"/>
        <w:rPr>
          <w:rFonts w:ascii="宋体" w:hAnsi="宋体"/>
          <w:noProof/>
          <w:sz w:val="24"/>
          <w:szCs w:val="24"/>
        </w:rPr>
      </w:pPr>
      <w:r>
        <w:rPr>
          <w:rFonts w:ascii="宋体" w:hAnsi="宋体" w:hint="eastAsia"/>
          <w:noProof/>
          <w:sz w:val="24"/>
          <w:szCs w:val="24"/>
        </w:rPr>
        <w:t>在最小支持度较大的情况下，其能够挖掘的关联规则个数较少，且随着置信度的降低，关联规则数量增长较为有限。而到了最小支持度较小的情况，其能从频繁模式中挖掘的关联规则大幅增加</w:t>
      </w:r>
      <w:r w:rsidR="009113D5">
        <w:rPr>
          <w:rFonts w:ascii="宋体" w:hAnsi="宋体" w:hint="eastAsia"/>
          <w:noProof/>
          <w:sz w:val="24"/>
          <w:szCs w:val="24"/>
        </w:rPr>
        <w:t>，并且随着最小置信度阈值的降低，关联规则数量也随之增长，最小支持度越低，其增长比例越高。</w:t>
      </w:r>
    </w:p>
    <w:p w14:paraId="58DE221E" w14:textId="424A68A1" w:rsidR="009113D5" w:rsidRDefault="009113D5" w:rsidP="00F4533C">
      <w:pPr>
        <w:spacing w:line="360" w:lineRule="auto"/>
        <w:ind w:left="420" w:firstLine="420"/>
        <w:rPr>
          <w:rFonts w:ascii="宋体" w:hAnsi="宋体"/>
          <w:noProof/>
          <w:sz w:val="24"/>
          <w:szCs w:val="24"/>
        </w:rPr>
      </w:pPr>
      <w:r>
        <w:rPr>
          <w:rFonts w:ascii="宋体" w:hAnsi="宋体" w:hint="eastAsia"/>
          <w:noProof/>
          <w:sz w:val="24"/>
          <w:szCs w:val="24"/>
        </w:rPr>
        <w:t>另外，随着置信度的降低，超过一定阈值的时候，关联规则数量不再增长。</w:t>
      </w:r>
    </w:p>
    <w:p w14:paraId="6E41EA8E" w14:textId="77777777" w:rsidR="00F4533C" w:rsidRDefault="00F4533C" w:rsidP="00F4533C">
      <w:pPr>
        <w:spacing w:line="360" w:lineRule="auto"/>
        <w:ind w:left="420" w:firstLine="420"/>
        <w:rPr>
          <w:rFonts w:ascii="宋体" w:hAnsi="宋体"/>
          <w:noProof/>
          <w:sz w:val="24"/>
          <w:szCs w:val="24"/>
        </w:rPr>
      </w:pPr>
    </w:p>
    <w:p w14:paraId="6B550AEF" w14:textId="38DC15ED" w:rsidR="003F70F6" w:rsidRDefault="003F70F6" w:rsidP="00F4533C">
      <w:pPr>
        <w:spacing w:line="360" w:lineRule="auto"/>
        <w:ind w:left="420" w:firstLine="420"/>
        <w:rPr>
          <w:rFonts w:ascii="宋体" w:hAnsi="宋体"/>
          <w:noProof/>
          <w:sz w:val="24"/>
          <w:szCs w:val="24"/>
        </w:rPr>
      </w:pPr>
      <w:r>
        <w:rPr>
          <w:rFonts w:ascii="宋体" w:hAnsi="宋体" w:hint="eastAsia"/>
          <w:noProof/>
          <w:sz w:val="24"/>
          <w:szCs w:val="24"/>
        </w:rPr>
        <w:t>现以最小支持度为7</w:t>
      </w:r>
      <w:r>
        <w:rPr>
          <w:rFonts w:ascii="宋体" w:hAnsi="宋体"/>
          <w:noProof/>
          <w:sz w:val="24"/>
          <w:szCs w:val="24"/>
        </w:rPr>
        <w:t>0/746</w:t>
      </w:r>
      <w:r>
        <w:rPr>
          <w:rFonts w:ascii="宋体" w:hAnsi="宋体" w:hint="eastAsia"/>
          <w:noProof/>
          <w:sz w:val="24"/>
          <w:szCs w:val="24"/>
        </w:rPr>
        <w:t>，最小置信度为</w:t>
      </w:r>
      <w:r>
        <w:rPr>
          <w:rFonts w:ascii="宋体" w:hAnsi="宋体"/>
          <w:noProof/>
          <w:sz w:val="24"/>
          <w:szCs w:val="24"/>
        </w:rPr>
        <w:t>1%</w:t>
      </w:r>
      <w:r>
        <w:rPr>
          <w:rFonts w:ascii="宋体" w:hAnsi="宋体" w:hint="eastAsia"/>
          <w:noProof/>
          <w:sz w:val="24"/>
          <w:szCs w:val="24"/>
        </w:rPr>
        <w:t>为例</w:t>
      </w:r>
      <w:r w:rsidR="0070622A">
        <w:rPr>
          <w:rFonts w:ascii="宋体" w:hAnsi="宋体" w:hint="eastAsia"/>
          <w:noProof/>
          <w:sz w:val="24"/>
          <w:szCs w:val="24"/>
        </w:rPr>
        <w:t>，给出具体分析。</w:t>
      </w:r>
    </w:p>
    <w:p w14:paraId="72DC1F6A" w14:textId="0A0B48D8" w:rsidR="0070622A" w:rsidRPr="008A1DFC" w:rsidRDefault="0070622A" w:rsidP="00185753">
      <w:pPr>
        <w:spacing w:line="360" w:lineRule="auto"/>
        <w:ind w:left="420" w:firstLine="420"/>
        <w:jc w:val="center"/>
        <w:rPr>
          <w:rFonts w:ascii="黑体" w:eastAsia="黑体" w:hAnsi="黑体"/>
          <w:noProof/>
          <w:szCs w:val="21"/>
        </w:rPr>
      </w:pPr>
      <w:r w:rsidRPr="008A1DFC">
        <w:rPr>
          <w:rFonts w:ascii="黑体" w:eastAsia="黑体" w:hAnsi="黑体" w:hint="eastAsia"/>
          <w:noProof/>
          <w:szCs w:val="21"/>
        </w:rPr>
        <w:t>表</w:t>
      </w:r>
      <w:r w:rsidR="009113D5" w:rsidRPr="008A1DFC">
        <w:rPr>
          <w:rFonts w:ascii="黑体" w:eastAsia="黑体" w:hAnsi="黑体"/>
          <w:noProof/>
          <w:szCs w:val="21"/>
        </w:rPr>
        <w:t>3</w:t>
      </w:r>
      <w:r w:rsidRPr="008A1DFC">
        <w:rPr>
          <w:rFonts w:ascii="黑体" w:eastAsia="黑体" w:hAnsi="黑体"/>
          <w:noProof/>
          <w:szCs w:val="21"/>
        </w:rPr>
        <w:t xml:space="preserve"> </w:t>
      </w:r>
      <w:r w:rsidRPr="008A1DFC">
        <w:rPr>
          <w:rFonts w:ascii="黑体" w:eastAsia="黑体" w:hAnsi="黑体" w:hint="eastAsia"/>
          <w:noProof/>
          <w:szCs w:val="21"/>
        </w:rPr>
        <w:t>部分关联规则</w:t>
      </w:r>
      <w:r w:rsidR="007B5652" w:rsidRPr="008A1DFC">
        <w:rPr>
          <w:rFonts w:ascii="黑体" w:eastAsia="黑体" w:hAnsi="黑体" w:hint="eastAsia"/>
          <w:noProof/>
          <w:szCs w:val="21"/>
        </w:rPr>
        <w:t>A</w:t>
      </w:r>
      <w:r w:rsidR="007B5652" w:rsidRPr="008A1DFC">
        <w:rPr>
          <w:rFonts w:ascii="黑体" w:eastAsia="黑体" w:hAnsi="黑体"/>
          <w:noProof/>
          <w:szCs w:val="21"/>
        </w:rPr>
        <w:t>-&gt;B</w:t>
      </w:r>
      <w:r w:rsidRPr="008A1DFC">
        <w:rPr>
          <w:rFonts w:ascii="黑体" w:eastAsia="黑体" w:hAnsi="黑体" w:hint="eastAsia"/>
          <w:noProof/>
          <w:szCs w:val="21"/>
        </w:rPr>
        <w:t>挖掘结果</w:t>
      </w:r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3544"/>
        <w:gridCol w:w="3828"/>
        <w:gridCol w:w="1689"/>
      </w:tblGrid>
      <w:tr w:rsidR="00305EDD" w14:paraId="415CCB41" w14:textId="77777777" w:rsidTr="00305EDD">
        <w:tc>
          <w:tcPr>
            <w:tcW w:w="3544" w:type="dxa"/>
          </w:tcPr>
          <w:p w14:paraId="51ED5653" w14:textId="7CA54051" w:rsidR="0070622A" w:rsidRDefault="007B5652" w:rsidP="00185753">
            <w:pPr>
              <w:spacing w:line="360" w:lineRule="auto"/>
              <w:jc w:val="center"/>
              <w:rPr>
                <w:rFonts w:ascii="宋体" w:hAnsi="宋体"/>
                <w:noProof/>
                <w:sz w:val="24"/>
                <w:szCs w:val="24"/>
              </w:rPr>
            </w:pPr>
            <w:r>
              <w:rPr>
                <w:rFonts w:ascii="宋体" w:hAnsi="宋体" w:hint="eastAsia"/>
                <w:noProof/>
                <w:sz w:val="24"/>
                <w:szCs w:val="24"/>
              </w:rPr>
              <w:t>A</w:t>
            </w:r>
          </w:p>
        </w:tc>
        <w:tc>
          <w:tcPr>
            <w:tcW w:w="3828" w:type="dxa"/>
          </w:tcPr>
          <w:p w14:paraId="1915A212" w14:textId="6AA15371" w:rsidR="0070622A" w:rsidRDefault="007B5652" w:rsidP="00185753">
            <w:pPr>
              <w:spacing w:line="360" w:lineRule="auto"/>
              <w:jc w:val="center"/>
              <w:rPr>
                <w:rFonts w:ascii="宋体" w:hAnsi="宋体"/>
                <w:noProof/>
                <w:sz w:val="24"/>
                <w:szCs w:val="24"/>
              </w:rPr>
            </w:pPr>
            <w:r>
              <w:rPr>
                <w:rFonts w:ascii="宋体" w:hAnsi="宋体" w:hint="eastAsia"/>
                <w:noProof/>
                <w:sz w:val="24"/>
                <w:szCs w:val="24"/>
              </w:rPr>
              <w:t>B</w:t>
            </w:r>
          </w:p>
        </w:tc>
        <w:tc>
          <w:tcPr>
            <w:tcW w:w="1689" w:type="dxa"/>
          </w:tcPr>
          <w:p w14:paraId="6DF73FF0" w14:textId="00DF8FD5" w:rsidR="0070622A" w:rsidRDefault="007B5652" w:rsidP="00185753">
            <w:pPr>
              <w:spacing w:line="360" w:lineRule="auto"/>
              <w:jc w:val="center"/>
              <w:rPr>
                <w:rFonts w:ascii="宋体" w:hAnsi="宋体"/>
                <w:noProof/>
                <w:sz w:val="24"/>
                <w:szCs w:val="24"/>
              </w:rPr>
            </w:pPr>
            <w:r>
              <w:rPr>
                <w:rFonts w:ascii="宋体" w:hAnsi="宋体" w:hint="eastAsia"/>
                <w:noProof/>
                <w:sz w:val="24"/>
                <w:szCs w:val="24"/>
              </w:rPr>
              <w:t>置信度</w:t>
            </w:r>
          </w:p>
        </w:tc>
      </w:tr>
      <w:tr w:rsidR="00305EDD" w14:paraId="7FE33600" w14:textId="77777777" w:rsidTr="00305EDD">
        <w:tc>
          <w:tcPr>
            <w:tcW w:w="3544" w:type="dxa"/>
          </w:tcPr>
          <w:p w14:paraId="1FEE5A33" w14:textId="3B0C080C" w:rsidR="0070622A" w:rsidRDefault="00305EDD" w:rsidP="00185753">
            <w:pPr>
              <w:spacing w:line="360" w:lineRule="auto"/>
              <w:jc w:val="center"/>
              <w:rPr>
                <w:rFonts w:ascii="宋体" w:hAnsi="宋体"/>
                <w:noProof/>
                <w:sz w:val="24"/>
                <w:szCs w:val="24"/>
              </w:rPr>
            </w:pPr>
            <w:r w:rsidRPr="00305EDD">
              <w:rPr>
                <w:rFonts w:ascii="宋体" w:hAnsi="宋体" w:hint="eastAsia"/>
                <w:noProof/>
                <w:sz w:val="24"/>
                <w:szCs w:val="24"/>
              </w:rPr>
              <w:t>调味品</w:t>
            </w:r>
          </w:p>
        </w:tc>
        <w:tc>
          <w:tcPr>
            <w:tcW w:w="3828" w:type="dxa"/>
          </w:tcPr>
          <w:p w14:paraId="16072B59" w14:textId="0B2ABDFF" w:rsidR="0070622A" w:rsidRDefault="00305EDD" w:rsidP="00185753">
            <w:pPr>
              <w:spacing w:line="360" w:lineRule="auto"/>
              <w:jc w:val="center"/>
              <w:rPr>
                <w:rFonts w:ascii="宋体" w:hAnsi="宋体"/>
                <w:noProof/>
                <w:sz w:val="24"/>
                <w:szCs w:val="24"/>
              </w:rPr>
            </w:pPr>
            <w:r w:rsidRPr="00305EDD">
              <w:rPr>
                <w:rFonts w:ascii="宋体" w:hAnsi="宋体" w:hint="eastAsia"/>
                <w:noProof/>
                <w:sz w:val="24"/>
                <w:szCs w:val="24"/>
              </w:rPr>
              <w:t>即食主食  散装休闲食品  饮料</w:t>
            </w:r>
          </w:p>
        </w:tc>
        <w:tc>
          <w:tcPr>
            <w:tcW w:w="1689" w:type="dxa"/>
          </w:tcPr>
          <w:p w14:paraId="2C16C07D" w14:textId="47D9D51B" w:rsidR="0070622A" w:rsidRDefault="00305EDD" w:rsidP="00185753">
            <w:pPr>
              <w:spacing w:line="360" w:lineRule="auto"/>
              <w:jc w:val="center"/>
              <w:rPr>
                <w:rFonts w:ascii="宋体" w:hAnsi="宋体"/>
                <w:noProof/>
                <w:sz w:val="24"/>
                <w:szCs w:val="24"/>
              </w:rPr>
            </w:pPr>
            <w:r w:rsidRPr="00305EDD">
              <w:rPr>
                <w:rFonts w:ascii="宋体" w:hAnsi="宋体" w:hint="eastAsia"/>
                <w:noProof/>
                <w:sz w:val="24"/>
                <w:szCs w:val="24"/>
              </w:rPr>
              <w:t>0.467391</w:t>
            </w:r>
          </w:p>
        </w:tc>
      </w:tr>
      <w:tr w:rsidR="00305EDD" w14:paraId="6A8140F7" w14:textId="77777777" w:rsidTr="00305EDD">
        <w:tc>
          <w:tcPr>
            <w:tcW w:w="3544" w:type="dxa"/>
          </w:tcPr>
          <w:p w14:paraId="4A9B9FDA" w14:textId="37706A27" w:rsidR="0070622A" w:rsidRDefault="00103B36" w:rsidP="00185753">
            <w:pPr>
              <w:spacing w:line="360" w:lineRule="auto"/>
              <w:jc w:val="center"/>
              <w:rPr>
                <w:rFonts w:ascii="宋体" w:hAnsi="宋体"/>
                <w:noProof/>
                <w:sz w:val="24"/>
                <w:szCs w:val="24"/>
              </w:rPr>
            </w:pPr>
            <w:r>
              <w:rPr>
                <w:rFonts w:ascii="宋体" w:hAnsi="宋体" w:hint="eastAsia"/>
                <w:noProof/>
                <w:sz w:val="24"/>
                <w:szCs w:val="24"/>
              </w:rPr>
              <w:t>即食主食</w:t>
            </w:r>
          </w:p>
        </w:tc>
        <w:tc>
          <w:tcPr>
            <w:tcW w:w="3828" w:type="dxa"/>
          </w:tcPr>
          <w:p w14:paraId="4F503FCB" w14:textId="326DF736" w:rsidR="0070622A" w:rsidRDefault="00103B36" w:rsidP="00185753">
            <w:pPr>
              <w:spacing w:line="360" w:lineRule="auto"/>
              <w:jc w:val="center"/>
              <w:rPr>
                <w:rFonts w:ascii="宋体" w:hAnsi="宋体"/>
                <w:noProof/>
                <w:sz w:val="24"/>
                <w:szCs w:val="24"/>
              </w:rPr>
            </w:pPr>
            <w:r>
              <w:rPr>
                <w:rFonts w:ascii="宋体" w:hAnsi="宋体" w:hint="eastAsia"/>
                <w:noProof/>
                <w:sz w:val="24"/>
                <w:szCs w:val="24"/>
              </w:rPr>
              <w:t xml:space="preserve">常温熟食类 </w:t>
            </w:r>
            <w:r>
              <w:rPr>
                <w:rFonts w:ascii="宋体" w:hAnsi="宋体"/>
                <w:noProof/>
                <w:sz w:val="24"/>
                <w:szCs w:val="24"/>
              </w:rPr>
              <w:t xml:space="preserve"> </w:t>
            </w:r>
            <w:r>
              <w:rPr>
                <w:rFonts w:ascii="宋体" w:hAnsi="宋体" w:hint="eastAsia"/>
                <w:noProof/>
                <w:sz w:val="24"/>
                <w:szCs w:val="24"/>
              </w:rPr>
              <w:t>进口</w:t>
            </w:r>
            <w:r w:rsidR="008B2A0B">
              <w:rPr>
                <w:rFonts w:ascii="宋体" w:hAnsi="宋体" w:hint="eastAsia"/>
                <w:noProof/>
                <w:sz w:val="24"/>
                <w:szCs w:val="24"/>
              </w:rPr>
              <w:t>食品</w:t>
            </w:r>
          </w:p>
        </w:tc>
        <w:tc>
          <w:tcPr>
            <w:tcW w:w="1689" w:type="dxa"/>
          </w:tcPr>
          <w:p w14:paraId="54AC212B" w14:textId="07DC37DC" w:rsidR="0070622A" w:rsidRDefault="008B2A0B" w:rsidP="00185753">
            <w:pPr>
              <w:spacing w:line="360" w:lineRule="auto"/>
              <w:jc w:val="center"/>
              <w:rPr>
                <w:rFonts w:ascii="宋体" w:hAnsi="宋体"/>
                <w:noProof/>
                <w:sz w:val="24"/>
                <w:szCs w:val="24"/>
              </w:rPr>
            </w:pPr>
            <w:r>
              <w:rPr>
                <w:rFonts w:ascii="宋体" w:hAnsi="宋体" w:hint="eastAsia"/>
                <w:noProof/>
                <w:sz w:val="24"/>
                <w:szCs w:val="24"/>
              </w:rPr>
              <w:t>0</w:t>
            </w:r>
            <w:r>
              <w:rPr>
                <w:rFonts w:ascii="宋体" w:hAnsi="宋体"/>
                <w:noProof/>
                <w:sz w:val="24"/>
                <w:szCs w:val="24"/>
              </w:rPr>
              <w:t>.578182</w:t>
            </w:r>
          </w:p>
        </w:tc>
      </w:tr>
      <w:tr w:rsidR="00305EDD" w14:paraId="5AF6B001" w14:textId="77777777" w:rsidTr="00305EDD">
        <w:tc>
          <w:tcPr>
            <w:tcW w:w="3544" w:type="dxa"/>
          </w:tcPr>
          <w:p w14:paraId="7BA63578" w14:textId="715FA302" w:rsidR="0070622A" w:rsidRDefault="008B2A0B" w:rsidP="00185753">
            <w:pPr>
              <w:spacing w:line="360" w:lineRule="auto"/>
              <w:jc w:val="center"/>
              <w:rPr>
                <w:rFonts w:ascii="宋体" w:hAnsi="宋体"/>
                <w:noProof/>
                <w:sz w:val="24"/>
                <w:szCs w:val="24"/>
              </w:rPr>
            </w:pPr>
            <w:r>
              <w:rPr>
                <w:rFonts w:ascii="宋体" w:hAnsi="宋体" w:hint="eastAsia"/>
                <w:noProof/>
                <w:sz w:val="24"/>
                <w:szCs w:val="24"/>
              </w:rPr>
              <w:t xml:space="preserve">进口食品 </w:t>
            </w:r>
            <w:r>
              <w:rPr>
                <w:rFonts w:ascii="宋体" w:hAnsi="宋体"/>
                <w:noProof/>
                <w:sz w:val="24"/>
                <w:szCs w:val="24"/>
              </w:rPr>
              <w:t xml:space="preserve"> </w:t>
            </w:r>
            <w:r>
              <w:rPr>
                <w:rFonts w:ascii="宋体" w:hAnsi="宋体" w:hint="eastAsia"/>
                <w:noProof/>
                <w:sz w:val="24"/>
                <w:szCs w:val="24"/>
              </w:rPr>
              <w:t>休闲小食品</w:t>
            </w:r>
          </w:p>
        </w:tc>
        <w:tc>
          <w:tcPr>
            <w:tcW w:w="3828" w:type="dxa"/>
          </w:tcPr>
          <w:p w14:paraId="325E3275" w14:textId="6FB2404F" w:rsidR="0070622A" w:rsidRDefault="008B2A0B" w:rsidP="00185753">
            <w:pPr>
              <w:spacing w:line="360" w:lineRule="auto"/>
              <w:jc w:val="center"/>
              <w:rPr>
                <w:rFonts w:ascii="宋体" w:hAnsi="宋体"/>
                <w:noProof/>
                <w:sz w:val="24"/>
                <w:szCs w:val="24"/>
              </w:rPr>
            </w:pPr>
            <w:r>
              <w:rPr>
                <w:rFonts w:ascii="宋体" w:hAnsi="宋体" w:hint="eastAsia"/>
                <w:noProof/>
                <w:sz w:val="24"/>
                <w:szCs w:val="24"/>
              </w:rPr>
              <w:t xml:space="preserve">常温乳制品 </w:t>
            </w:r>
            <w:r>
              <w:rPr>
                <w:rFonts w:ascii="宋体" w:hAnsi="宋体"/>
                <w:noProof/>
                <w:sz w:val="24"/>
                <w:szCs w:val="24"/>
              </w:rPr>
              <w:t xml:space="preserve"> </w:t>
            </w:r>
            <w:r>
              <w:rPr>
                <w:rFonts w:ascii="宋体" w:hAnsi="宋体" w:hint="eastAsia"/>
                <w:noProof/>
                <w:sz w:val="24"/>
                <w:szCs w:val="24"/>
              </w:rPr>
              <w:t>饮料</w:t>
            </w:r>
          </w:p>
        </w:tc>
        <w:tc>
          <w:tcPr>
            <w:tcW w:w="1689" w:type="dxa"/>
          </w:tcPr>
          <w:p w14:paraId="62C281B4" w14:textId="6A7BDC0D" w:rsidR="0070622A" w:rsidRDefault="00C375AB" w:rsidP="00185753">
            <w:pPr>
              <w:spacing w:line="360" w:lineRule="auto"/>
              <w:jc w:val="center"/>
              <w:rPr>
                <w:rFonts w:ascii="宋体" w:hAnsi="宋体"/>
                <w:noProof/>
                <w:sz w:val="24"/>
                <w:szCs w:val="24"/>
              </w:rPr>
            </w:pPr>
            <w:r>
              <w:rPr>
                <w:rFonts w:ascii="宋体" w:hAnsi="宋体" w:hint="eastAsia"/>
                <w:noProof/>
                <w:sz w:val="24"/>
                <w:szCs w:val="24"/>
              </w:rPr>
              <w:t>0</w:t>
            </w:r>
            <w:r>
              <w:rPr>
                <w:rFonts w:ascii="宋体" w:hAnsi="宋体"/>
                <w:noProof/>
                <w:sz w:val="24"/>
                <w:szCs w:val="24"/>
              </w:rPr>
              <w:t>.490798</w:t>
            </w:r>
          </w:p>
        </w:tc>
      </w:tr>
      <w:tr w:rsidR="00305EDD" w14:paraId="3D9F65C2" w14:textId="77777777" w:rsidTr="00305EDD">
        <w:tc>
          <w:tcPr>
            <w:tcW w:w="3544" w:type="dxa"/>
          </w:tcPr>
          <w:p w14:paraId="44CAF97E" w14:textId="6365719A" w:rsidR="0070622A" w:rsidRDefault="00C375AB" w:rsidP="00185753">
            <w:pPr>
              <w:spacing w:line="360" w:lineRule="auto"/>
              <w:jc w:val="center"/>
              <w:rPr>
                <w:rFonts w:ascii="宋体" w:hAnsi="宋体"/>
                <w:noProof/>
                <w:sz w:val="24"/>
                <w:szCs w:val="24"/>
              </w:rPr>
            </w:pPr>
            <w:r>
              <w:rPr>
                <w:rFonts w:ascii="宋体" w:hAnsi="宋体" w:hint="eastAsia"/>
                <w:noProof/>
                <w:sz w:val="24"/>
                <w:szCs w:val="24"/>
              </w:rPr>
              <w:t xml:space="preserve">冷藏乳制品 </w:t>
            </w:r>
            <w:r>
              <w:rPr>
                <w:rFonts w:ascii="宋体" w:hAnsi="宋体"/>
                <w:noProof/>
                <w:sz w:val="24"/>
                <w:szCs w:val="24"/>
              </w:rPr>
              <w:t xml:space="preserve"> </w:t>
            </w:r>
            <w:r>
              <w:rPr>
                <w:rFonts w:ascii="宋体" w:hAnsi="宋体" w:hint="eastAsia"/>
                <w:noProof/>
                <w:sz w:val="24"/>
                <w:szCs w:val="24"/>
              </w:rPr>
              <w:t>饮料</w:t>
            </w:r>
          </w:p>
        </w:tc>
        <w:tc>
          <w:tcPr>
            <w:tcW w:w="3828" w:type="dxa"/>
          </w:tcPr>
          <w:p w14:paraId="39D23C87" w14:textId="676C5EA6" w:rsidR="0070622A" w:rsidRDefault="00C375AB" w:rsidP="00185753">
            <w:pPr>
              <w:spacing w:line="360" w:lineRule="auto"/>
              <w:jc w:val="center"/>
              <w:rPr>
                <w:rFonts w:ascii="宋体" w:hAnsi="宋体"/>
                <w:noProof/>
                <w:sz w:val="24"/>
                <w:szCs w:val="24"/>
              </w:rPr>
            </w:pPr>
            <w:r>
              <w:rPr>
                <w:rFonts w:ascii="宋体" w:hAnsi="宋体" w:hint="eastAsia"/>
                <w:noProof/>
                <w:sz w:val="24"/>
                <w:szCs w:val="24"/>
              </w:rPr>
              <w:t xml:space="preserve">调味品 </w:t>
            </w:r>
            <w:r>
              <w:rPr>
                <w:rFonts w:ascii="宋体" w:hAnsi="宋体"/>
                <w:noProof/>
                <w:sz w:val="24"/>
                <w:szCs w:val="24"/>
              </w:rPr>
              <w:t xml:space="preserve"> </w:t>
            </w:r>
            <w:r>
              <w:rPr>
                <w:rFonts w:ascii="宋体" w:hAnsi="宋体" w:hint="eastAsia"/>
                <w:noProof/>
                <w:sz w:val="24"/>
                <w:szCs w:val="24"/>
              </w:rPr>
              <w:t xml:space="preserve">即食主食 </w:t>
            </w:r>
            <w:r>
              <w:rPr>
                <w:rFonts w:ascii="宋体" w:hAnsi="宋体"/>
                <w:noProof/>
                <w:sz w:val="24"/>
                <w:szCs w:val="24"/>
              </w:rPr>
              <w:t xml:space="preserve"> </w:t>
            </w:r>
            <w:r>
              <w:rPr>
                <w:rFonts w:ascii="宋体" w:hAnsi="宋体" w:hint="eastAsia"/>
                <w:noProof/>
                <w:sz w:val="24"/>
                <w:szCs w:val="24"/>
              </w:rPr>
              <w:t>进口食品</w:t>
            </w:r>
          </w:p>
        </w:tc>
        <w:tc>
          <w:tcPr>
            <w:tcW w:w="1689" w:type="dxa"/>
          </w:tcPr>
          <w:p w14:paraId="5168D425" w14:textId="6894DAC5" w:rsidR="0070622A" w:rsidRDefault="00C375AB" w:rsidP="00185753">
            <w:pPr>
              <w:spacing w:line="360" w:lineRule="auto"/>
              <w:jc w:val="center"/>
              <w:rPr>
                <w:rFonts w:ascii="宋体" w:hAnsi="宋体"/>
                <w:noProof/>
                <w:sz w:val="24"/>
                <w:szCs w:val="24"/>
              </w:rPr>
            </w:pPr>
            <w:r>
              <w:rPr>
                <w:rFonts w:ascii="宋体" w:hAnsi="宋体" w:hint="eastAsia"/>
                <w:noProof/>
                <w:sz w:val="24"/>
                <w:szCs w:val="24"/>
              </w:rPr>
              <w:t>0</w:t>
            </w:r>
            <w:r>
              <w:rPr>
                <w:rFonts w:ascii="宋体" w:hAnsi="宋体"/>
                <w:noProof/>
                <w:sz w:val="24"/>
                <w:szCs w:val="24"/>
              </w:rPr>
              <w:t>.382222</w:t>
            </w:r>
          </w:p>
        </w:tc>
      </w:tr>
      <w:tr w:rsidR="00305EDD" w14:paraId="684DB022" w14:textId="77777777" w:rsidTr="00305EDD">
        <w:tc>
          <w:tcPr>
            <w:tcW w:w="3544" w:type="dxa"/>
          </w:tcPr>
          <w:p w14:paraId="270FA6E9" w14:textId="32FBBDC1" w:rsidR="0070622A" w:rsidRDefault="00C375AB" w:rsidP="00185753">
            <w:pPr>
              <w:spacing w:line="360" w:lineRule="auto"/>
              <w:jc w:val="center"/>
              <w:rPr>
                <w:rFonts w:ascii="宋体" w:hAnsi="宋体"/>
                <w:noProof/>
                <w:sz w:val="24"/>
                <w:szCs w:val="24"/>
              </w:rPr>
            </w:pPr>
            <w:r>
              <w:rPr>
                <w:rFonts w:ascii="宋体" w:hAnsi="宋体" w:hint="eastAsia"/>
                <w:noProof/>
                <w:sz w:val="24"/>
                <w:szCs w:val="24"/>
              </w:rPr>
              <w:t xml:space="preserve">冷藏乳制品 </w:t>
            </w:r>
            <w:r>
              <w:rPr>
                <w:rFonts w:ascii="宋体" w:hAnsi="宋体"/>
                <w:noProof/>
                <w:sz w:val="24"/>
                <w:szCs w:val="24"/>
              </w:rPr>
              <w:t xml:space="preserve"> </w:t>
            </w:r>
            <w:r>
              <w:rPr>
                <w:rFonts w:ascii="宋体" w:hAnsi="宋体" w:hint="eastAsia"/>
                <w:noProof/>
                <w:sz w:val="24"/>
                <w:szCs w:val="24"/>
              </w:rPr>
              <w:t>饮料</w:t>
            </w:r>
          </w:p>
        </w:tc>
        <w:tc>
          <w:tcPr>
            <w:tcW w:w="3828" w:type="dxa"/>
          </w:tcPr>
          <w:p w14:paraId="1E82ED8C" w14:textId="6427F215" w:rsidR="0070622A" w:rsidRDefault="00C375AB" w:rsidP="00185753">
            <w:pPr>
              <w:spacing w:line="360" w:lineRule="auto"/>
              <w:jc w:val="center"/>
              <w:rPr>
                <w:rFonts w:ascii="宋体" w:hAnsi="宋体"/>
                <w:noProof/>
                <w:sz w:val="24"/>
                <w:szCs w:val="24"/>
              </w:rPr>
            </w:pPr>
            <w:r>
              <w:rPr>
                <w:rFonts w:ascii="宋体" w:hAnsi="宋体" w:hint="eastAsia"/>
                <w:noProof/>
                <w:sz w:val="24"/>
                <w:szCs w:val="24"/>
              </w:rPr>
              <w:t xml:space="preserve">调味品 </w:t>
            </w:r>
            <w:r>
              <w:rPr>
                <w:rFonts w:ascii="宋体" w:hAnsi="宋体"/>
                <w:noProof/>
                <w:sz w:val="24"/>
                <w:szCs w:val="24"/>
              </w:rPr>
              <w:t xml:space="preserve"> </w:t>
            </w:r>
            <w:r>
              <w:rPr>
                <w:rFonts w:ascii="宋体" w:hAnsi="宋体" w:hint="eastAsia"/>
                <w:noProof/>
                <w:sz w:val="24"/>
                <w:szCs w:val="24"/>
              </w:rPr>
              <w:t xml:space="preserve">即食主食 </w:t>
            </w:r>
            <w:r>
              <w:rPr>
                <w:rFonts w:ascii="宋体" w:hAnsi="宋体"/>
                <w:noProof/>
                <w:sz w:val="24"/>
                <w:szCs w:val="24"/>
              </w:rPr>
              <w:t xml:space="preserve"> </w:t>
            </w:r>
            <w:r>
              <w:rPr>
                <w:rFonts w:ascii="宋体" w:hAnsi="宋体" w:hint="eastAsia"/>
                <w:noProof/>
                <w:sz w:val="24"/>
                <w:szCs w:val="24"/>
              </w:rPr>
              <w:t xml:space="preserve">进口食品 </w:t>
            </w:r>
            <w:r>
              <w:rPr>
                <w:rFonts w:ascii="宋体" w:hAnsi="宋体"/>
                <w:noProof/>
                <w:sz w:val="24"/>
                <w:szCs w:val="24"/>
              </w:rPr>
              <w:t xml:space="preserve"> </w:t>
            </w:r>
            <w:r>
              <w:rPr>
                <w:rFonts w:ascii="宋体" w:hAnsi="宋体" w:hint="eastAsia"/>
                <w:noProof/>
                <w:sz w:val="24"/>
                <w:szCs w:val="24"/>
              </w:rPr>
              <w:t>散装休闲食品</w:t>
            </w:r>
          </w:p>
        </w:tc>
        <w:tc>
          <w:tcPr>
            <w:tcW w:w="1689" w:type="dxa"/>
          </w:tcPr>
          <w:p w14:paraId="1FDFD07B" w14:textId="736E4689" w:rsidR="0070622A" w:rsidRDefault="00C375AB" w:rsidP="00185753">
            <w:pPr>
              <w:spacing w:line="360" w:lineRule="auto"/>
              <w:jc w:val="center"/>
              <w:rPr>
                <w:rFonts w:ascii="宋体" w:hAnsi="宋体"/>
                <w:noProof/>
                <w:sz w:val="24"/>
                <w:szCs w:val="24"/>
              </w:rPr>
            </w:pPr>
            <w:r>
              <w:rPr>
                <w:rFonts w:ascii="宋体" w:hAnsi="宋体" w:hint="eastAsia"/>
                <w:noProof/>
                <w:sz w:val="24"/>
                <w:szCs w:val="24"/>
              </w:rPr>
              <w:t>0</w:t>
            </w:r>
            <w:r>
              <w:rPr>
                <w:rFonts w:ascii="宋体" w:hAnsi="宋体"/>
                <w:noProof/>
                <w:sz w:val="24"/>
                <w:szCs w:val="24"/>
              </w:rPr>
              <w:t>.342222</w:t>
            </w:r>
          </w:p>
        </w:tc>
      </w:tr>
      <w:tr w:rsidR="00C375AB" w14:paraId="45E8B8D7" w14:textId="77777777" w:rsidTr="00305EDD">
        <w:tc>
          <w:tcPr>
            <w:tcW w:w="3544" w:type="dxa"/>
          </w:tcPr>
          <w:p w14:paraId="1E76EB1D" w14:textId="353F7F72" w:rsidR="00C375AB" w:rsidRDefault="00C375AB" w:rsidP="00185753">
            <w:pPr>
              <w:spacing w:line="360" w:lineRule="auto"/>
              <w:jc w:val="center"/>
              <w:rPr>
                <w:rFonts w:ascii="宋体" w:hAnsi="宋体"/>
                <w:noProof/>
                <w:sz w:val="24"/>
                <w:szCs w:val="24"/>
              </w:rPr>
            </w:pPr>
            <w:r>
              <w:rPr>
                <w:rFonts w:ascii="宋体" w:hAnsi="宋体" w:hint="eastAsia"/>
                <w:noProof/>
                <w:sz w:val="24"/>
                <w:szCs w:val="24"/>
              </w:rPr>
              <w:t xml:space="preserve">冷藏乳制品 </w:t>
            </w:r>
            <w:r>
              <w:rPr>
                <w:rFonts w:ascii="宋体" w:hAnsi="宋体"/>
                <w:noProof/>
                <w:sz w:val="24"/>
                <w:szCs w:val="24"/>
              </w:rPr>
              <w:t xml:space="preserve"> </w:t>
            </w:r>
            <w:r>
              <w:rPr>
                <w:rFonts w:ascii="宋体" w:hAnsi="宋体" w:hint="eastAsia"/>
                <w:noProof/>
                <w:sz w:val="24"/>
                <w:szCs w:val="24"/>
              </w:rPr>
              <w:t>饮料</w:t>
            </w:r>
          </w:p>
        </w:tc>
        <w:tc>
          <w:tcPr>
            <w:tcW w:w="3828" w:type="dxa"/>
          </w:tcPr>
          <w:p w14:paraId="5326896E" w14:textId="0BC7A90F" w:rsidR="00C375AB" w:rsidRDefault="00C375AB" w:rsidP="00185753">
            <w:pPr>
              <w:spacing w:line="360" w:lineRule="auto"/>
              <w:jc w:val="center"/>
              <w:rPr>
                <w:rFonts w:ascii="宋体" w:hAnsi="宋体"/>
                <w:noProof/>
                <w:sz w:val="24"/>
                <w:szCs w:val="24"/>
              </w:rPr>
            </w:pPr>
            <w:r>
              <w:rPr>
                <w:rFonts w:ascii="宋体" w:hAnsi="宋体" w:hint="eastAsia"/>
                <w:noProof/>
                <w:sz w:val="24"/>
                <w:szCs w:val="24"/>
              </w:rPr>
              <w:t xml:space="preserve">调味品 </w:t>
            </w:r>
            <w:r>
              <w:rPr>
                <w:rFonts w:ascii="宋体" w:hAnsi="宋体"/>
                <w:noProof/>
                <w:sz w:val="24"/>
                <w:szCs w:val="24"/>
              </w:rPr>
              <w:t xml:space="preserve"> </w:t>
            </w:r>
            <w:r>
              <w:rPr>
                <w:rFonts w:ascii="宋体" w:hAnsi="宋体" w:hint="eastAsia"/>
                <w:noProof/>
                <w:sz w:val="24"/>
                <w:szCs w:val="24"/>
              </w:rPr>
              <w:t xml:space="preserve">即食主食 </w:t>
            </w:r>
            <w:r>
              <w:rPr>
                <w:rFonts w:ascii="宋体" w:hAnsi="宋体"/>
                <w:noProof/>
                <w:sz w:val="24"/>
                <w:szCs w:val="24"/>
              </w:rPr>
              <w:t xml:space="preserve"> </w:t>
            </w:r>
            <w:r>
              <w:rPr>
                <w:rFonts w:ascii="宋体" w:hAnsi="宋体" w:hint="eastAsia"/>
                <w:noProof/>
                <w:sz w:val="24"/>
                <w:szCs w:val="24"/>
              </w:rPr>
              <w:t>散装休闲食品</w:t>
            </w:r>
          </w:p>
        </w:tc>
        <w:tc>
          <w:tcPr>
            <w:tcW w:w="1689" w:type="dxa"/>
          </w:tcPr>
          <w:p w14:paraId="08732F42" w14:textId="4113CF77" w:rsidR="00C375AB" w:rsidRDefault="00C375AB" w:rsidP="00185753">
            <w:pPr>
              <w:spacing w:line="360" w:lineRule="auto"/>
              <w:jc w:val="center"/>
              <w:rPr>
                <w:rFonts w:ascii="宋体" w:hAnsi="宋体"/>
                <w:noProof/>
                <w:sz w:val="24"/>
                <w:szCs w:val="24"/>
              </w:rPr>
            </w:pPr>
            <w:r>
              <w:rPr>
                <w:rFonts w:ascii="宋体" w:hAnsi="宋体" w:hint="eastAsia"/>
                <w:noProof/>
                <w:sz w:val="24"/>
                <w:szCs w:val="24"/>
              </w:rPr>
              <w:t>0</w:t>
            </w:r>
            <w:r>
              <w:rPr>
                <w:rFonts w:ascii="宋体" w:hAnsi="宋体"/>
                <w:noProof/>
                <w:sz w:val="24"/>
                <w:szCs w:val="24"/>
              </w:rPr>
              <w:t>.386667</w:t>
            </w:r>
          </w:p>
        </w:tc>
      </w:tr>
    </w:tbl>
    <w:p w14:paraId="33C46F3A" w14:textId="5C7ADEB1" w:rsidR="009113D5" w:rsidRDefault="009113D5" w:rsidP="009113D5">
      <w:pPr>
        <w:spacing w:line="360" w:lineRule="auto"/>
        <w:rPr>
          <w:rFonts w:ascii="宋体" w:hAnsi="宋体"/>
          <w:noProof/>
          <w:sz w:val="24"/>
          <w:szCs w:val="24"/>
        </w:rPr>
      </w:pPr>
    </w:p>
    <w:p w14:paraId="53ABFD51" w14:textId="4097A343" w:rsidR="0070622A" w:rsidRPr="008A1DFC" w:rsidRDefault="0070622A" w:rsidP="00185753">
      <w:pPr>
        <w:spacing w:line="360" w:lineRule="auto"/>
        <w:ind w:left="420" w:firstLine="420"/>
        <w:jc w:val="center"/>
        <w:rPr>
          <w:rFonts w:ascii="黑体" w:eastAsia="黑体" w:hAnsi="黑体"/>
          <w:noProof/>
          <w:szCs w:val="21"/>
        </w:rPr>
      </w:pPr>
      <w:r w:rsidRPr="008A1DFC">
        <w:rPr>
          <w:rFonts w:ascii="黑体" w:eastAsia="黑体" w:hAnsi="黑体" w:hint="eastAsia"/>
          <w:noProof/>
          <w:szCs w:val="21"/>
        </w:rPr>
        <w:t>表</w:t>
      </w:r>
      <w:r w:rsidR="008A1DFC" w:rsidRPr="008A1DFC">
        <w:rPr>
          <w:rFonts w:ascii="黑体" w:eastAsia="黑体" w:hAnsi="黑体" w:hint="eastAsia"/>
          <w:noProof/>
          <w:szCs w:val="21"/>
        </w:rPr>
        <w:t>4</w:t>
      </w:r>
      <w:r w:rsidRPr="008A1DFC">
        <w:rPr>
          <w:rFonts w:ascii="黑体" w:eastAsia="黑体" w:hAnsi="黑体"/>
          <w:noProof/>
          <w:szCs w:val="21"/>
        </w:rPr>
        <w:t xml:space="preserve"> </w:t>
      </w:r>
      <w:r w:rsidRPr="008A1DFC">
        <w:rPr>
          <w:rFonts w:ascii="黑体" w:eastAsia="黑体" w:hAnsi="黑体" w:hint="eastAsia"/>
          <w:noProof/>
          <w:szCs w:val="21"/>
        </w:rPr>
        <w:t>部分频繁项集挖掘结果</w:t>
      </w:r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6040"/>
        <w:gridCol w:w="3021"/>
      </w:tblGrid>
      <w:tr w:rsidR="007B5652" w14:paraId="2FB15D16" w14:textId="77777777" w:rsidTr="007B5652">
        <w:tc>
          <w:tcPr>
            <w:tcW w:w="6040" w:type="dxa"/>
          </w:tcPr>
          <w:p w14:paraId="5A02C411" w14:textId="77777777" w:rsidR="007B5652" w:rsidRDefault="007B5652" w:rsidP="00185753">
            <w:pPr>
              <w:spacing w:line="360" w:lineRule="auto"/>
              <w:jc w:val="center"/>
              <w:rPr>
                <w:rFonts w:ascii="宋体" w:hAnsi="宋体"/>
                <w:noProof/>
                <w:sz w:val="24"/>
                <w:szCs w:val="24"/>
              </w:rPr>
            </w:pPr>
          </w:p>
        </w:tc>
        <w:tc>
          <w:tcPr>
            <w:tcW w:w="3021" w:type="dxa"/>
          </w:tcPr>
          <w:p w14:paraId="3728B4EB" w14:textId="79289402" w:rsidR="007B5652" w:rsidRDefault="007B5652" w:rsidP="00185753">
            <w:pPr>
              <w:spacing w:line="360" w:lineRule="auto"/>
              <w:jc w:val="center"/>
              <w:rPr>
                <w:rFonts w:ascii="宋体" w:hAnsi="宋体"/>
                <w:noProof/>
                <w:sz w:val="24"/>
                <w:szCs w:val="24"/>
              </w:rPr>
            </w:pPr>
            <w:r>
              <w:rPr>
                <w:rFonts w:ascii="宋体" w:hAnsi="宋体" w:hint="eastAsia"/>
                <w:noProof/>
                <w:sz w:val="24"/>
                <w:szCs w:val="24"/>
              </w:rPr>
              <w:t>支持度</w:t>
            </w:r>
          </w:p>
        </w:tc>
      </w:tr>
      <w:tr w:rsidR="007B5652" w14:paraId="71CED4F7" w14:textId="77777777" w:rsidTr="00976591">
        <w:tc>
          <w:tcPr>
            <w:tcW w:w="6040" w:type="dxa"/>
          </w:tcPr>
          <w:p w14:paraId="186B417B" w14:textId="142F579C" w:rsidR="007B5652" w:rsidRPr="007B5652" w:rsidRDefault="007B5652" w:rsidP="00185753">
            <w:pPr>
              <w:spacing w:line="360" w:lineRule="auto"/>
              <w:jc w:val="center"/>
              <w:rPr>
                <w:rFonts w:ascii="宋体" w:hAnsi="宋体"/>
                <w:noProof/>
                <w:sz w:val="24"/>
                <w:szCs w:val="24"/>
              </w:rPr>
            </w:pPr>
            <w:r w:rsidRPr="007B5652">
              <w:rPr>
                <w:rFonts w:ascii="宋体" w:hAnsi="宋体" w:hint="eastAsia"/>
                <w:noProof/>
                <w:sz w:val="24"/>
                <w:szCs w:val="24"/>
              </w:rPr>
              <w:t>调味品   进口食品   冷藏乳制品   散装休闲食品   糖果巧克力</w:t>
            </w:r>
          </w:p>
        </w:tc>
        <w:tc>
          <w:tcPr>
            <w:tcW w:w="3021" w:type="dxa"/>
          </w:tcPr>
          <w:p w14:paraId="65BBD45D" w14:textId="64B029C4" w:rsidR="007B5652" w:rsidRDefault="007B5652" w:rsidP="00185753">
            <w:pPr>
              <w:spacing w:line="360" w:lineRule="auto"/>
              <w:jc w:val="center"/>
              <w:rPr>
                <w:rFonts w:ascii="宋体" w:hAnsi="宋体"/>
                <w:noProof/>
                <w:sz w:val="24"/>
                <w:szCs w:val="24"/>
              </w:rPr>
            </w:pPr>
            <w:r>
              <w:rPr>
                <w:rFonts w:ascii="宋体" w:hAnsi="宋体" w:hint="eastAsia"/>
                <w:noProof/>
                <w:sz w:val="24"/>
                <w:szCs w:val="24"/>
              </w:rPr>
              <w:t>8</w:t>
            </w:r>
            <w:r>
              <w:rPr>
                <w:rFonts w:ascii="宋体" w:hAnsi="宋体"/>
                <w:noProof/>
                <w:sz w:val="24"/>
                <w:szCs w:val="24"/>
              </w:rPr>
              <w:t>8</w:t>
            </w:r>
            <w:r>
              <w:rPr>
                <w:rFonts w:ascii="宋体" w:hAnsi="宋体" w:hint="eastAsia"/>
                <w:noProof/>
                <w:sz w:val="24"/>
                <w:szCs w:val="24"/>
              </w:rPr>
              <w:t>/</w:t>
            </w:r>
            <w:r>
              <w:rPr>
                <w:rFonts w:ascii="宋体" w:hAnsi="宋体"/>
                <w:noProof/>
                <w:sz w:val="24"/>
                <w:szCs w:val="24"/>
              </w:rPr>
              <w:t>764</w:t>
            </w:r>
          </w:p>
        </w:tc>
      </w:tr>
      <w:tr w:rsidR="007B5652" w14:paraId="4C78007C" w14:textId="77777777" w:rsidTr="006656C2">
        <w:tc>
          <w:tcPr>
            <w:tcW w:w="6040" w:type="dxa"/>
          </w:tcPr>
          <w:p w14:paraId="2057A8C9" w14:textId="64C7E507" w:rsidR="007B5652" w:rsidRDefault="007B5652" w:rsidP="00185753">
            <w:pPr>
              <w:spacing w:line="360" w:lineRule="auto"/>
              <w:jc w:val="center"/>
              <w:rPr>
                <w:rFonts w:ascii="宋体" w:hAnsi="宋体"/>
                <w:noProof/>
                <w:sz w:val="24"/>
                <w:szCs w:val="24"/>
              </w:rPr>
            </w:pPr>
            <w:r>
              <w:rPr>
                <w:rFonts w:ascii="宋体" w:hAnsi="宋体" w:hint="eastAsia"/>
                <w:noProof/>
                <w:sz w:val="24"/>
                <w:szCs w:val="24"/>
              </w:rPr>
              <w:t>白酒</w:t>
            </w:r>
          </w:p>
        </w:tc>
        <w:tc>
          <w:tcPr>
            <w:tcW w:w="3021" w:type="dxa"/>
          </w:tcPr>
          <w:p w14:paraId="5DF2F398" w14:textId="26A48A56" w:rsidR="007B5652" w:rsidRDefault="007B5652" w:rsidP="00185753">
            <w:pPr>
              <w:spacing w:line="360" w:lineRule="auto"/>
              <w:jc w:val="center"/>
              <w:rPr>
                <w:rFonts w:ascii="宋体" w:hAnsi="宋体"/>
                <w:noProof/>
                <w:sz w:val="24"/>
                <w:szCs w:val="24"/>
              </w:rPr>
            </w:pPr>
            <w:r>
              <w:rPr>
                <w:rFonts w:ascii="宋体" w:hAnsi="宋体" w:hint="eastAsia"/>
                <w:noProof/>
                <w:sz w:val="24"/>
                <w:szCs w:val="24"/>
              </w:rPr>
              <w:t>1</w:t>
            </w:r>
            <w:r>
              <w:rPr>
                <w:rFonts w:ascii="宋体" w:hAnsi="宋体"/>
                <w:noProof/>
                <w:sz w:val="24"/>
                <w:szCs w:val="24"/>
              </w:rPr>
              <w:t>26/764</w:t>
            </w:r>
          </w:p>
        </w:tc>
      </w:tr>
      <w:tr w:rsidR="007B5652" w14:paraId="2EC90E3D" w14:textId="77777777" w:rsidTr="00324B83">
        <w:tc>
          <w:tcPr>
            <w:tcW w:w="6040" w:type="dxa"/>
          </w:tcPr>
          <w:p w14:paraId="4228AC02" w14:textId="5586B012" w:rsidR="007B5652" w:rsidRPr="007B5652" w:rsidRDefault="007B5652" w:rsidP="00185753">
            <w:pPr>
              <w:spacing w:line="360" w:lineRule="auto"/>
              <w:jc w:val="center"/>
              <w:rPr>
                <w:rFonts w:ascii="宋体" w:hAnsi="宋体"/>
                <w:noProof/>
                <w:sz w:val="24"/>
                <w:szCs w:val="24"/>
              </w:rPr>
            </w:pPr>
            <w:r w:rsidRPr="007B5652">
              <w:rPr>
                <w:rFonts w:ascii="宋体" w:hAnsi="宋体" w:hint="eastAsia"/>
                <w:noProof/>
                <w:sz w:val="24"/>
                <w:szCs w:val="24"/>
              </w:rPr>
              <w:t>冰品   常温熟食类   调味品</w:t>
            </w:r>
          </w:p>
        </w:tc>
        <w:tc>
          <w:tcPr>
            <w:tcW w:w="3021" w:type="dxa"/>
          </w:tcPr>
          <w:p w14:paraId="2D5B9DFF" w14:textId="0E9C4494" w:rsidR="007B5652" w:rsidRDefault="007B5652" w:rsidP="00185753">
            <w:pPr>
              <w:spacing w:line="360" w:lineRule="auto"/>
              <w:jc w:val="center"/>
              <w:rPr>
                <w:rFonts w:ascii="宋体" w:hAnsi="宋体"/>
                <w:noProof/>
                <w:sz w:val="24"/>
                <w:szCs w:val="24"/>
              </w:rPr>
            </w:pPr>
            <w:r>
              <w:rPr>
                <w:rFonts w:ascii="宋体" w:hAnsi="宋体" w:hint="eastAsia"/>
                <w:noProof/>
                <w:sz w:val="24"/>
                <w:szCs w:val="24"/>
              </w:rPr>
              <w:t>7</w:t>
            </w:r>
            <w:r>
              <w:rPr>
                <w:rFonts w:ascii="宋体" w:hAnsi="宋体"/>
                <w:noProof/>
                <w:sz w:val="24"/>
                <w:szCs w:val="24"/>
              </w:rPr>
              <w:t>0/764</w:t>
            </w:r>
          </w:p>
        </w:tc>
      </w:tr>
      <w:tr w:rsidR="007B5652" w14:paraId="35C6DFD2" w14:textId="77777777" w:rsidTr="00635BE4">
        <w:tc>
          <w:tcPr>
            <w:tcW w:w="6040" w:type="dxa"/>
          </w:tcPr>
          <w:p w14:paraId="504C9410" w14:textId="232BE3A0" w:rsidR="007B5652" w:rsidRPr="007B5652" w:rsidRDefault="007B5652" w:rsidP="00185753">
            <w:pPr>
              <w:spacing w:line="360" w:lineRule="auto"/>
              <w:jc w:val="center"/>
              <w:rPr>
                <w:rFonts w:ascii="宋体" w:hAnsi="宋体"/>
                <w:noProof/>
                <w:sz w:val="24"/>
                <w:szCs w:val="24"/>
              </w:rPr>
            </w:pPr>
            <w:r w:rsidRPr="007B5652">
              <w:rPr>
                <w:rFonts w:ascii="宋体" w:hAnsi="宋体" w:hint="eastAsia"/>
                <w:noProof/>
                <w:sz w:val="24"/>
                <w:szCs w:val="24"/>
              </w:rPr>
              <w:t>饼干   冲饮食品   即食主食   进口食品   饮料</w:t>
            </w:r>
          </w:p>
        </w:tc>
        <w:tc>
          <w:tcPr>
            <w:tcW w:w="3021" w:type="dxa"/>
          </w:tcPr>
          <w:p w14:paraId="24D90CA5" w14:textId="4E277DE5" w:rsidR="007B5652" w:rsidRDefault="007B5652" w:rsidP="00185753">
            <w:pPr>
              <w:spacing w:line="360" w:lineRule="auto"/>
              <w:jc w:val="center"/>
              <w:rPr>
                <w:rFonts w:ascii="宋体" w:hAnsi="宋体"/>
                <w:noProof/>
                <w:sz w:val="24"/>
                <w:szCs w:val="24"/>
              </w:rPr>
            </w:pPr>
            <w:r>
              <w:rPr>
                <w:rFonts w:ascii="宋体" w:hAnsi="宋体"/>
                <w:noProof/>
                <w:sz w:val="24"/>
                <w:szCs w:val="24"/>
              </w:rPr>
              <w:t>70</w:t>
            </w:r>
            <w:r>
              <w:rPr>
                <w:rFonts w:ascii="宋体" w:hAnsi="宋体" w:hint="eastAsia"/>
                <w:noProof/>
                <w:sz w:val="24"/>
                <w:szCs w:val="24"/>
              </w:rPr>
              <w:t>/</w:t>
            </w:r>
            <w:r>
              <w:rPr>
                <w:rFonts w:ascii="宋体" w:hAnsi="宋体"/>
                <w:noProof/>
                <w:sz w:val="24"/>
                <w:szCs w:val="24"/>
              </w:rPr>
              <w:t>764</w:t>
            </w:r>
          </w:p>
        </w:tc>
      </w:tr>
      <w:tr w:rsidR="007B5652" w14:paraId="2B645776" w14:textId="77777777" w:rsidTr="00063551">
        <w:tc>
          <w:tcPr>
            <w:tcW w:w="6040" w:type="dxa"/>
          </w:tcPr>
          <w:p w14:paraId="7BAF5E31" w14:textId="6929EEAB" w:rsidR="007B5652" w:rsidRDefault="007B5652" w:rsidP="00185753">
            <w:pPr>
              <w:spacing w:line="360" w:lineRule="auto"/>
              <w:jc w:val="center"/>
              <w:rPr>
                <w:rFonts w:ascii="宋体" w:hAnsi="宋体"/>
                <w:noProof/>
                <w:sz w:val="24"/>
                <w:szCs w:val="24"/>
              </w:rPr>
            </w:pPr>
            <w:r w:rsidRPr="007B5652">
              <w:rPr>
                <w:rFonts w:ascii="宋体" w:hAnsi="宋体" w:hint="eastAsia"/>
                <w:noProof/>
                <w:sz w:val="24"/>
                <w:szCs w:val="24"/>
              </w:rPr>
              <w:t>饼干   即食主食   饮料</w:t>
            </w:r>
          </w:p>
        </w:tc>
        <w:tc>
          <w:tcPr>
            <w:tcW w:w="3021" w:type="dxa"/>
          </w:tcPr>
          <w:p w14:paraId="11BD6F52" w14:textId="37E58ED5" w:rsidR="007B5652" w:rsidRDefault="007B5652" w:rsidP="00185753">
            <w:pPr>
              <w:spacing w:line="360" w:lineRule="auto"/>
              <w:jc w:val="center"/>
              <w:rPr>
                <w:rFonts w:ascii="宋体" w:hAnsi="宋体"/>
                <w:noProof/>
                <w:sz w:val="24"/>
                <w:szCs w:val="24"/>
              </w:rPr>
            </w:pPr>
            <w:r>
              <w:rPr>
                <w:rFonts w:ascii="宋体" w:hAnsi="宋体" w:hint="eastAsia"/>
                <w:noProof/>
                <w:sz w:val="24"/>
                <w:szCs w:val="24"/>
              </w:rPr>
              <w:t>1</w:t>
            </w:r>
            <w:r>
              <w:rPr>
                <w:rFonts w:ascii="宋体" w:hAnsi="宋体"/>
                <w:noProof/>
                <w:sz w:val="24"/>
                <w:szCs w:val="24"/>
              </w:rPr>
              <w:t>41/764</w:t>
            </w:r>
          </w:p>
        </w:tc>
      </w:tr>
    </w:tbl>
    <w:p w14:paraId="0B3779DD" w14:textId="6A4AC6C2" w:rsidR="009113D5" w:rsidRDefault="009113D5" w:rsidP="00185753">
      <w:pPr>
        <w:spacing w:line="360" w:lineRule="auto"/>
        <w:ind w:left="420" w:firstLine="420"/>
        <w:jc w:val="center"/>
        <w:rPr>
          <w:rFonts w:ascii="宋体" w:hAnsi="宋体"/>
          <w:noProof/>
          <w:sz w:val="24"/>
          <w:szCs w:val="24"/>
        </w:rPr>
      </w:pPr>
    </w:p>
    <w:p w14:paraId="7B3A3A80" w14:textId="2A37892D" w:rsidR="00453B06" w:rsidRDefault="009113D5" w:rsidP="009113D5">
      <w:pPr>
        <w:spacing w:line="360" w:lineRule="auto"/>
        <w:ind w:left="420" w:firstLine="420"/>
        <w:rPr>
          <w:rFonts w:ascii="宋体" w:hAnsi="宋体"/>
          <w:noProof/>
          <w:sz w:val="24"/>
          <w:szCs w:val="24"/>
        </w:rPr>
      </w:pPr>
      <w:r>
        <w:rPr>
          <w:rFonts w:ascii="宋体" w:hAnsi="宋体" w:hint="eastAsia"/>
          <w:noProof/>
          <w:sz w:val="24"/>
          <w:szCs w:val="24"/>
        </w:rPr>
        <w:lastRenderedPageBreak/>
        <w:t>可以看到，上述关联规则中，有多项-</w:t>
      </w:r>
      <w:r>
        <w:rPr>
          <w:rFonts w:ascii="宋体" w:hAnsi="宋体"/>
          <w:noProof/>
          <w:sz w:val="24"/>
          <w:szCs w:val="24"/>
        </w:rPr>
        <w:t>&gt;</w:t>
      </w:r>
      <w:r>
        <w:rPr>
          <w:rFonts w:ascii="宋体" w:hAnsi="宋体" w:hint="eastAsia"/>
          <w:noProof/>
          <w:sz w:val="24"/>
          <w:szCs w:val="24"/>
        </w:rPr>
        <w:t>多项的关联规则；其对项集的大小没有限制；另外，可以看到多个</w:t>
      </w:r>
      <w:r w:rsidR="00453B06">
        <w:rPr>
          <w:rFonts w:ascii="宋体" w:hAnsi="宋体" w:hint="eastAsia"/>
          <w:noProof/>
          <w:sz w:val="24"/>
          <w:szCs w:val="24"/>
        </w:rPr>
        <w:t>关联规则的交集中，</w:t>
      </w:r>
      <w:r w:rsidR="00B97986">
        <w:rPr>
          <w:rFonts w:ascii="宋体" w:hAnsi="宋体" w:hint="eastAsia"/>
          <w:noProof/>
          <w:sz w:val="24"/>
          <w:szCs w:val="24"/>
        </w:rPr>
        <w:t>推导结果的并集有着更小的置信度。</w:t>
      </w:r>
    </w:p>
    <w:p w14:paraId="430D6AB7" w14:textId="78DF30C6" w:rsidR="0070622A" w:rsidRPr="008A1DFC" w:rsidRDefault="0070622A" w:rsidP="00185753">
      <w:pPr>
        <w:spacing w:line="360" w:lineRule="auto"/>
        <w:ind w:left="420" w:firstLine="420"/>
        <w:jc w:val="center"/>
        <w:rPr>
          <w:rFonts w:ascii="黑体" w:eastAsia="黑体" w:hAnsi="黑体"/>
          <w:noProof/>
          <w:szCs w:val="21"/>
        </w:rPr>
      </w:pPr>
      <w:r w:rsidRPr="008A1DFC">
        <w:rPr>
          <w:rFonts w:ascii="黑体" w:eastAsia="黑体" w:hAnsi="黑体" w:hint="eastAsia"/>
          <w:noProof/>
          <w:szCs w:val="21"/>
        </w:rPr>
        <w:t>表</w:t>
      </w:r>
      <w:r w:rsidR="00B97986" w:rsidRPr="008A1DFC">
        <w:rPr>
          <w:rFonts w:ascii="黑体" w:eastAsia="黑体" w:hAnsi="黑体"/>
          <w:noProof/>
          <w:szCs w:val="21"/>
        </w:rPr>
        <w:t>5</w:t>
      </w:r>
      <w:r w:rsidRPr="008A1DFC">
        <w:rPr>
          <w:rFonts w:ascii="黑体" w:eastAsia="黑体" w:hAnsi="黑体"/>
          <w:noProof/>
          <w:szCs w:val="21"/>
        </w:rPr>
        <w:t xml:space="preserve"> </w:t>
      </w:r>
      <w:r w:rsidRPr="008A1DFC">
        <w:rPr>
          <w:rFonts w:ascii="黑体" w:eastAsia="黑体" w:hAnsi="黑体" w:hint="eastAsia"/>
          <w:noProof/>
          <w:szCs w:val="21"/>
        </w:rPr>
        <w:t>k项集相关的关联规则挖掘结果</w:t>
      </w:r>
    </w:p>
    <w:tbl>
      <w:tblPr>
        <w:tblStyle w:val="a5"/>
        <w:tblW w:w="5953" w:type="dxa"/>
        <w:tblInd w:w="2122" w:type="dxa"/>
        <w:tblLook w:val="04A0" w:firstRow="1" w:lastRow="0" w:firstColumn="1" w:lastColumn="0" w:noHBand="0" w:noVBand="1"/>
      </w:tblPr>
      <w:tblGrid>
        <w:gridCol w:w="1701"/>
        <w:gridCol w:w="4252"/>
      </w:tblGrid>
      <w:tr w:rsidR="007B5652" w14:paraId="178D35CD" w14:textId="77777777" w:rsidTr="00185753">
        <w:trPr>
          <w:trHeight w:val="482"/>
        </w:trPr>
        <w:tc>
          <w:tcPr>
            <w:tcW w:w="1701" w:type="dxa"/>
          </w:tcPr>
          <w:p w14:paraId="342D1BE7" w14:textId="77777777" w:rsidR="007B5652" w:rsidRDefault="007B5652" w:rsidP="00185753">
            <w:pPr>
              <w:spacing w:line="360" w:lineRule="auto"/>
              <w:jc w:val="center"/>
              <w:rPr>
                <w:rFonts w:ascii="宋体" w:hAnsi="宋体"/>
                <w:noProof/>
                <w:sz w:val="24"/>
                <w:szCs w:val="24"/>
              </w:rPr>
            </w:pPr>
          </w:p>
        </w:tc>
        <w:tc>
          <w:tcPr>
            <w:tcW w:w="4252" w:type="dxa"/>
          </w:tcPr>
          <w:p w14:paraId="41943F7D" w14:textId="51DF99CC" w:rsidR="007B5652" w:rsidRDefault="007B5652" w:rsidP="00185753">
            <w:pPr>
              <w:spacing w:line="360" w:lineRule="auto"/>
              <w:jc w:val="center"/>
              <w:rPr>
                <w:rFonts w:ascii="宋体" w:hAnsi="宋体"/>
                <w:noProof/>
                <w:sz w:val="24"/>
                <w:szCs w:val="24"/>
              </w:rPr>
            </w:pPr>
            <w:r>
              <w:rPr>
                <w:rFonts w:ascii="宋体" w:hAnsi="宋体" w:hint="eastAsia"/>
                <w:noProof/>
                <w:sz w:val="24"/>
                <w:szCs w:val="24"/>
              </w:rPr>
              <w:t>关联模式（个）</w:t>
            </w:r>
          </w:p>
        </w:tc>
      </w:tr>
      <w:tr w:rsidR="007B5652" w14:paraId="44B8C235" w14:textId="77777777" w:rsidTr="00185753">
        <w:trPr>
          <w:trHeight w:val="482"/>
        </w:trPr>
        <w:tc>
          <w:tcPr>
            <w:tcW w:w="1701" w:type="dxa"/>
          </w:tcPr>
          <w:p w14:paraId="1F55C9B9" w14:textId="7163C562" w:rsidR="007B5652" w:rsidRDefault="007B5652" w:rsidP="00185753">
            <w:pPr>
              <w:spacing w:line="360" w:lineRule="auto"/>
              <w:jc w:val="center"/>
              <w:rPr>
                <w:rFonts w:ascii="宋体" w:hAnsi="宋体"/>
                <w:noProof/>
                <w:sz w:val="24"/>
                <w:szCs w:val="24"/>
              </w:rPr>
            </w:pPr>
            <w:r>
              <w:rPr>
                <w:rFonts w:ascii="宋体" w:hAnsi="宋体" w:hint="eastAsia"/>
                <w:noProof/>
                <w:sz w:val="24"/>
                <w:szCs w:val="24"/>
              </w:rPr>
              <w:t>1</w:t>
            </w:r>
          </w:p>
        </w:tc>
        <w:tc>
          <w:tcPr>
            <w:tcW w:w="4252" w:type="dxa"/>
          </w:tcPr>
          <w:p w14:paraId="3928864A" w14:textId="18198EA1" w:rsidR="007B5652" w:rsidRDefault="007B5652" w:rsidP="00185753">
            <w:pPr>
              <w:spacing w:line="360" w:lineRule="auto"/>
              <w:jc w:val="center"/>
              <w:rPr>
                <w:rFonts w:ascii="宋体" w:hAnsi="宋体"/>
                <w:noProof/>
                <w:sz w:val="24"/>
                <w:szCs w:val="24"/>
              </w:rPr>
            </w:pPr>
            <w:r>
              <w:rPr>
                <w:rFonts w:ascii="宋体" w:hAnsi="宋体" w:hint="eastAsia"/>
                <w:noProof/>
                <w:sz w:val="24"/>
                <w:szCs w:val="24"/>
              </w:rPr>
              <w:t>6</w:t>
            </w:r>
            <w:r>
              <w:rPr>
                <w:rFonts w:ascii="宋体" w:hAnsi="宋体"/>
                <w:noProof/>
                <w:sz w:val="24"/>
                <w:szCs w:val="24"/>
              </w:rPr>
              <w:t>251</w:t>
            </w:r>
          </w:p>
        </w:tc>
      </w:tr>
      <w:tr w:rsidR="007B5652" w14:paraId="585F7C8D" w14:textId="77777777" w:rsidTr="00185753">
        <w:trPr>
          <w:trHeight w:val="482"/>
        </w:trPr>
        <w:tc>
          <w:tcPr>
            <w:tcW w:w="1701" w:type="dxa"/>
          </w:tcPr>
          <w:p w14:paraId="7EFF53C6" w14:textId="1B9845D4" w:rsidR="007B5652" w:rsidRDefault="007B5652" w:rsidP="00185753">
            <w:pPr>
              <w:spacing w:line="360" w:lineRule="auto"/>
              <w:jc w:val="center"/>
              <w:rPr>
                <w:rFonts w:ascii="宋体" w:hAnsi="宋体"/>
                <w:noProof/>
                <w:sz w:val="24"/>
                <w:szCs w:val="24"/>
              </w:rPr>
            </w:pPr>
            <w:r>
              <w:rPr>
                <w:rFonts w:ascii="宋体" w:hAnsi="宋体" w:hint="eastAsia"/>
                <w:noProof/>
                <w:sz w:val="24"/>
                <w:szCs w:val="24"/>
              </w:rPr>
              <w:t>2</w:t>
            </w:r>
          </w:p>
        </w:tc>
        <w:tc>
          <w:tcPr>
            <w:tcW w:w="4252" w:type="dxa"/>
          </w:tcPr>
          <w:p w14:paraId="243DE20B" w14:textId="75DBC175" w:rsidR="007B5652" w:rsidRDefault="007B5652" w:rsidP="00185753">
            <w:pPr>
              <w:spacing w:line="360" w:lineRule="auto"/>
              <w:jc w:val="center"/>
              <w:rPr>
                <w:rFonts w:ascii="宋体" w:hAnsi="宋体"/>
                <w:noProof/>
                <w:sz w:val="24"/>
                <w:szCs w:val="24"/>
              </w:rPr>
            </w:pPr>
            <w:r>
              <w:rPr>
                <w:rFonts w:ascii="宋体" w:hAnsi="宋体" w:hint="eastAsia"/>
                <w:noProof/>
                <w:sz w:val="24"/>
                <w:szCs w:val="24"/>
              </w:rPr>
              <w:t>9</w:t>
            </w:r>
            <w:r>
              <w:rPr>
                <w:rFonts w:ascii="宋体" w:hAnsi="宋体"/>
                <w:noProof/>
                <w:sz w:val="24"/>
                <w:szCs w:val="24"/>
              </w:rPr>
              <w:t>780</w:t>
            </w:r>
          </w:p>
        </w:tc>
      </w:tr>
      <w:tr w:rsidR="007B5652" w14:paraId="7E98CB85" w14:textId="77777777" w:rsidTr="00185753">
        <w:trPr>
          <w:trHeight w:val="493"/>
        </w:trPr>
        <w:tc>
          <w:tcPr>
            <w:tcW w:w="1701" w:type="dxa"/>
          </w:tcPr>
          <w:p w14:paraId="623A178B" w14:textId="3BBB87FE" w:rsidR="007B5652" w:rsidRDefault="007B5652" w:rsidP="00185753">
            <w:pPr>
              <w:spacing w:line="360" w:lineRule="auto"/>
              <w:jc w:val="center"/>
              <w:rPr>
                <w:rFonts w:ascii="宋体" w:hAnsi="宋体"/>
                <w:noProof/>
                <w:sz w:val="24"/>
                <w:szCs w:val="24"/>
              </w:rPr>
            </w:pPr>
            <w:r>
              <w:rPr>
                <w:rFonts w:ascii="宋体" w:hAnsi="宋体" w:hint="eastAsia"/>
                <w:noProof/>
                <w:sz w:val="24"/>
                <w:szCs w:val="24"/>
              </w:rPr>
              <w:t>3</w:t>
            </w:r>
          </w:p>
        </w:tc>
        <w:tc>
          <w:tcPr>
            <w:tcW w:w="4252" w:type="dxa"/>
          </w:tcPr>
          <w:p w14:paraId="69A62608" w14:textId="6244399C" w:rsidR="007B5652" w:rsidRDefault="007B5652" w:rsidP="00185753">
            <w:pPr>
              <w:spacing w:line="360" w:lineRule="auto"/>
              <w:jc w:val="center"/>
              <w:rPr>
                <w:rFonts w:ascii="宋体" w:hAnsi="宋体"/>
                <w:noProof/>
                <w:sz w:val="24"/>
                <w:szCs w:val="24"/>
              </w:rPr>
            </w:pPr>
            <w:r>
              <w:rPr>
                <w:rFonts w:ascii="宋体" w:hAnsi="宋体" w:hint="eastAsia"/>
                <w:noProof/>
                <w:sz w:val="24"/>
                <w:szCs w:val="24"/>
              </w:rPr>
              <w:t>8</w:t>
            </w:r>
            <w:r>
              <w:rPr>
                <w:rFonts w:ascii="宋体" w:hAnsi="宋体"/>
                <w:noProof/>
                <w:sz w:val="24"/>
                <w:szCs w:val="24"/>
              </w:rPr>
              <w:t>044</w:t>
            </w:r>
          </w:p>
        </w:tc>
      </w:tr>
      <w:tr w:rsidR="007B5652" w14:paraId="589FB6D7" w14:textId="77777777" w:rsidTr="00185753">
        <w:trPr>
          <w:trHeight w:val="482"/>
        </w:trPr>
        <w:tc>
          <w:tcPr>
            <w:tcW w:w="1701" w:type="dxa"/>
          </w:tcPr>
          <w:p w14:paraId="46C497F0" w14:textId="55EDDC58" w:rsidR="007B5652" w:rsidRDefault="00185753" w:rsidP="00185753">
            <w:pPr>
              <w:spacing w:line="360" w:lineRule="auto"/>
              <w:jc w:val="center"/>
              <w:rPr>
                <w:rFonts w:ascii="宋体" w:hAnsi="宋体"/>
                <w:noProof/>
                <w:sz w:val="24"/>
                <w:szCs w:val="24"/>
              </w:rPr>
            </w:pPr>
            <w:r>
              <w:rPr>
                <w:rFonts w:ascii="宋体" w:hAnsi="宋体" w:hint="eastAsia"/>
                <w:noProof/>
                <w:sz w:val="24"/>
                <w:szCs w:val="24"/>
              </w:rPr>
              <w:t>4</w:t>
            </w:r>
          </w:p>
        </w:tc>
        <w:tc>
          <w:tcPr>
            <w:tcW w:w="4252" w:type="dxa"/>
          </w:tcPr>
          <w:p w14:paraId="7F05BE4E" w14:textId="63360DE9" w:rsidR="007B5652" w:rsidRDefault="007B5652" w:rsidP="00185753">
            <w:pPr>
              <w:spacing w:line="360" w:lineRule="auto"/>
              <w:jc w:val="center"/>
              <w:rPr>
                <w:rFonts w:ascii="宋体" w:hAnsi="宋体"/>
                <w:noProof/>
                <w:sz w:val="24"/>
                <w:szCs w:val="24"/>
              </w:rPr>
            </w:pPr>
            <w:r>
              <w:rPr>
                <w:rFonts w:ascii="宋体" w:hAnsi="宋体" w:hint="eastAsia"/>
                <w:noProof/>
                <w:sz w:val="24"/>
                <w:szCs w:val="24"/>
              </w:rPr>
              <w:t>3</w:t>
            </w:r>
            <w:r>
              <w:rPr>
                <w:rFonts w:ascii="宋体" w:hAnsi="宋体"/>
                <w:noProof/>
                <w:sz w:val="24"/>
                <w:szCs w:val="24"/>
              </w:rPr>
              <w:t>665</w:t>
            </w:r>
          </w:p>
        </w:tc>
      </w:tr>
      <w:tr w:rsidR="007B5652" w14:paraId="7FD2706E" w14:textId="77777777" w:rsidTr="00185753">
        <w:trPr>
          <w:trHeight w:val="482"/>
        </w:trPr>
        <w:tc>
          <w:tcPr>
            <w:tcW w:w="1701" w:type="dxa"/>
          </w:tcPr>
          <w:p w14:paraId="023640F5" w14:textId="1DCD3E2C" w:rsidR="007B5652" w:rsidRDefault="007B5652" w:rsidP="00185753">
            <w:pPr>
              <w:spacing w:line="360" w:lineRule="auto"/>
              <w:jc w:val="center"/>
              <w:rPr>
                <w:rFonts w:ascii="宋体" w:hAnsi="宋体"/>
                <w:noProof/>
                <w:sz w:val="24"/>
                <w:szCs w:val="24"/>
              </w:rPr>
            </w:pPr>
            <w:r>
              <w:rPr>
                <w:rFonts w:ascii="宋体" w:hAnsi="宋体" w:hint="eastAsia"/>
                <w:noProof/>
                <w:sz w:val="24"/>
                <w:szCs w:val="24"/>
              </w:rPr>
              <w:t>5</w:t>
            </w:r>
          </w:p>
        </w:tc>
        <w:tc>
          <w:tcPr>
            <w:tcW w:w="4252" w:type="dxa"/>
          </w:tcPr>
          <w:p w14:paraId="7666AB3A" w14:textId="2DFEDDF8" w:rsidR="007B5652" w:rsidRDefault="007B5652" w:rsidP="00185753">
            <w:pPr>
              <w:spacing w:line="360" w:lineRule="auto"/>
              <w:jc w:val="center"/>
              <w:rPr>
                <w:rFonts w:ascii="宋体" w:hAnsi="宋体"/>
                <w:noProof/>
                <w:sz w:val="24"/>
                <w:szCs w:val="24"/>
              </w:rPr>
            </w:pPr>
            <w:r>
              <w:rPr>
                <w:rFonts w:ascii="宋体" w:hAnsi="宋体" w:hint="eastAsia"/>
                <w:noProof/>
                <w:sz w:val="24"/>
                <w:szCs w:val="24"/>
              </w:rPr>
              <w:t>8</w:t>
            </w:r>
            <w:r>
              <w:rPr>
                <w:rFonts w:ascii="宋体" w:hAnsi="宋体"/>
                <w:noProof/>
                <w:sz w:val="24"/>
                <w:szCs w:val="24"/>
              </w:rPr>
              <w:t>58</w:t>
            </w:r>
          </w:p>
        </w:tc>
      </w:tr>
      <w:tr w:rsidR="007B5652" w14:paraId="2351C25A" w14:textId="77777777" w:rsidTr="00185753">
        <w:trPr>
          <w:trHeight w:val="482"/>
        </w:trPr>
        <w:tc>
          <w:tcPr>
            <w:tcW w:w="1701" w:type="dxa"/>
          </w:tcPr>
          <w:p w14:paraId="75468B63" w14:textId="1299CF0A" w:rsidR="007B5652" w:rsidRDefault="007B5652" w:rsidP="00185753">
            <w:pPr>
              <w:spacing w:line="360" w:lineRule="auto"/>
              <w:jc w:val="center"/>
              <w:rPr>
                <w:rFonts w:ascii="宋体" w:hAnsi="宋体"/>
                <w:noProof/>
                <w:sz w:val="24"/>
                <w:szCs w:val="24"/>
              </w:rPr>
            </w:pPr>
            <w:r>
              <w:rPr>
                <w:rFonts w:ascii="宋体" w:hAnsi="宋体" w:hint="eastAsia"/>
                <w:noProof/>
                <w:sz w:val="24"/>
                <w:szCs w:val="24"/>
              </w:rPr>
              <w:t>6</w:t>
            </w:r>
          </w:p>
        </w:tc>
        <w:tc>
          <w:tcPr>
            <w:tcW w:w="4252" w:type="dxa"/>
          </w:tcPr>
          <w:p w14:paraId="2E5E5804" w14:textId="1093EFB3" w:rsidR="007B5652" w:rsidRDefault="007B5652" w:rsidP="00185753">
            <w:pPr>
              <w:spacing w:line="360" w:lineRule="auto"/>
              <w:jc w:val="center"/>
              <w:rPr>
                <w:rFonts w:ascii="宋体" w:hAnsi="宋体"/>
                <w:noProof/>
                <w:sz w:val="24"/>
                <w:szCs w:val="24"/>
              </w:rPr>
            </w:pPr>
            <w:r>
              <w:rPr>
                <w:rFonts w:ascii="宋体" w:hAnsi="宋体" w:hint="eastAsia"/>
                <w:noProof/>
                <w:sz w:val="24"/>
                <w:szCs w:val="24"/>
              </w:rPr>
              <w:t>7</w:t>
            </w:r>
            <w:r>
              <w:rPr>
                <w:rFonts w:ascii="宋体" w:hAnsi="宋体"/>
                <w:noProof/>
                <w:sz w:val="24"/>
                <w:szCs w:val="24"/>
              </w:rPr>
              <w:t>0</w:t>
            </w:r>
          </w:p>
        </w:tc>
      </w:tr>
      <w:tr w:rsidR="007B5652" w14:paraId="7065E70A" w14:textId="77777777" w:rsidTr="008A1DFC">
        <w:trPr>
          <w:trHeight w:val="54"/>
        </w:trPr>
        <w:tc>
          <w:tcPr>
            <w:tcW w:w="1701" w:type="dxa"/>
          </w:tcPr>
          <w:p w14:paraId="54CD62BE" w14:textId="570CA84D" w:rsidR="007B5652" w:rsidRDefault="007B5652" w:rsidP="00185753">
            <w:pPr>
              <w:spacing w:line="360" w:lineRule="auto"/>
              <w:jc w:val="center"/>
              <w:rPr>
                <w:rFonts w:ascii="宋体" w:hAnsi="宋体"/>
                <w:noProof/>
                <w:sz w:val="24"/>
                <w:szCs w:val="24"/>
              </w:rPr>
            </w:pPr>
            <w:r>
              <w:rPr>
                <w:rFonts w:ascii="宋体" w:hAnsi="宋体" w:hint="eastAsia"/>
                <w:noProof/>
                <w:sz w:val="24"/>
                <w:szCs w:val="24"/>
              </w:rPr>
              <w:t>总共</w:t>
            </w:r>
          </w:p>
        </w:tc>
        <w:tc>
          <w:tcPr>
            <w:tcW w:w="4252" w:type="dxa"/>
          </w:tcPr>
          <w:p w14:paraId="6651EFB5" w14:textId="7BB305C3" w:rsidR="007B5652" w:rsidRDefault="007B5652" w:rsidP="00185753">
            <w:pPr>
              <w:spacing w:line="360" w:lineRule="auto"/>
              <w:jc w:val="center"/>
              <w:rPr>
                <w:rFonts w:ascii="宋体" w:hAnsi="宋体"/>
                <w:noProof/>
                <w:sz w:val="24"/>
                <w:szCs w:val="24"/>
              </w:rPr>
            </w:pPr>
            <w:r>
              <w:rPr>
                <w:rFonts w:ascii="宋体" w:hAnsi="宋体" w:hint="eastAsia"/>
                <w:noProof/>
                <w:sz w:val="24"/>
                <w:szCs w:val="24"/>
              </w:rPr>
              <w:t>2</w:t>
            </w:r>
            <w:r>
              <w:rPr>
                <w:rFonts w:ascii="宋体" w:hAnsi="宋体"/>
                <w:noProof/>
                <w:sz w:val="24"/>
                <w:szCs w:val="24"/>
              </w:rPr>
              <w:t>8668</w:t>
            </w:r>
          </w:p>
        </w:tc>
      </w:tr>
    </w:tbl>
    <w:p w14:paraId="0F6B83B4" w14:textId="77777777" w:rsidR="00B97986" w:rsidRDefault="00B97986" w:rsidP="00B97986">
      <w:pPr>
        <w:spacing w:line="360" w:lineRule="auto"/>
        <w:rPr>
          <w:rFonts w:ascii="宋体" w:hAnsi="宋体"/>
          <w:noProof/>
          <w:sz w:val="24"/>
          <w:szCs w:val="24"/>
        </w:rPr>
      </w:pPr>
      <w:r>
        <w:rPr>
          <w:rFonts w:ascii="宋体" w:hAnsi="宋体"/>
          <w:noProof/>
          <w:sz w:val="24"/>
          <w:szCs w:val="24"/>
        </w:rPr>
        <w:tab/>
      </w:r>
      <w:r>
        <w:rPr>
          <w:rFonts w:ascii="宋体" w:hAnsi="宋体"/>
          <w:noProof/>
          <w:sz w:val="24"/>
          <w:szCs w:val="24"/>
        </w:rPr>
        <w:tab/>
      </w:r>
    </w:p>
    <w:p w14:paraId="35D553DF" w14:textId="7C84EDF5" w:rsidR="00B97986" w:rsidRPr="003F70F6" w:rsidRDefault="00B97986" w:rsidP="00B97986">
      <w:pPr>
        <w:spacing w:line="360" w:lineRule="auto"/>
        <w:ind w:left="420" w:firstLine="420"/>
        <w:rPr>
          <w:rFonts w:ascii="宋体" w:hAnsi="宋体"/>
          <w:noProof/>
          <w:sz w:val="24"/>
          <w:szCs w:val="24"/>
        </w:rPr>
      </w:pPr>
      <w:r>
        <w:rPr>
          <w:rFonts w:ascii="宋体" w:hAnsi="宋体" w:hint="eastAsia"/>
          <w:noProof/>
          <w:sz w:val="24"/>
          <w:szCs w:val="24"/>
        </w:rPr>
        <w:t>关联规则的k</w:t>
      </w:r>
      <w:r>
        <w:rPr>
          <w:rFonts w:ascii="宋体" w:hAnsi="宋体"/>
          <w:noProof/>
          <w:sz w:val="24"/>
          <w:szCs w:val="24"/>
        </w:rPr>
        <w:t>-</w:t>
      </w:r>
      <w:r>
        <w:rPr>
          <w:rFonts w:ascii="宋体" w:hAnsi="宋体" w:hint="eastAsia"/>
          <w:noProof/>
          <w:sz w:val="24"/>
          <w:szCs w:val="24"/>
        </w:rPr>
        <w:t>项集统计中，随着k的增长，关联规则的个数呈先增长后下降的趋势。</w:t>
      </w:r>
    </w:p>
    <w:p w14:paraId="45BA2340" w14:textId="37DF89C8" w:rsidR="00DC5EF3" w:rsidRPr="008A1DFC" w:rsidRDefault="00EC2F87" w:rsidP="00EC2F87">
      <w:pPr>
        <w:spacing w:line="360" w:lineRule="auto"/>
        <w:rPr>
          <w:rFonts w:ascii="黑体" w:eastAsia="黑体" w:hAnsi="黑体"/>
          <w:b/>
          <w:bCs/>
          <w:sz w:val="28"/>
        </w:rPr>
      </w:pPr>
      <w:r w:rsidRPr="008A1DFC">
        <w:rPr>
          <w:rFonts w:ascii="黑体" w:eastAsia="黑体" w:hAnsi="黑体" w:hint="eastAsia"/>
          <w:b/>
          <w:bCs/>
          <w:sz w:val="28"/>
        </w:rPr>
        <w:t>七、实验</w:t>
      </w:r>
      <w:r w:rsidR="00885167" w:rsidRPr="008A1DFC">
        <w:rPr>
          <w:rFonts w:ascii="黑体" w:eastAsia="黑体" w:hAnsi="黑体" w:hint="eastAsia"/>
          <w:b/>
          <w:bCs/>
          <w:sz w:val="28"/>
        </w:rPr>
        <w:t>分析与探讨</w:t>
      </w:r>
      <w:r w:rsidRPr="008A1DFC">
        <w:rPr>
          <w:rFonts w:ascii="黑体" w:eastAsia="黑体" w:hAnsi="黑体" w:hint="eastAsia"/>
          <w:b/>
          <w:bCs/>
          <w:sz w:val="28"/>
        </w:rPr>
        <w:t>：</w:t>
      </w:r>
    </w:p>
    <w:p w14:paraId="6A040655" w14:textId="5AFD0F1B" w:rsidR="00635672" w:rsidRDefault="00B97986" w:rsidP="0038114D">
      <w:pPr>
        <w:spacing w:line="360" w:lineRule="auto"/>
        <w:ind w:left="420" w:firstLine="420"/>
        <w:rPr>
          <w:rFonts w:ascii="宋体" w:hAnsi="宋体"/>
          <w:sz w:val="24"/>
          <w:szCs w:val="18"/>
        </w:rPr>
      </w:pPr>
      <w:r>
        <w:rPr>
          <w:rFonts w:ascii="宋体" w:hAnsi="宋体" w:hint="eastAsia"/>
          <w:sz w:val="24"/>
          <w:szCs w:val="18"/>
        </w:rPr>
        <w:t>在此之前需要指出的是，在本项目中，不对挖掘出的关联规则含义、取舍进行进一步的描述。</w:t>
      </w:r>
    </w:p>
    <w:p w14:paraId="1A988D27" w14:textId="43CBCC28" w:rsidR="00B97986" w:rsidRDefault="00B97986" w:rsidP="0038114D">
      <w:pPr>
        <w:spacing w:line="360" w:lineRule="auto"/>
        <w:ind w:left="420" w:firstLine="420"/>
        <w:rPr>
          <w:rFonts w:ascii="宋体" w:hAnsi="宋体"/>
          <w:sz w:val="24"/>
          <w:szCs w:val="18"/>
        </w:rPr>
      </w:pPr>
      <w:r>
        <w:rPr>
          <w:rFonts w:ascii="宋体" w:hAnsi="宋体" w:hint="eastAsia"/>
          <w:sz w:val="24"/>
          <w:szCs w:val="18"/>
        </w:rPr>
        <w:t>可以看到，最小支持</w:t>
      </w:r>
      <w:proofErr w:type="gramStart"/>
      <w:r>
        <w:rPr>
          <w:rFonts w:ascii="宋体" w:hAnsi="宋体" w:hint="eastAsia"/>
          <w:sz w:val="24"/>
          <w:szCs w:val="18"/>
        </w:rPr>
        <w:t>度影响</w:t>
      </w:r>
      <w:proofErr w:type="gramEnd"/>
      <w:r>
        <w:rPr>
          <w:rFonts w:ascii="宋体" w:hAnsi="宋体" w:hint="eastAsia"/>
          <w:sz w:val="24"/>
          <w:szCs w:val="18"/>
        </w:rPr>
        <w:t>F</w:t>
      </w:r>
      <w:r>
        <w:rPr>
          <w:rFonts w:ascii="宋体" w:hAnsi="宋体"/>
          <w:sz w:val="24"/>
          <w:szCs w:val="18"/>
        </w:rPr>
        <w:t>P-T</w:t>
      </w:r>
      <w:r>
        <w:rPr>
          <w:rFonts w:ascii="宋体" w:hAnsi="宋体" w:hint="eastAsia"/>
          <w:sz w:val="24"/>
          <w:szCs w:val="18"/>
        </w:rPr>
        <w:t>ree算法能够挖掘的频繁模式个数，而频繁模式作为挖掘关联模式的基础，其对于关联模式数量可以说是呈指数型影响，关联规则的个数随着频繁模式的个数增加而呈指数型增长。</w:t>
      </w:r>
    </w:p>
    <w:p w14:paraId="7C63E276" w14:textId="4FDC7B69" w:rsidR="00B97986" w:rsidRDefault="00B97986" w:rsidP="0038114D">
      <w:pPr>
        <w:spacing w:line="360" w:lineRule="auto"/>
        <w:ind w:left="420" w:firstLine="420"/>
        <w:rPr>
          <w:rFonts w:ascii="宋体" w:hAnsi="宋体"/>
          <w:sz w:val="24"/>
          <w:szCs w:val="18"/>
        </w:rPr>
      </w:pPr>
      <w:r>
        <w:rPr>
          <w:rFonts w:ascii="宋体" w:hAnsi="宋体" w:hint="eastAsia"/>
          <w:sz w:val="24"/>
          <w:szCs w:val="18"/>
        </w:rPr>
        <w:t>由于挖掘的关联规则的置信度有着上下限，因此在实际的挖掘过程中，不仅需要考虑实际需要来指定最小置信度，还需要考虑能够使最小置信</w:t>
      </w:r>
      <w:proofErr w:type="gramStart"/>
      <w:r>
        <w:rPr>
          <w:rFonts w:ascii="宋体" w:hAnsi="宋体" w:hint="eastAsia"/>
          <w:sz w:val="24"/>
          <w:szCs w:val="18"/>
        </w:rPr>
        <w:t>度发挥</w:t>
      </w:r>
      <w:proofErr w:type="gramEnd"/>
      <w:r>
        <w:rPr>
          <w:rFonts w:ascii="宋体" w:hAnsi="宋体" w:hint="eastAsia"/>
          <w:sz w:val="24"/>
          <w:szCs w:val="18"/>
        </w:rPr>
        <w:t>作用的可行区间。</w:t>
      </w:r>
    </w:p>
    <w:p w14:paraId="58775B9C" w14:textId="6A9CE088" w:rsidR="00B97986" w:rsidRPr="00635672" w:rsidRDefault="00B97986" w:rsidP="0038114D">
      <w:pPr>
        <w:spacing w:line="360" w:lineRule="auto"/>
        <w:ind w:left="420" w:firstLine="420"/>
        <w:rPr>
          <w:rFonts w:ascii="宋体" w:hAnsi="宋体"/>
          <w:sz w:val="24"/>
          <w:szCs w:val="18"/>
        </w:rPr>
      </w:pPr>
      <w:r>
        <w:rPr>
          <w:rFonts w:ascii="宋体" w:hAnsi="宋体" w:hint="eastAsia"/>
          <w:sz w:val="24"/>
          <w:szCs w:val="18"/>
        </w:rPr>
        <w:t>另外，相比于</w:t>
      </w:r>
      <w:proofErr w:type="spellStart"/>
      <w:r>
        <w:rPr>
          <w:rFonts w:ascii="宋体" w:hAnsi="宋体" w:hint="eastAsia"/>
          <w:sz w:val="24"/>
          <w:szCs w:val="18"/>
        </w:rPr>
        <w:t>Apriori</w:t>
      </w:r>
      <w:proofErr w:type="spellEnd"/>
      <w:r>
        <w:rPr>
          <w:rFonts w:ascii="宋体" w:hAnsi="宋体" w:hint="eastAsia"/>
          <w:sz w:val="24"/>
          <w:szCs w:val="18"/>
        </w:rPr>
        <w:t>算法，F</w:t>
      </w:r>
      <w:r>
        <w:rPr>
          <w:rFonts w:ascii="宋体" w:hAnsi="宋体"/>
          <w:sz w:val="24"/>
          <w:szCs w:val="18"/>
        </w:rPr>
        <w:t>P-T</w:t>
      </w:r>
      <w:r>
        <w:rPr>
          <w:rFonts w:ascii="宋体" w:hAnsi="宋体" w:hint="eastAsia"/>
          <w:sz w:val="24"/>
          <w:szCs w:val="18"/>
        </w:rPr>
        <w:t>ree在实际运算过程中无疑是高效的。在进行</w:t>
      </w:r>
      <w:proofErr w:type="spellStart"/>
      <w:r>
        <w:rPr>
          <w:rFonts w:ascii="宋体" w:hAnsi="宋体" w:hint="eastAsia"/>
          <w:sz w:val="24"/>
          <w:szCs w:val="18"/>
        </w:rPr>
        <w:t>Apriori</w:t>
      </w:r>
      <w:proofErr w:type="spellEnd"/>
      <w:r>
        <w:rPr>
          <w:rFonts w:ascii="宋体" w:hAnsi="宋体" w:hint="eastAsia"/>
          <w:sz w:val="24"/>
          <w:szCs w:val="18"/>
        </w:rPr>
        <w:t>算法的过程中，算法所花费的时间是对算法分析的重要一步；然而在F</w:t>
      </w:r>
      <w:r>
        <w:rPr>
          <w:rFonts w:ascii="宋体" w:hAnsi="宋体"/>
          <w:sz w:val="24"/>
          <w:szCs w:val="18"/>
        </w:rPr>
        <w:t>P-T</w:t>
      </w:r>
      <w:r>
        <w:rPr>
          <w:rFonts w:ascii="宋体" w:hAnsi="宋体" w:hint="eastAsia"/>
          <w:sz w:val="24"/>
          <w:szCs w:val="18"/>
        </w:rPr>
        <w:t>ree算法中，</w:t>
      </w:r>
      <w:r>
        <w:rPr>
          <w:rFonts w:ascii="宋体" w:hAnsi="宋体"/>
          <w:sz w:val="24"/>
          <w:szCs w:val="18"/>
        </w:rPr>
        <w:t>FP-T</w:t>
      </w:r>
      <w:r>
        <w:rPr>
          <w:rFonts w:ascii="宋体" w:hAnsi="宋体" w:hint="eastAsia"/>
          <w:sz w:val="24"/>
          <w:szCs w:val="18"/>
        </w:rPr>
        <w:t>ree的频繁模式挖掘所花费的时间可以忽略不计，其主要的时间花费其实是在递归</w:t>
      </w:r>
      <w:r w:rsidR="00A9530E">
        <w:rPr>
          <w:rFonts w:ascii="宋体" w:hAnsi="宋体" w:hint="eastAsia"/>
          <w:sz w:val="24"/>
          <w:szCs w:val="18"/>
        </w:rPr>
        <w:t>识别关联规则的过程中，例如选定最小支持度5</w:t>
      </w:r>
      <w:r w:rsidR="00A9530E">
        <w:rPr>
          <w:rFonts w:ascii="宋体" w:hAnsi="宋体"/>
          <w:sz w:val="24"/>
          <w:szCs w:val="18"/>
        </w:rPr>
        <w:t>0/764,</w:t>
      </w:r>
      <w:r w:rsidR="00A9530E">
        <w:rPr>
          <w:rFonts w:ascii="宋体" w:hAnsi="宋体" w:hint="eastAsia"/>
          <w:sz w:val="24"/>
          <w:szCs w:val="18"/>
        </w:rPr>
        <w:t>最小置信度0</w:t>
      </w:r>
      <w:r w:rsidR="00A9530E">
        <w:rPr>
          <w:rFonts w:ascii="宋体" w:hAnsi="宋体"/>
          <w:sz w:val="24"/>
          <w:szCs w:val="18"/>
        </w:rPr>
        <w:t>.1</w:t>
      </w:r>
      <w:r w:rsidR="00A9530E">
        <w:rPr>
          <w:rFonts w:ascii="宋体" w:hAnsi="宋体" w:hint="eastAsia"/>
          <w:sz w:val="24"/>
          <w:szCs w:val="18"/>
        </w:rPr>
        <w:t>时，识别关联模式的过程花费了</w:t>
      </w:r>
      <w:proofErr w:type="gramStart"/>
      <w:r w:rsidR="00A9530E">
        <w:rPr>
          <w:rFonts w:ascii="宋体" w:hAnsi="宋体" w:hint="eastAsia"/>
          <w:sz w:val="24"/>
          <w:szCs w:val="18"/>
        </w:rPr>
        <w:t>一</w:t>
      </w:r>
      <w:proofErr w:type="gramEnd"/>
      <w:r w:rsidR="00A9530E">
        <w:rPr>
          <w:rFonts w:ascii="宋体" w:hAnsi="宋体" w:hint="eastAsia"/>
          <w:sz w:val="24"/>
          <w:szCs w:val="18"/>
        </w:rPr>
        <w:t>整个下午。因此，在上述的分析过程中未对F</w:t>
      </w:r>
      <w:r w:rsidR="00A9530E">
        <w:rPr>
          <w:rFonts w:ascii="宋体" w:hAnsi="宋体"/>
          <w:sz w:val="24"/>
          <w:szCs w:val="18"/>
        </w:rPr>
        <w:t>P-T</w:t>
      </w:r>
      <w:r w:rsidR="00A9530E">
        <w:rPr>
          <w:rFonts w:ascii="宋体" w:hAnsi="宋体" w:hint="eastAsia"/>
          <w:sz w:val="24"/>
          <w:szCs w:val="18"/>
        </w:rPr>
        <w:t>ree算法的时间进行分析讨论。</w:t>
      </w:r>
    </w:p>
    <w:p w14:paraId="11BFCC16" w14:textId="2B56D441" w:rsidR="0048779F" w:rsidRPr="008A1DFC" w:rsidRDefault="0048779F" w:rsidP="00EC2F87">
      <w:pPr>
        <w:spacing w:line="360" w:lineRule="auto"/>
        <w:rPr>
          <w:rFonts w:ascii="黑体" w:eastAsia="黑体" w:hAnsi="黑体"/>
          <w:b/>
          <w:bCs/>
          <w:sz w:val="28"/>
        </w:rPr>
      </w:pPr>
      <w:r w:rsidRPr="008A1DFC">
        <w:rPr>
          <w:rFonts w:ascii="黑体" w:eastAsia="黑体" w:hAnsi="黑体" w:hint="eastAsia"/>
          <w:b/>
          <w:bCs/>
          <w:sz w:val="28"/>
        </w:rPr>
        <w:t>八、改进</w:t>
      </w:r>
      <w:r w:rsidR="00442B8B" w:rsidRPr="008A1DFC">
        <w:rPr>
          <w:rFonts w:ascii="黑体" w:eastAsia="黑体" w:hAnsi="黑体" w:hint="eastAsia"/>
          <w:b/>
          <w:bCs/>
          <w:sz w:val="28"/>
        </w:rPr>
        <w:t>建议</w:t>
      </w:r>
    </w:p>
    <w:p w14:paraId="5922A1A0" w14:textId="55BD1FFC" w:rsidR="00635672" w:rsidRDefault="00A9530E" w:rsidP="0038114D">
      <w:pPr>
        <w:spacing w:line="360" w:lineRule="auto"/>
        <w:ind w:left="420" w:firstLine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在实际的算法实现中，可以对存储数据的数据结构进行进一步优化。由于采用的数据结构没有很好的组织，代码的编写过程中受到了较大的限制，关联模式的识别过程较</w:t>
      </w:r>
      <w:r>
        <w:rPr>
          <w:rFonts w:ascii="宋体" w:hAnsi="宋体" w:hint="eastAsia"/>
          <w:sz w:val="24"/>
          <w:szCs w:val="24"/>
        </w:rPr>
        <w:lastRenderedPageBreak/>
        <w:t>为低效也是因为这个原因。</w:t>
      </w:r>
    </w:p>
    <w:p w14:paraId="5380DE96" w14:textId="34B51F80" w:rsidR="00A9530E" w:rsidRPr="0038114D" w:rsidRDefault="00A9530E" w:rsidP="0038114D">
      <w:pPr>
        <w:spacing w:line="360" w:lineRule="auto"/>
        <w:ind w:left="420" w:firstLine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另外，可以采用多种数据集对项目的F</w:t>
      </w:r>
      <w:r>
        <w:rPr>
          <w:rFonts w:ascii="宋体" w:hAnsi="宋体"/>
          <w:sz w:val="24"/>
          <w:szCs w:val="24"/>
        </w:rPr>
        <w:t>P-T</w:t>
      </w:r>
      <w:r>
        <w:rPr>
          <w:rFonts w:ascii="宋体" w:hAnsi="宋体" w:hint="eastAsia"/>
          <w:sz w:val="24"/>
          <w:szCs w:val="24"/>
        </w:rPr>
        <w:t>ree算法进行测试，降低</w:t>
      </w:r>
      <w:proofErr w:type="gramStart"/>
      <w:r>
        <w:rPr>
          <w:rFonts w:ascii="宋体" w:hAnsi="宋体" w:hint="eastAsia"/>
          <w:sz w:val="24"/>
          <w:szCs w:val="24"/>
        </w:rPr>
        <w:t>单数据集下</w:t>
      </w:r>
      <w:proofErr w:type="gramEnd"/>
      <w:r>
        <w:rPr>
          <w:rFonts w:ascii="宋体" w:hAnsi="宋体" w:hint="eastAsia"/>
          <w:sz w:val="24"/>
          <w:szCs w:val="24"/>
        </w:rPr>
        <w:t>的特征随机性。</w:t>
      </w:r>
    </w:p>
    <w:p w14:paraId="0F995E23" w14:textId="77777777" w:rsidR="00007B76" w:rsidRPr="008A1DFC" w:rsidRDefault="0048779F" w:rsidP="00EC2F87">
      <w:pPr>
        <w:spacing w:line="720" w:lineRule="auto"/>
        <w:rPr>
          <w:rFonts w:ascii="黑体" w:eastAsia="黑体" w:hAnsi="黑体"/>
          <w:b/>
          <w:bCs/>
          <w:sz w:val="28"/>
        </w:rPr>
      </w:pPr>
      <w:r w:rsidRPr="008A1DFC">
        <w:rPr>
          <w:rFonts w:ascii="黑体" w:eastAsia="黑体" w:hAnsi="黑体" w:hint="eastAsia"/>
          <w:b/>
          <w:bCs/>
          <w:sz w:val="28"/>
        </w:rPr>
        <w:t>九</w:t>
      </w:r>
      <w:r w:rsidR="00EC2F87" w:rsidRPr="008A1DFC">
        <w:rPr>
          <w:rFonts w:ascii="黑体" w:eastAsia="黑体" w:hAnsi="黑体" w:hint="eastAsia"/>
          <w:b/>
          <w:bCs/>
          <w:sz w:val="28"/>
        </w:rPr>
        <w:t>、</w:t>
      </w:r>
      <w:r w:rsidR="00007B76" w:rsidRPr="008A1DFC">
        <w:rPr>
          <w:rFonts w:ascii="黑体" w:eastAsia="黑体" w:hAnsi="黑体" w:hint="eastAsia"/>
          <w:b/>
          <w:bCs/>
          <w:sz w:val="28"/>
        </w:rPr>
        <w:t>附录</w:t>
      </w:r>
    </w:p>
    <w:p w14:paraId="1AB267EC" w14:textId="3748346A" w:rsidR="00102C12" w:rsidRPr="008A1DFC" w:rsidRDefault="00DC6073" w:rsidP="00EC2F87">
      <w:pPr>
        <w:spacing w:line="720" w:lineRule="auto"/>
        <w:rPr>
          <w:rFonts w:ascii="黑体" w:eastAsia="黑体" w:hAnsi="黑体"/>
          <w:sz w:val="24"/>
          <w:szCs w:val="24"/>
        </w:rPr>
      </w:pPr>
      <w:r w:rsidRPr="008A1DFC">
        <w:rPr>
          <w:rFonts w:ascii="黑体" w:eastAsia="黑体" w:hAnsi="黑体"/>
          <w:sz w:val="24"/>
          <w:szCs w:val="24"/>
        </w:rPr>
        <w:t>1</w:t>
      </w:r>
      <w:r w:rsidR="00102C12" w:rsidRPr="008A1DFC">
        <w:rPr>
          <w:rFonts w:ascii="黑体" w:eastAsia="黑体" w:hAnsi="黑体"/>
          <w:sz w:val="24"/>
          <w:szCs w:val="24"/>
        </w:rPr>
        <w:t xml:space="preserve">. </w:t>
      </w:r>
      <w:r w:rsidR="00102C12" w:rsidRPr="008A1DFC">
        <w:rPr>
          <w:rFonts w:ascii="黑体" w:eastAsia="黑体" w:hAnsi="黑体" w:hint="eastAsia"/>
          <w:sz w:val="24"/>
          <w:szCs w:val="24"/>
        </w:rPr>
        <w:t>源代码</w:t>
      </w:r>
    </w:p>
    <w:p w14:paraId="3DBAE323" w14:textId="02BB5FB0" w:rsidR="0038114D" w:rsidRPr="008A1DFC" w:rsidRDefault="00E66FBE" w:rsidP="0038114D">
      <w:pPr>
        <w:autoSpaceDE w:val="0"/>
        <w:autoSpaceDN w:val="0"/>
        <w:adjustRightInd w:val="0"/>
        <w:jc w:val="left"/>
        <w:rPr>
          <w:rFonts w:ascii="楷体" w:eastAsia="楷体" w:hAnsi="楷体" w:cs="新宋体"/>
          <w:color w:val="000000"/>
          <w:kern w:val="0"/>
          <w:sz w:val="24"/>
          <w:szCs w:val="24"/>
        </w:rPr>
      </w:pPr>
      <w:r w:rsidRPr="008A1DFC">
        <w:rPr>
          <w:rFonts w:ascii="楷体" w:eastAsia="楷体" w:hAnsi="楷体" w:cs="新宋体"/>
          <w:color w:val="000000"/>
          <w:kern w:val="0"/>
          <w:sz w:val="24"/>
          <w:szCs w:val="24"/>
        </w:rPr>
        <w:t>1</w:t>
      </w:r>
      <w:r w:rsidR="0038114D" w:rsidRPr="008A1DFC">
        <w:rPr>
          <w:rFonts w:ascii="楷体" w:eastAsia="楷体" w:hAnsi="楷体" w:cs="新宋体"/>
          <w:color w:val="000000"/>
          <w:kern w:val="0"/>
          <w:sz w:val="24"/>
          <w:szCs w:val="24"/>
        </w:rPr>
        <w:t xml:space="preserve">.1 </w:t>
      </w:r>
      <w:r w:rsidRPr="008A1DFC">
        <w:rPr>
          <w:rFonts w:ascii="楷体" w:eastAsia="楷体" w:hAnsi="楷体" w:cs="新宋体"/>
          <w:color w:val="000000"/>
          <w:kern w:val="0"/>
          <w:sz w:val="24"/>
          <w:szCs w:val="24"/>
        </w:rPr>
        <w:t>FP-T</w:t>
      </w:r>
      <w:r w:rsidRPr="008A1DFC">
        <w:rPr>
          <w:rFonts w:ascii="楷体" w:eastAsia="楷体" w:hAnsi="楷体" w:cs="新宋体" w:hint="eastAsia"/>
          <w:color w:val="000000"/>
          <w:kern w:val="0"/>
          <w:sz w:val="24"/>
          <w:szCs w:val="24"/>
        </w:rPr>
        <w:t>ree</w:t>
      </w:r>
      <w:r w:rsidR="0038114D" w:rsidRPr="008A1DFC">
        <w:rPr>
          <w:rFonts w:ascii="楷体" w:eastAsia="楷体" w:hAnsi="楷体" w:cs="新宋体" w:hint="eastAsia"/>
          <w:color w:val="000000"/>
          <w:kern w:val="0"/>
          <w:sz w:val="24"/>
          <w:szCs w:val="24"/>
        </w:rPr>
        <w:t>头文件</w:t>
      </w:r>
    </w:p>
    <w:p w14:paraId="2C34D054" w14:textId="77777777" w:rsidR="008A2B6E" w:rsidRPr="008A2B6E" w:rsidRDefault="008A2B6E" w:rsidP="008A2B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 w:rsidRPr="008A2B6E">
        <w:rPr>
          <w:rFonts w:ascii="新宋体" w:eastAsia="新宋体" w:cs="新宋体"/>
          <w:color w:val="808080"/>
          <w:kern w:val="0"/>
          <w:sz w:val="19"/>
          <w:szCs w:val="19"/>
        </w:rPr>
        <w:t>#ifndef UNTITLED_FPTREE_H</w:t>
      </w:r>
    </w:p>
    <w:p w14:paraId="0128EAB4" w14:textId="77777777" w:rsidR="008A2B6E" w:rsidRPr="008A2B6E" w:rsidRDefault="008A2B6E" w:rsidP="008A2B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 w:rsidRPr="008A2B6E">
        <w:rPr>
          <w:rFonts w:ascii="新宋体" w:eastAsia="新宋体" w:cs="新宋体"/>
          <w:color w:val="808080"/>
          <w:kern w:val="0"/>
          <w:sz w:val="19"/>
          <w:szCs w:val="19"/>
        </w:rPr>
        <w:t>#define UNTITLED_FPTREE_H</w:t>
      </w:r>
    </w:p>
    <w:p w14:paraId="19C0BA1C" w14:textId="77777777" w:rsidR="008A2B6E" w:rsidRPr="008A2B6E" w:rsidRDefault="008A2B6E" w:rsidP="008A2B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</w:p>
    <w:p w14:paraId="11B078ED" w14:textId="77777777" w:rsidR="008A2B6E" w:rsidRPr="008A2B6E" w:rsidRDefault="008A2B6E" w:rsidP="008A2B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 w:rsidRPr="008A2B6E">
        <w:rPr>
          <w:rFonts w:ascii="新宋体" w:eastAsia="新宋体" w:cs="新宋体"/>
          <w:color w:val="808080"/>
          <w:kern w:val="0"/>
          <w:sz w:val="19"/>
          <w:szCs w:val="19"/>
        </w:rPr>
        <w:t>#include "map"</w:t>
      </w:r>
    </w:p>
    <w:p w14:paraId="3A1BD648" w14:textId="77777777" w:rsidR="008A2B6E" w:rsidRPr="008A2B6E" w:rsidRDefault="008A2B6E" w:rsidP="008A2B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 w:rsidRPr="008A2B6E">
        <w:rPr>
          <w:rFonts w:ascii="新宋体" w:eastAsia="新宋体" w:cs="新宋体"/>
          <w:color w:val="808080"/>
          <w:kern w:val="0"/>
          <w:sz w:val="19"/>
          <w:szCs w:val="19"/>
        </w:rPr>
        <w:t>#include "string"</w:t>
      </w:r>
    </w:p>
    <w:p w14:paraId="58F85080" w14:textId="77777777" w:rsidR="008A2B6E" w:rsidRPr="008A2B6E" w:rsidRDefault="008A2B6E" w:rsidP="008A2B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 w:rsidRPr="008A2B6E">
        <w:rPr>
          <w:rFonts w:ascii="新宋体" w:eastAsia="新宋体" w:cs="新宋体"/>
          <w:color w:val="808080"/>
          <w:kern w:val="0"/>
          <w:sz w:val="19"/>
          <w:szCs w:val="19"/>
        </w:rPr>
        <w:t>#include "vector"</w:t>
      </w:r>
    </w:p>
    <w:p w14:paraId="49351378" w14:textId="77777777" w:rsidR="008A2B6E" w:rsidRPr="008A2B6E" w:rsidRDefault="008A2B6E" w:rsidP="008A2B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 w:rsidRPr="008A2B6E">
        <w:rPr>
          <w:rFonts w:ascii="新宋体" w:eastAsia="新宋体" w:cs="新宋体"/>
          <w:color w:val="808080"/>
          <w:kern w:val="0"/>
          <w:sz w:val="19"/>
          <w:szCs w:val="19"/>
        </w:rPr>
        <w:t>#include "iostream"</w:t>
      </w:r>
    </w:p>
    <w:p w14:paraId="1438BBB0" w14:textId="77777777" w:rsidR="008A2B6E" w:rsidRPr="008A2B6E" w:rsidRDefault="008A2B6E" w:rsidP="008A2B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 w:rsidRPr="008A2B6E">
        <w:rPr>
          <w:rFonts w:ascii="新宋体" w:eastAsia="新宋体" w:cs="新宋体"/>
          <w:color w:val="808080"/>
          <w:kern w:val="0"/>
          <w:sz w:val="19"/>
          <w:szCs w:val="19"/>
        </w:rPr>
        <w:t>#include "set"</w:t>
      </w:r>
    </w:p>
    <w:p w14:paraId="5F85014A" w14:textId="77777777" w:rsidR="008A2B6E" w:rsidRPr="008A2B6E" w:rsidRDefault="008A2B6E" w:rsidP="008A2B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 w:rsidRPr="008A2B6E">
        <w:rPr>
          <w:rFonts w:ascii="新宋体" w:eastAsia="新宋体" w:cs="新宋体"/>
          <w:color w:val="808080"/>
          <w:kern w:val="0"/>
          <w:sz w:val="19"/>
          <w:szCs w:val="19"/>
        </w:rPr>
        <w:t>#include "utility"</w:t>
      </w:r>
    </w:p>
    <w:p w14:paraId="0C8F501F" w14:textId="77777777" w:rsidR="008A2B6E" w:rsidRPr="008A2B6E" w:rsidRDefault="008A2B6E" w:rsidP="008A2B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 w:rsidRPr="008A2B6E">
        <w:rPr>
          <w:rFonts w:ascii="新宋体" w:eastAsia="新宋体" w:cs="新宋体"/>
          <w:color w:val="808080"/>
          <w:kern w:val="0"/>
          <w:sz w:val="19"/>
          <w:szCs w:val="19"/>
        </w:rPr>
        <w:t>#include "memory"</w:t>
      </w:r>
    </w:p>
    <w:p w14:paraId="71017FBD" w14:textId="77777777" w:rsidR="008A2B6E" w:rsidRPr="008A2B6E" w:rsidRDefault="008A2B6E" w:rsidP="008A2B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</w:p>
    <w:p w14:paraId="618E64A1" w14:textId="77777777" w:rsidR="008A2B6E" w:rsidRPr="008A2B6E" w:rsidRDefault="008A2B6E" w:rsidP="008A2B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 w:rsidRPr="008A2B6E">
        <w:rPr>
          <w:rFonts w:ascii="新宋体" w:eastAsia="新宋体" w:cs="新宋体"/>
          <w:color w:val="808080"/>
          <w:kern w:val="0"/>
          <w:sz w:val="19"/>
          <w:szCs w:val="19"/>
        </w:rPr>
        <w:t xml:space="preserve">struct </w:t>
      </w:r>
      <w:proofErr w:type="spellStart"/>
      <w:r w:rsidRPr="008A2B6E">
        <w:rPr>
          <w:rFonts w:ascii="新宋体" w:eastAsia="新宋体" w:cs="新宋体"/>
          <w:color w:val="808080"/>
          <w:kern w:val="0"/>
          <w:sz w:val="19"/>
          <w:szCs w:val="19"/>
        </w:rPr>
        <w:t>FPNode</w:t>
      </w:r>
      <w:proofErr w:type="spellEnd"/>
      <w:r w:rsidRPr="008A2B6E">
        <w:rPr>
          <w:rFonts w:ascii="新宋体" w:eastAsia="新宋体" w:cs="新宋体"/>
          <w:color w:val="808080"/>
          <w:kern w:val="0"/>
          <w:sz w:val="19"/>
          <w:szCs w:val="19"/>
        </w:rPr>
        <w:t xml:space="preserve"> {</w:t>
      </w:r>
    </w:p>
    <w:p w14:paraId="2EB74EC7" w14:textId="77777777" w:rsidR="008A2B6E" w:rsidRPr="008A2B6E" w:rsidRDefault="008A2B6E" w:rsidP="008A2B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 w:rsidRPr="008A2B6E">
        <w:rPr>
          <w:rFonts w:ascii="新宋体" w:eastAsia="新宋体" w:cs="新宋体"/>
          <w:color w:val="808080"/>
          <w:kern w:val="0"/>
          <w:sz w:val="19"/>
          <w:szCs w:val="19"/>
        </w:rPr>
        <w:t xml:space="preserve">    const </w:t>
      </w:r>
      <w:proofErr w:type="gramStart"/>
      <w:r w:rsidRPr="008A2B6E">
        <w:rPr>
          <w:rFonts w:ascii="新宋体" w:eastAsia="新宋体" w:cs="新宋体"/>
          <w:color w:val="808080"/>
          <w:kern w:val="0"/>
          <w:sz w:val="19"/>
          <w:szCs w:val="19"/>
        </w:rPr>
        <w:t>std::</w:t>
      </w:r>
      <w:proofErr w:type="gramEnd"/>
      <w:r w:rsidRPr="008A2B6E">
        <w:rPr>
          <w:rFonts w:ascii="新宋体" w:eastAsia="新宋体" w:cs="新宋体"/>
          <w:color w:val="808080"/>
          <w:kern w:val="0"/>
          <w:sz w:val="19"/>
          <w:szCs w:val="19"/>
        </w:rPr>
        <w:t>string item;</w:t>
      </w:r>
    </w:p>
    <w:p w14:paraId="4955FD69" w14:textId="77777777" w:rsidR="008A2B6E" w:rsidRPr="008A2B6E" w:rsidRDefault="008A2B6E" w:rsidP="008A2B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 w:rsidRPr="008A2B6E">
        <w:rPr>
          <w:rFonts w:ascii="新宋体" w:eastAsia="新宋体" w:cs="新宋体"/>
          <w:color w:val="808080"/>
          <w:kern w:val="0"/>
          <w:sz w:val="19"/>
          <w:szCs w:val="19"/>
        </w:rPr>
        <w:t xml:space="preserve">    unsigned long </w:t>
      </w:r>
      <w:proofErr w:type="spellStart"/>
      <w:r w:rsidRPr="008A2B6E">
        <w:rPr>
          <w:rFonts w:ascii="新宋体" w:eastAsia="新宋体" w:cs="新宋体"/>
          <w:color w:val="808080"/>
          <w:kern w:val="0"/>
          <w:sz w:val="19"/>
          <w:szCs w:val="19"/>
        </w:rPr>
        <w:t>long</w:t>
      </w:r>
      <w:proofErr w:type="spellEnd"/>
      <w:r w:rsidRPr="008A2B6E">
        <w:rPr>
          <w:rFonts w:ascii="新宋体" w:eastAsia="新宋体" w:cs="新宋体"/>
          <w:color w:val="808080"/>
          <w:kern w:val="0"/>
          <w:sz w:val="19"/>
          <w:szCs w:val="19"/>
        </w:rPr>
        <w:t xml:space="preserve"> </w:t>
      </w:r>
      <w:proofErr w:type="spellStart"/>
      <w:r w:rsidRPr="008A2B6E">
        <w:rPr>
          <w:rFonts w:ascii="新宋体" w:eastAsia="新宋体" w:cs="新宋体"/>
          <w:color w:val="808080"/>
          <w:kern w:val="0"/>
          <w:sz w:val="19"/>
          <w:szCs w:val="19"/>
        </w:rPr>
        <w:t>cnt</w:t>
      </w:r>
      <w:proofErr w:type="spellEnd"/>
      <w:r w:rsidRPr="008A2B6E">
        <w:rPr>
          <w:rFonts w:ascii="新宋体" w:eastAsia="新宋体" w:cs="新宋体"/>
          <w:color w:val="808080"/>
          <w:kern w:val="0"/>
          <w:sz w:val="19"/>
          <w:szCs w:val="19"/>
        </w:rPr>
        <w:t>;</w:t>
      </w:r>
    </w:p>
    <w:p w14:paraId="02E78C2D" w14:textId="77777777" w:rsidR="008A2B6E" w:rsidRPr="008A2B6E" w:rsidRDefault="008A2B6E" w:rsidP="008A2B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 w:rsidRPr="008A2B6E">
        <w:rPr>
          <w:rFonts w:ascii="新宋体" w:eastAsia="新宋体" w:cs="新宋体"/>
          <w:color w:val="808080"/>
          <w:kern w:val="0"/>
          <w:sz w:val="19"/>
          <w:szCs w:val="19"/>
        </w:rPr>
        <w:t xml:space="preserve">    </w:t>
      </w:r>
      <w:proofErr w:type="gramStart"/>
      <w:r w:rsidRPr="008A2B6E">
        <w:rPr>
          <w:rFonts w:ascii="新宋体" w:eastAsia="新宋体" w:cs="新宋体"/>
          <w:color w:val="808080"/>
          <w:kern w:val="0"/>
          <w:sz w:val="19"/>
          <w:szCs w:val="19"/>
        </w:rPr>
        <w:t>std::</w:t>
      </w:r>
      <w:proofErr w:type="spellStart"/>
      <w:proofErr w:type="gramEnd"/>
      <w:r w:rsidRPr="008A2B6E">
        <w:rPr>
          <w:rFonts w:ascii="新宋体" w:eastAsia="新宋体" w:cs="新宋体"/>
          <w:color w:val="808080"/>
          <w:kern w:val="0"/>
          <w:sz w:val="19"/>
          <w:szCs w:val="19"/>
        </w:rPr>
        <w:t>shared_ptr</w:t>
      </w:r>
      <w:proofErr w:type="spellEnd"/>
      <w:r w:rsidRPr="008A2B6E">
        <w:rPr>
          <w:rFonts w:ascii="新宋体" w:eastAsia="新宋体" w:cs="新宋体"/>
          <w:color w:val="808080"/>
          <w:kern w:val="0"/>
          <w:sz w:val="19"/>
          <w:szCs w:val="19"/>
        </w:rPr>
        <w:t>&lt;</w:t>
      </w:r>
      <w:proofErr w:type="spellStart"/>
      <w:r w:rsidRPr="008A2B6E">
        <w:rPr>
          <w:rFonts w:ascii="新宋体" w:eastAsia="新宋体" w:cs="新宋体"/>
          <w:color w:val="808080"/>
          <w:kern w:val="0"/>
          <w:sz w:val="19"/>
          <w:szCs w:val="19"/>
        </w:rPr>
        <w:t>FPNode</w:t>
      </w:r>
      <w:proofErr w:type="spellEnd"/>
      <w:r w:rsidRPr="008A2B6E">
        <w:rPr>
          <w:rFonts w:ascii="新宋体" w:eastAsia="新宋体" w:cs="新宋体"/>
          <w:color w:val="808080"/>
          <w:kern w:val="0"/>
          <w:sz w:val="19"/>
          <w:szCs w:val="19"/>
        </w:rPr>
        <w:t>&gt; link;</w:t>
      </w:r>
    </w:p>
    <w:p w14:paraId="07F94476" w14:textId="77777777" w:rsidR="008A2B6E" w:rsidRPr="008A2B6E" w:rsidRDefault="008A2B6E" w:rsidP="008A2B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 w:rsidRPr="008A2B6E">
        <w:rPr>
          <w:rFonts w:ascii="新宋体" w:eastAsia="新宋体" w:cs="新宋体"/>
          <w:color w:val="808080"/>
          <w:kern w:val="0"/>
          <w:sz w:val="19"/>
          <w:szCs w:val="19"/>
        </w:rPr>
        <w:t xml:space="preserve">    </w:t>
      </w:r>
      <w:proofErr w:type="gramStart"/>
      <w:r w:rsidRPr="008A2B6E">
        <w:rPr>
          <w:rFonts w:ascii="新宋体" w:eastAsia="新宋体" w:cs="新宋体"/>
          <w:color w:val="808080"/>
          <w:kern w:val="0"/>
          <w:sz w:val="19"/>
          <w:szCs w:val="19"/>
        </w:rPr>
        <w:t>std::</w:t>
      </w:r>
      <w:proofErr w:type="spellStart"/>
      <w:proofErr w:type="gramEnd"/>
      <w:r w:rsidRPr="008A2B6E">
        <w:rPr>
          <w:rFonts w:ascii="新宋体" w:eastAsia="新宋体" w:cs="新宋体"/>
          <w:color w:val="808080"/>
          <w:kern w:val="0"/>
          <w:sz w:val="19"/>
          <w:szCs w:val="19"/>
        </w:rPr>
        <w:t>weak_ptr</w:t>
      </w:r>
      <w:proofErr w:type="spellEnd"/>
      <w:r w:rsidRPr="008A2B6E">
        <w:rPr>
          <w:rFonts w:ascii="新宋体" w:eastAsia="新宋体" w:cs="新宋体"/>
          <w:color w:val="808080"/>
          <w:kern w:val="0"/>
          <w:sz w:val="19"/>
          <w:szCs w:val="19"/>
        </w:rPr>
        <w:t>&lt;</w:t>
      </w:r>
      <w:proofErr w:type="spellStart"/>
      <w:r w:rsidRPr="008A2B6E">
        <w:rPr>
          <w:rFonts w:ascii="新宋体" w:eastAsia="新宋体" w:cs="新宋体"/>
          <w:color w:val="808080"/>
          <w:kern w:val="0"/>
          <w:sz w:val="19"/>
          <w:szCs w:val="19"/>
        </w:rPr>
        <w:t>FPNode</w:t>
      </w:r>
      <w:proofErr w:type="spellEnd"/>
      <w:r w:rsidRPr="008A2B6E">
        <w:rPr>
          <w:rFonts w:ascii="新宋体" w:eastAsia="新宋体" w:cs="新宋体"/>
          <w:color w:val="808080"/>
          <w:kern w:val="0"/>
          <w:sz w:val="19"/>
          <w:szCs w:val="19"/>
        </w:rPr>
        <w:t>&gt; parent;</w:t>
      </w:r>
    </w:p>
    <w:p w14:paraId="00C4197F" w14:textId="77777777" w:rsidR="008A2B6E" w:rsidRPr="008A2B6E" w:rsidRDefault="008A2B6E" w:rsidP="008A2B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 w:rsidRPr="008A2B6E">
        <w:rPr>
          <w:rFonts w:ascii="新宋体" w:eastAsia="新宋体" w:cs="新宋体"/>
          <w:color w:val="808080"/>
          <w:kern w:val="0"/>
          <w:sz w:val="19"/>
          <w:szCs w:val="19"/>
        </w:rPr>
        <w:t xml:space="preserve">    </w:t>
      </w:r>
      <w:proofErr w:type="gramStart"/>
      <w:r w:rsidRPr="008A2B6E">
        <w:rPr>
          <w:rFonts w:ascii="新宋体" w:eastAsia="新宋体" w:cs="新宋体"/>
          <w:color w:val="808080"/>
          <w:kern w:val="0"/>
          <w:sz w:val="19"/>
          <w:szCs w:val="19"/>
        </w:rPr>
        <w:t>std::</w:t>
      </w:r>
      <w:proofErr w:type="gramEnd"/>
      <w:r w:rsidRPr="008A2B6E">
        <w:rPr>
          <w:rFonts w:ascii="新宋体" w:eastAsia="新宋体" w:cs="新宋体"/>
          <w:color w:val="808080"/>
          <w:kern w:val="0"/>
          <w:sz w:val="19"/>
          <w:szCs w:val="19"/>
        </w:rPr>
        <w:t>vector&lt;std::</w:t>
      </w:r>
      <w:proofErr w:type="spellStart"/>
      <w:r w:rsidRPr="008A2B6E">
        <w:rPr>
          <w:rFonts w:ascii="新宋体" w:eastAsia="新宋体" w:cs="新宋体"/>
          <w:color w:val="808080"/>
          <w:kern w:val="0"/>
          <w:sz w:val="19"/>
          <w:szCs w:val="19"/>
        </w:rPr>
        <w:t>shared_ptr</w:t>
      </w:r>
      <w:proofErr w:type="spellEnd"/>
      <w:r w:rsidRPr="008A2B6E">
        <w:rPr>
          <w:rFonts w:ascii="新宋体" w:eastAsia="新宋体" w:cs="新宋体"/>
          <w:color w:val="808080"/>
          <w:kern w:val="0"/>
          <w:sz w:val="19"/>
          <w:szCs w:val="19"/>
        </w:rPr>
        <w:t>&lt;</w:t>
      </w:r>
      <w:proofErr w:type="spellStart"/>
      <w:r w:rsidRPr="008A2B6E">
        <w:rPr>
          <w:rFonts w:ascii="新宋体" w:eastAsia="新宋体" w:cs="新宋体"/>
          <w:color w:val="808080"/>
          <w:kern w:val="0"/>
          <w:sz w:val="19"/>
          <w:szCs w:val="19"/>
        </w:rPr>
        <w:t>FPNode</w:t>
      </w:r>
      <w:proofErr w:type="spellEnd"/>
      <w:r w:rsidRPr="008A2B6E">
        <w:rPr>
          <w:rFonts w:ascii="新宋体" w:eastAsia="新宋体" w:cs="新宋体"/>
          <w:color w:val="808080"/>
          <w:kern w:val="0"/>
          <w:sz w:val="19"/>
          <w:szCs w:val="19"/>
        </w:rPr>
        <w:t>&gt;&gt; children;</w:t>
      </w:r>
    </w:p>
    <w:p w14:paraId="7E12D133" w14:textId="77777777" w:rsidR="008A2B6E" w:rsidRPr="008A2B6E" w:rsidRDefault="008A2B6E" w:rsidP="008A2B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</w:p>
    <w:p w14:paraId="32F08BB1" w14:textId="77777777" w:rsidR="008A2B6E" w:rsidRPr="008A2B6E" w:rsidRDefault="008A2B6E" w:rsidP="008A2B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 w:rsidRPr="008A2B6E">
        <w:rPr>
          <w:rFonts w:ascii="新宋体" w:eastAsia="新宋体" w:cs="新宋体"/>
          <w:color w:val="808080"/>
          <w:kern w:val="0"/>
          <w:sz w:val="19"/>
          <w:szCs w:val="19"/>
        </w:rPr>
        <w:t xml:space="preserve">    </w:t>
      </w:r>
      <w:proofErr w:type="spellStart"/>
      <w:proofErr w:type="gramStart"/>
      <w:r w:rsidRPr="008A2B6E">
        <w:rPr>
          <w:rFonts w:ascii="新宋体" w:eastAsia="新宋体" w:cs="新宋体"/>
          <w:color w:val="808080"/>
          <w:kern w:val="0"/>
          <w:sz w:val="19"/>
          <w:szCs w:val="19"/>
        </w:rPr>
        <w:t>FPNode</w:t>
      </w:r>
      <w:proofErr w:type="spellEnd"/>
      <w:r w:rsidRPr="008A2B6E"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proofErr w:type="gramEnd"/>
      <w:r w:rsidRPr="008A2B6E">
        <w:rPr>
          <w:rFonts w:ascii="新宋体" w:eastAsia="新宋体" w:cs="新宋体"/>
          <w:color w:val="808080"/>
          <w:kern w:val="0"/>
          <w:sz w:val="19"/>
          <w:szCs w:val="19"/>
        </w:rPr>
        <w:t>std::string  item, const std::</w:t>
      </w:r>
      <w:proofErr w:type="spellStart"/>
      <w:r w:rsidRPr="008A2B6E">
        <w:rPr>
          <w:rFonts w:ascii="新宋体" w:eastAsia="新宋体" w:cs="新宋体"/>
          <w:color w:val="808080"/>
          <w:kern w:val="0"/>
          <w:sz w:val="19"/>
          <w:szCs w:val="19"/>
        </w:rPr>
        <w:t>shared_ptr</w:t>
      </w:r>
      <w:proofErr w:type="spellEnd"/>
      <w:r w:rsidRPr="008A2B6E">
        <w:rPr>
          <w:rFonts w:ascii="新宋体" w:eastAsia="新宋体" w:cs="新宋体"/>
          <w:color w:val="808080"/>
          <w:kern w:val="0"/>
          <w:sz w:val="19"/>
          <w:szCs w:val="19"/>
        </w:rPr>
        <w:t>&lt;</w:t>
      </w:r>
      <w:proofErr w:type="spellStart"/>
      <w:r w:rsidRPr="008A2B6E">
        <w:rPr>
          <w:rFonts w:ascii="新宋体" w:eastAsia="新宋体" w:cs="新宋体"/>
          <w:color w:val="808080"/>
          <w:kern w:val="0"/>
          <w:sz w:val="19"/>
          <w:szCs w:val="19"/>
        </w:rPr>
        <w:t>FPNode</w:t>
      </w:r>
      <w:proofErr w:type="spellEnd"/>
      <w:r w:rsidRPr="008A2B6E">
        <w:rPr>
          <w:rFonts w:ascii="新宋体" w:eastAsia="新宋体" w:cs="新宋体"/>
          <w:color w:val="808080"/>
          <w:kern w:val="0"/>
          <w:sz w:val="19"/>
          <w:szCs w:val="19"/>
        </w:rPr>
        <w:t>&gt;&amp; parent);</w:t>
      </w:r>
    </w:p>
    <w:p w14:paraId="512BCEA8" w14:textId="77777777" w:rsidR="008A2B6E" w:rsidRPr="008A2B6E" w:rsidRDefault="008A2B6E" w:rsidP="008A2B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 w:rsidRPr="008A2B6E">
        <w:rPr>
          <w:rFonts w:ascii="新宋体" w:eastAsia="新宋体" w:cs="新宋体"/>
          <w:color w:val="808080"/>
          <w:kern w:val="0"/>
          <w:sz w:val="19"/>
          <w:szCs w:val="19"/>
        </w:rPr>
        <w:t>};</w:t>
      </w:r>
    </w:p>
    <w:p w14:paraId="18A3D634" w14:textId="77777777" w:rsidR="008A2B6E" w:rsidRPr="008A2B6E" w:rsidRDefault="008A2B6E" w:rsidP="008A2B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</w:p>
    <w:p w14:paraId="605D5431" w14:textId="77777777" w:rsidR="008A2B6E" w:rsidRPr="008A2B6E" w:rsidRDefault="008A2B6E" w:rsidP="008A2B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 w:rsidRPr="008A2B6E">
        <w:rPr>
          <w:rFonts w:ascii="新宋体" w:eastAsia="新宋体" w:cs="新宋体"/>
          <w:color w:val="808080"/>
          <w:kern w:val="0"/>
          <w:sz w:val="19"/>
          <w:szCs w:val="19"/>
        </w:rPr>
        <w:t xml:space="preserve">class </w:t>
      </w:r>
      <w:proofErr w:type="spellStart"/>
      <w:r w:rsidRPr="008A2B6E">
        <w:rPr>
          <w:rFonts w:ascii="新宋体" w:eastAsia="新宋体" w:cs="新宋体"/>
          <w:color w:val="808080"/>
          <w:kern w:val="0"/>
          <w:sz w:val="19"/>
          <w:szCs w:val="19"/>
        </w:rPr>
        <w:t>FPTree</w:t>
      </w:r>
      <w:proofErr w:type="spellEnd"/>
      <w:r w:rsidRPr="008A2B6E">
        <w:rPr>
          <w:rFonts w:ascii="新宋体" w:eastAsia="新宋体" w:cs="新宋体"/>
          <w:color w:val="808080"/>
          <w:kern w:val="0"/>
          <w:sz w:val="19"/>
          <w:szCs w:val="19"/>
        </w:rPr>
        <w:t xml:space="preserve"> {</w:t>
      </w:r>
    </w:p>
    <w:p w14:paraId="7773CAB1" w14:textId="77777777" w:rsidR="008A2B6E" w:rsidRPr="008A2B6E" w:rsidRDefault="008A2B6E" w:rsidP="008A2B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 w:rsidRPr="008A2B6E">
        <w:rPr>
          <w:rFonts w:ascii="新宋体" w:eastAsia="新宋体" w:cs="新宋体"/>
          <w:color w:val="808080"/>
          <w:kern w:val="0"/>
          <w:sz w:val="19"/>
          <w:szCs w:val="19"/>
        </w:rPr>
        <w:t>private:</w:t>
      </w:r>
    </w:p>
    <w:p w14:paraId="3033E1E9" w14:textId="77777777" w:rsidR="008A2B6E" w:rsidRPr="008A2B6E" w:rsidRDefault="008A2B6E" w:rsidP="008A2B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 w:rsidRPr="008A2B6E">
        <w:rPr>
          <w:rFonts w:ascii="新宋体" w:eastAsia="新宋体" w:cs="新宋体"/>
          <w:color w:val="808080"/>
          <w:kern w:val="0"/>
          <w:sz w:val="19"/>
          <w:szCs w:val="19"/>
        </w:rPr>
        <w:t xml:space="preserve">    void </w:t>
      </w:r>
      <w:proofErr w:type="spellStart"/>
      <w:proofErr w:type="gramStart"/>
      <w:r w:rsidRPr="008A2B6E">
        <w:rPr>
          <w:rFonts w:ascii="新宋体" w:eastAsia="新宋体" w:cs="新宋体"/>
          <w:color w:val="808080"/>
          <w:kern w:val="0"/>
          <w:sz w:val="19"/>
          <w:szCs w:val="19"/>
        </w:rPr>
        <w:t>ReadData</w:t>
      </w:r>
      <w:proofErr w:type="spellEnd"/>
      <w:r w:rsidRPr="008A2B6E"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proofErr w:type="gramEnd"/>
      <w:r w:rsidRPr="008A2B6E">
        <w:rPr>
          <w:rFonts w:ascii="新宋体" w:eastAsia="新宋体" w:cs="新宋体"/>
          <w:color w:val="808080"/>
          <w:kern w:val="0"/>
          <w:sz w:val="19"/>
          <w:szCs w:val="19"/>
        </w:rPr>
        <w:t>const std::string&amp; path);</w:t>
      </w:r>
    </w:p>
    <w:p w14:paraId="516E79FD" w14:textId="77777777" w:rsidR="008A2B6E" w:rsidRPr="008A2B6E" w:rsidRDefault="008A2B6E" w:rsidP="008A2B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 w:rsidRPr="008A2B6E">
        <w:rPr>
          <w:rFonts w:ascii="新宋体" w:eastAsia="新宋体" w:cs="新宋体"/>
          <w:color w:val="808080"/>
          <w:kern w:val="0"/>
          <w:sz w:val="19"/>
          <w:szCs w:val="19"/>
        </w:rPr>
        <w:t xml:space="preserve">    </w:t>
      </w:r>
      <w:proofErr w:type="gramStart"/>
      <w:r w:rsidRPr="008A2B6E">
        <w:rPr>
          <w:rFonts w:ascii="新宋体" w:eastAsia="新宋体" w:cs="新宋体"/>
          <w:color w:val="808080"/>
          <w:kern w:val="0"/>
          <w:sz w:val="19"/>
          <w:szCs w:val="19"/>
        </w:rPr>
        <w:t>std::</w:t>
      </w:r>
      <w:proofErr w:type="gramEnd"/>
      <w:r w:rsidRPr="008A2B6E">
        <w:rPr>
          <w:rFonts w:ascii="新宋体" w:eastAsia="新宋体" w:cs="新宋体"/>
          <w:color w:val="808080"/>
          <w:kern w:val="0"/>
          <w:sz w:val="19"/>
          <w:szCs w:val="19"/>
        </w:rPr>
        <w:t>map&lt;std::</w:t>
      </w:r>
      <w:proofErr w:type="spellStart"/>
      <w:r w:rsidRPr="008A2B6E">
        <w:rPr>
          <w:rFonts w:ascii="新宋体" w:eastAsia="新宋体" w:cs="新宋体"/>
          <w:color w:val="808080"/>
          <w:kern w:val="0"/>
          <w:sz w:val="19"/>
          <w:szCs w:val="19"/>
        </w:rPr>
        <w:t>string,unsigned</w:t>
      </w:r>
      <w:proofErr w:type="spellEnd"/>
      <w:r w:rsidRPr="008A2B6E">
        <w:rPr>
          <w:rFonts w:ascii="新宋体" w:eastAsia="新宋体" w:cs="新宋体"/>
          <w:color w:val="808080"/>
          <w:kern w:val="0"/>
          <w:sz w:val="19"/>
          <w:szCs w:val="19"/>
        </w:rPr>
        <w:t xml:space="preserve"> long long&gt; </w:t>
      </w:r>
      <w:proofErr w:type="spellStart"/>
      <w:r w:rsidRPr="008A2B6E">
        <w:rPr>
          <w:rFonts w:ascii="新宋体" w:eastAsia="新宋体" w:cs="新宋体"/>
          <w:color w:val="808080"/>
          <w:kern w:val="0"/>
          <w:sz w:val="19"/>
          <w:szCs w:val="19"/>
        </w:rPr>
        <w:t>itemCnt</w:t>
      </w:r>
      <w:proofErr w:type="spellEnd"/>
      <w:r w:rsidRPr="008A2B6E">
        <w:rPr>
          <w:rFonts w:ascii="新宋体" w:eastAsia="新宋体" w:cs="新宋体"/>
          <w:color w:val="808080"/>
          <w:kern w:val="0"/>
          <w:sz w:val="19"/>
          <w:szCs w:val="19"/>
        </w:rPr>
        <w:t>;</w:t>
      </w:r>
    </w:p>
    <w:p w14:paraId="164AD0A7" w14:textId="77777777" w:rsidR="008A2B6E" w:rsidRPr="008A2B6E" w:rsidRDefault="008A2B6E" w:rsidP="008A2B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 w:rsidRPr="008A2B6E">
        <w:rPr>
          <w:rFonts w:ascii="新宋体" w:eastAsia="新宋体" w:cs="新宋体"/>
          <w:color w:val="808080"/>
          <w:kern w:val="0"/>
          <w:sz w:val="19"/>
          <w:szCs w:val="19"/>
        </w:rPr>
        <w:t xml:space="preserve">    </w:t>
      </w:r>
      <w:proofErr w:type="gramStart"/>
      <w:r w:rsidRPr="008A2B6E">
        <w:rPr>
          <w:rFonts w:ascii="新宋体" w:eastAsia="新宋体" w:cs="新宋体"/>
          <w:color w:val="808080"/>
          <w:kern w:val="0"/>
          <w:sz w:val="19"/>
          <w:szCs w:val="19"/>
        </w:rPr>
        <w:t>std::</w:t>
      </w:r>
      <w:proofErr w:type="gramEnd"/>
      <w:r w:rsidRPr="008A2B6E">
        <w:rPr>
          <w:rFonts w:ascii="新宋体" w:eastAsia="新宋体" w:cs="新宋体"/>
          <w:color w:val="808080"/>
          <w:kern w:val="0"/>
          <w:sz w:val="19"/>
          <w:szCs w:val="19"/>
        </w:rPr>
        <w:t xml:space="preserve">vector&lt;std::vector&lt;std::string&gt;&gt; </w:t>
      </w:r>
      <w:proofErr w:type="spellStart"/>
      <w:r w:rsidRPr="008A2B6E">
        <w:rPr>
          <w:rFonts w:ascii="新宋体" w:eastAsia="新宋体" w:cs="新宋体"/>
          <w:color w:val="808080"/>
          <w:kern w:val="0"/>
          <w:sz w:val="19"/>
          <w:szCs w:val="19"/>
        </w:rPr>
        <w:t>originData</w:t>
      </w:r>
      <w:proofErr w:type="spellEnd"/>
      <w:r w:rsidRPr="008A2B6E">
        <w:rPr>
          <w:rFonts w:ascii="新宋体" w:eastAsia="新宋体" w:cs="新宋体"/>
          <w:color w:val="808080"/>
          <w:kern w:val="0"/>
          <w:sz w:val="19"/>
          <w:szCs w:val="19"/>
        </w:rPr>
        <w:t>;</w:t>
      </w:r>
    </w:p>
    <w:p w14:paraId="4F33662B" w14:textId="77777777" w:rsidR="008A2B6E" w:rsidRPr="008A2B6E" w:rsidRDefault="008A2B6E" w:rsidP="008A2B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 w:rsidRPr="008A2B6E">
        <w:rPr>
          <w:rFonts w:ascii="新宋体" w:eastAsia="新宋体" w:cs="新宋体"/>
          <w:color w:val="808080"/>
          <w:kern w:val="0"/>
          <w:sz w:val="19"/>
          <w:szCs w:val="19"/>
        </w:rPr>
        <w:t xml:space="preserve">    unsigned long </w:t>
      </w:r>
      <w:proofErr w:type="spellStart"/>
      <w:r w:rsidRPr="008A2B6E">
        <w:rPr>
          <w:rFonts w:ascii="新宋体" w:eastAsia="新宋体" w:cs="新宋体"/>
          <w:color w:val="808080"/>
          <w:kern w:val="0"/>
          <w:sz w:val="19"/>
          <w:szCs w:val="19"/>
        </w:rPr>
        <w:t>long</w:t>
      </w:r>
      <w:proofErr w:type="spellEnd"/>
      <w:r w:rsidRPr="008A2B6E">
        <w:rPr>
          <w:rFonts w:ascii="新宋体" w:eastAsia="新宋体" w:cs="新宋体"/>
          <w:color w:val="808080"/>
          <w:kern w:val="0"/>
          <w:sz w:val="19"/>
          <w:szCs w:val="19"/>
        </w:rPr>
        <w:t xml:space="preserve"> </w:t>
      </w:r>
      <w:proofErr w:type="spellStart"/>
      <w:r w:rsidRPr="008A2B6E">
        <w:rPr>
          <w:rFonts w:ascii="新宋体" w:eastAsia="新宋体" w:cs="新宋体"/>
          <w:color w:val="808080"/>
          <w:kern w:val="0"/>
          <w:sz w:val="19"/>
          <w:szCs w:val="19"/>
        </w:rPr>
        <w:t>minSup</w:t>
      </w:r>
      <w:proofErr w:type="spellEnd"/>
      <w:r w:rsidRPr="008A2B6E">
        <w:rPr>
          <w:rFonts w:ascii="新宋体" w:eastAsia="新宋体" w:cs="新宋体"/>
          <w:color w:val="808080"/>
          <w:kern w:val="0"/>
          <w:sz w:val="19"/>
          <w:szCs w:val="19"/>
        </w:rPr>
        <w:t>;</w:t>
      </w:r>
    </w:p>
    <w:p w14:paraId="01E34EC0" w14:textId="77777777" w:rsidR="008A2B6E" w:rsidRPr="008A2B6E" w:rsidRDefault="008A2B6E" w:rsidP="008A2B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 w:rsidRPr="008A2B6E">
        <w:rPr>
          <w:rFonts w:ascii="新宋体" w:eastAsia="新宋体" w:cs="新宋体"/>
          <w:color w:val="808080"/>
          <w:kern w:val="0"/>
          <w:sz w:val="19"/>
          <w:szCs w:val="19"/>
        </w:rPr>
        <w:t xml:space="preserve">    double </w:t>
      </w:r>
      <w:proofErr w:type="spellStart"/>
      <w:r w:rsidRPr="008A2B6E">
        <w:rPr>
          <w:rFonts w:ascii="新宋体" w:eastAsia="新宋体" w:cs="新宋体"/>
          <w:color w:val="808080"/>
          <w:kern w:val="0"/>
          <w:sz w:val="19"/>
          <w:szCs w:val="19"/>
        </w:rPr>
        <w:t>minCon</w:t>
      </w:r>
      <w:proofErr w:type="spellEnd"/>
      <w:r w:rsidRPr="008A2B6E">
        <w:rPr>
          <w:rFonts w:ascii="新宋体" w:eastAsia="新宋体" w:cs="新宋体"/>
          <w:color w:val="808080"/>
          <w:kern w:val="0"/>
          <w:sz w:val="19"/>
          <w:szCs w:val="19"/>
        </w:rPr>
        <w:t>;</w:t>
      </w:r>
    </w:p>
    <w:p w14:paraId="0850C809" w14:textId="77777777" w:rsidR="008A2B6E" w:rsidRPr="008A2B6E" w:rsidRDefault="008A2B6E" w:rsidP="008A2B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</w:p>
    <w:p w14:paraId="1E16C22A" w14:textId="77777777" w:rsidR="008A2B6E" w:rsidRPr="008A2B6E" w:rsidRDefault="008A2B6E" w:rsidP="008A2B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 w:rsidRPr="008A2B6E">
        <w:rPr>
          <w:rFonts w:ascii="新宋体" w:eastAsia="新宋体" w:cs="新宋体"/>
          <w:color w:val="808080"/>
          <w:kern w:val="0"/>
          <w:sz w:val="19"/>
          <w:szCs w:val="19"/>
        </w:rPr>
        <w:t xml:space="preserve">    </w:t>
      </w:r>
      <w:proofErr w:type="gramStart"/>
      <w:r w:rsidRPr="008A2B6E">
        <w:rPr>
          <w:rFonts w:ascii="新宋体" w:eastAsia="新宋体" w:cs="新宋体"/>
          <w:color w:val="808080"/>
          <w:kern w:val="0"/>
          <w:sz w:val="19"/>
          <w:szCs w:val="19"/>
        </w:rPr>
        <w:t>std::</w:t>
      </w:r>
      <w:proofErr w:type="spellStart"/>
      <w:proofErr w:type="gramEnd"/>
      <w:r w:rsidRPr="008A2B6E">
        <w:rPr>
          <w:rFonts w:ascii="新宋体" w:eastAsia="新宋体" w:cs="新宋体"/>
          <w:color w:val="808080"/>
          <w:kern w:val="0"/>
          <w:sz w:val="19"/>
          <w:szCs w:val="19"/>
        </w:rPr>
        <w:t>shared_ptr</w:t>
      </w:r>
      <w:proofErr w:type="spellEnd"/>
      <w:r w:rsidRPr="008A2B6E">
        <w:rPr>
          <w:rFonts w:ascii="新宋体" w:eastAsia="新宋体" w:cs="新宋体"/>
          <w:color w:val="808080"/>
          <w:kern w:val="0"/>
          <w:sz w:val="19"/>
          <w:szCs w:val="19"/>
        </w:rPr>
        <w:t>&lt;</w:t>
      </w:r>
      <w:proofErr w:type="spellStart"/>
      <w:r w:rsidRPr="008A2B6E">
        <w:rPr>
          <w:rFonts w:ascii="新宋体" w:eastAsia="新宋体" w:cs="新宋体"/>
          <w:color w:val="808080"/>
          <w:kern w:val="0"/>
          <w:sz w:val="19"/>
          <w:szCs w:val="19"/>
        </w:rPr>
        <w:t>FPNode</w:t>
      </w:r>
      <w:proofErr w:type="spellEnd"/>
      <w:r w:rsidRPr="008A2B6E">
        <w:rPr>
          <w:rFonts w:ascii="新宋体" w:eastAsia="新宋体" w:cs="新宋体"/>
          <w:color w:val="808080"/>
          <w:kern w:val="0"/>
          <w:sz w:val="19"/>
          <w:szCs w:val="19"/>
        </w:rPr>
        <w:t>&gt; root;</w:t>
      </w:r>
    </w:p>
    <w:p w14:paraId="6A2374E7" w14:textId="77777777" w:rsidR="008A2B6E" w:rsidRPr="008A2B6E" w:rsidRDefault="008A2B6E" w:rsidP="008A2B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 w:rsidRPr="008A2B6E">
        <w:rPr>
          <w:rFonts w:ascii="新宋体" w:eastAsia="新宋体" w:cs="新宋体"/>
          <w:color w:val="808080"/>
          <w:kern w:val="0"/>
          <w:sz w:val="19"/>
          <w:szCs w:val="19"/>
        </w:rPr>
        <w:t xml:space="preserve">    </w:t>
      </w:r>
      <w:proofErr w:type="gramStart"/>
      <w:r w:rsidRPr="008A2B6E">
        <w:rPr>
          <w:rFonts w:ascii="新宋体" w:eastAsia="新宋体" w:cs="新宋体"/>
          <w:color w:val="808080"/>
          <w:kern w:val="0"/>
          <w:sz w:val="19"/>
          <w:szCs w:val="19"/>
        </w:rPr>
        <w:t>std::</w:t>
      </w:r>
      <w:proofErr w:type="gramEnd"/>
      <w:r w:rsidRPr="008A2B6E">
        <w:rPr>
          <w:rFonts w:ascii="新宋体" w:eastAsia="新宋体" w:cs="新宋体"/>
          <w:color w:val="808080"/>
          <w:kern w:val="0"/>
          <w:sz w:val="19"/>
          <w:szCs w:val="19"/>
        </w:rPr>
        <w:t>map&lt;std::</w:t>
      </w:r>
      <w:proofErr w:type="spellStart"/>
      <w:r w:rsidRPr="008A2B6E">
        <w:rPr>
          <w:rFonts w:ascii="新宋体" w:eastAsia="新宋体" w:cs="新宋体"/>
          <w:color w:val="808080"/>
          <w:kern w:val="0"/>
          <w:sz w:val="19"/>
          <w:szCs w:val="19"/>
        </w:rPr>
        <w:t>string,std</w:t>
      </w:r>
      <w:proofErr w:type="spellEnd"/>
      <w:r w:rsidRPr="008A2B6E">
        <w:rPr>
          <w:rFonts w:ascii="新宋体" w:eastAsia="新宋体" w:cs="新宋体"/>
          <w:color w:val="808080"/>
          <w:kern w:val="0"/>
          <w:sz w:val="19"/>
          <w:szCs w:val="19"/>
        </w:rPr>
        <w:t>::</w:t>
      </w:r>
      <w:proofErr w:type="spellStart"/>
      <w:r w:rsidRPr="008A2B6E">
        <w:rPr>
          <w:rFonts w:ascii="新宋体" w:eastAsia="新宋体" w:cs="新宋体"/>
          <w:color w:val="808080"/>
          <w:kern w:val="0"/>
          <w:sz w:val="19"/>
          <w:szCs w:val="19"/>
        </w:rPr>
        <w:t>shared_ptr</w:t>
      </w:r>
      <w:proofErr w:type="spellEnd"/>
      <w:r w:rsidRPr="008A2B6E">
        <w:rPr>
          <w:rFonts w:ascii="新宋体" w:eastAsia="新宋体" w:cs="新宋体"/>
          <w:color w:val="808080"/>
          <w:kern w:val="0"/>
          <w:sz w:val="19"/>
          <w:szCs w:val="19"/>
        </w:rPr>
        <w:t>&lt;</w:t>
      </w:r>
      <w:proofErr w:type="spellStart"/>
      <w:r w:rsidRPr="008A2B6E">
        <w:rPr>
          <w:rFonts w:ascii="新宋体" w:eastAsia="新宋体" w:cs="新宋体"/>
          <w:color w:val="808080"/>
          <w:kern w:val="0"/>
          <w:sz w:val="19"/>
          <w:szCs w:val="19"/>
        </w:rPr>
        <w:t>FPNode</w:t>
      </w:r>
      <w:proofErr w:type="spellEnd"/>
      <w:r w:rsidRPr="008A2B6E">
        <w:rPr>
          <w:rFonts w:ascii="新宋体" w:eastAsia="新宋体" w:cs="新宋体"/>
          <w:color w:val="808080"/>
          <w:kern w:val="0"/>
          <w:sz w:val="19"/>
          <w:szCs w:val="19"/>
        </w:rPr>
        <w:t xml:space="preserve">&gt;&gt; </w:t>
      </w:r>
      <w:proofErr w:type="spellStart"/>
      <w:r w:rsidRPr="008A2B6E">
        <w:rPr>
          <w:rFonts w:ascii="新宋体" w:eastAsia="新宋体" w:cs="新宋体"/>
          <w:color w:val="808080"/>
          <w:kern w:val="0"/>
          <w:sz w:val="19"/>
          <w:szCs w:val="19"/>
        </w:rPr>
        <w:t>headTable</w:t>
      </w:r>
      <w:proofErr w:type="spellEnd"/>
      <w:r w:rsidRPr="008A2B6E">
        <w:rPr>
          <w:rFonts w:ascii="新宋体" w:eastAsia="新宋体" w:cs="新宋体"/>
          <w:color w:val="808080"/>
          <w:kern w:val="0"/>
          <w:sz w:val="19"/>
          <w:szCs w:val="19"/>
        </w:rPr>
        <w:t>;</w:t>
      </w:r>
    </w:p>
    <w:p w14:paraId="6D48A096" w14:textId="77777777" w:rsidR="008A2B6E" w:rsidRPr="008A2B6E" w:rsidRDefault="008A2B6E" w:rsidP="008A2B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</w:p>
    <w:p w14:paraId="16459AC6" w14:textId="77777777" w:rsidR="008A2B6E" w:rsidRPr="008A2B6E" w:rsidRDefault="008A2B6E" w:rsidP="008A2B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 w:rsidRPr="008A2B6E">
        <w:rPr>
          <w:rFonts w:ascii="新宋体" w:eastAsia="新宋体" w:cs="新宋体"/>
          <w:color w:val="808080"/>
          <w:kern w:val="0"/>
          <w:sz w:val="19"/>
          <w:szCs w:val="19"/>
        </w:rPr>
        <w:t xml:space="preserve">    bool </w:t>
      </w:r>
      <w:proofErr w:type="spellStart"/>
      <w:proofErr w:type="gramStart"/>
      <w:r w:rsidRPr="008A2B6E">
        <w:rPr>
          <w:rFonts w:ascii="新宋体" w:eastAsia="新宋体" w:cs="新宋体"/>
          <w:color w:val="808080"/>
          <w:kern w:val="0"/>
          <w:sz w:val="19"/>
          <w:szCs w:val="19"/>
        </w:rPr>
        <w:t>isSinglePath</w:t>
      </w:r>
      <w:proofErr w:type="spellEnd"/>
      <w:r w:rsidRPr="008A2B6E"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proofErr w:type="gramEnd"/>
      <w:r w:rsidRPr="008A2B6E">
        <w:rPr>
          <w:rFonts w:ascii="新宋体" w:eastAsia="新宋体" w:cs="新宋体"/>
          <w:color w:val="808080"/>
          <w:kern w:val="0"/>
          <w:sz w:val="19"/>
          <w:szCs w:val="19"/>
        </w:rPr>
        <w:t>const std::</w:t>
      </w:r>
      <w:proofErr w:type="spellStart"/>
      <w:r w:rsidRPr="008A2B6E">
        <w:rPr>
          <w:rFonts w:ascii="新宋体" w:eastAsia="新宋体" w:cs="新宋体"/>
          <w:color w:val="808080"/>
          <w:kern w:val="0"/>
          <w:sz w:val="19"/>
          <w:szCs w:val="19"/>
        </w:rPr>
        <w:t>shared_ptr</w:t>
      </w:r>
      <w:proofErr w:type="spellEnd"/>
      <w:r w:rsidRPr="008A2B6E">
        <w:rPr>
          <w:rFonts w:ascii="新宋体" w:eastAsia="新宋体" w:cs="新宋体"/>
          <w:color w:val="808080"/>
          <w:kern w:val="0"/>
          <w:sz w:val="19"/>
          <w:szCs w:val="19"/>
        </w:rPr>
        <w:t>&lt;</w:t>
      </w:r>
      <w:proofErr w:type="spellStart"/>
      <w:r w:rsidRPr="008A2B6E">
        <w:rPr>
          <w:rFonts w:ascii="新宋体" w:eastAsia="新宋体" w:cs="新宋体"/>
          <w:color w:val="808080"/>
          <w:kern w:val="0"/>
          <w:sz w:val="19"/>
          <w:szCs w:val="19"/>
        </w:rPr>
        <w:t>FPNode</w:t>
      </w:r>
      <w:proofErr w:type="spellEnd"/>
      <w:r w:rsidRPr="008A2B6E">
        <w:rPr>
          <w:rFonts w:ascii="新宋体" w:eastAsia="新宋体" w:cs="新宋体"/>
          <w:color w:val="808080"/>
          <w:kern w:val="0"/>
          <w:sz w:val="19"/>
          <w:szCs w:val="19"/>
        </w:rPr>
        <w:t xml:space="preserve">&gt;&amp; </w:t>
      </w:r>
      <w:proofErr w:type="spellStart"/>
      <w:r w:rsidRPr="008A2B6E">
        <w:rPr>
          <w:rFonts w:ascii="新宋体" w:eastAsia="新宋体" w:cs="新宋体"/>
          <w:color w:val="808080"/>
          <w:kern w:val="0"/>
          <w:sz w:val="19"/>
          <w:szCs w:val="19"/>
        </w:rPr>
        <w:t>nowNode</w:t>
      </w:r>
      <w:proofErr w:type="spellEnd"/>
      <w:r w:rsidRPr="008A2B6E">
        <w:rPr>
          <w:rFonts w:ascii="新宋体" w:eastAsia="新宋体" w:cs="新宋体"/>
          <w:color w:val="808080"/>
          <w:kern w:val="0"/>
          <w:sz w:val="19"/>
          <w:szCs w:val="19"/>
        </w:rPr>
        <w:t>);</w:t>
      </w:r>
    </w:p>
    <w:p w14:paraId="074F5036" w14:textId="77777777" w:rsidR="008A2B6E" w:rsidRPr="008A2B6E" w:rsidRDefault="008A2B6E" w:rsidP="008A2B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 w:rsidRPr="008A2B6E">
        <w:rPr>
          <w:rFonts w:ascii="新宋体" w:eastAsia="新宋体" w:cs="新宋体"/>
          <w:color w:val="808080"/>
          <w:kern w:val="0"/>
          <w:sz w:val="19"/>
          <w:szCs w:val="19"/>
        </w:rPr>
        <w:lastRenderedPageBreak/>
        <w:t xml:space="preserve">    bool </w:t>
      </w:r>
      <w:proofErr w:type="spellStart"/>
      <w:proofErr w:type="gramStart"/>
      <w:r w:rsidRPr="008A2B6E">
        <w:rPr>
          <w:rFonts w:ascii="新宋体" w:eastAsia="新宋体" w:cs="新宋体"/>
          <w:color w:val="808080"/>
          <w:kern w:val="0"/>
          <w:sz w:val="19"/>
          <w:szCs w:val="19"/>
        </w:rPr>
        <w:t>isSinglePath</w:t>
      </w:r>
      <w:proofErr w:type="spellEnd"/>
      <w:r w:rsidRPr="008A2B6E"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proofErr w:type="gramEnd"/>
      <w:r w:rsidRPr="008A2B6E">
        <w:rPr>
          <w:rFonts w:ascii="新宋体" w:eastAsia="新宋体" w:cs="新宋体"/>
          <w:color w:val="808080"/>
          <w:kern w:val="0"/>
          <w:sz w:val="19"/>
          <w:szCs w:val="19"/>
        </w:rPr>
        <w:t xml:space="preserve">const </w:t>
      </w:r>
      <w:proofErr w:type="spellStart"/>
      <w:r w:rsidRPr="008A2B6E">
        <w:rPr>
          <w:rFonts w:ascii="新宋体" w:eastAsia="新宋体" w:cs="新宋体"/>
          <w:color w:val="808080"/>
          <w:kern w:val="0"/>
          <w:sz w:val="19"/>
          <w:szCs w:val="19"/>
        </w:rPr>
        <w:t>FPTree</w:t>
      </w:r>
      <w:proofErr w:type="spellEnd"/>
      <w:r w:rsidRPr="008A2B6E">
        <w:rPr>
          <w:rFonts w:ascii="新宋体" w:eastAsia="新宋体" w:cs="新宋体"/>
          <w:color w:val="808080"/>
          <w:kern w:val="0"/>
          <w:sz w:val="19"/>
          <w:szCs w:val="19"/>
        </w:rPr>
        <w:t xml:space="preserve">&amp; </w:t>
      </w:r>
      <w:proofErr w:type="spellStart"/>
      <w:r w:rsidRPr="008A2B6E">
        <w:rPr>
          <w:rFonts w:ascii="新宋体" w:eastAsia="新宋体" w:cs="新宋体"/>
          <w:color w:val="808080"/>
          <w:kern w:val="0"/>
          <w:sz w:val="19"/>
          <w:szCs w:val="19"/>
        </w:rPr>
        <w:t>nowTree</w:t>
      </w:r>
      <w:proofErr w:type="spellEnd"/>
      <w:r w:rsidRPr="008A2B6E">
        <w:rPr>
          <w:rFonts w:ascii="新宋体" w:eastAsia="新宋体" w:cs="新宋体"/>
          <w:color w:val="808080"/>
          <w:kern w:val="0"/>
          <w:sz w:val="19"/>
          <w:szCs w:val="19"/>
        </w:rPr>
        <w:t>);</w:t>
      </w:r>
    </w:p>
    <w:p w14:paraId="08C4D687" w14:textId="77777777" w:rsidR="008A2B6E" w:rsidRPr="008A2B6E" w:rsidRDefault="008A2B6E" w:rsidP="008A2B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</w:p>
    <w:p w14:paraId="0266A149" w14:textId="77777777" w:rsidR="008A2B6E" w:rsidRPr="008A2B6E" w:rsidRDefault="008A2B6E" w:rsidP="008A2B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 w:rsidRPr="008A2B6E">
        <w:rPr>
          <w:rFonts w:ascii="新宋体" w:eastAsia="新宋体" w:cs="新宋体"/>
          <w:color w:val="808080"/>
          <w:kern w:val="0"/>
          <w:sz w:val="19"/>
          <w:szCs w:val="19"/>
        </w:rPr>
        <w:t xml:space="preserve">    </w:t>
      </w:r>
      <w:proofErr w:type="gramStart"/>
      <w:r w:rsidRPr="008A2B6E">
        <w:rPr>
          <w:rFonts w:ascii="新宋体" w:eastAsia="新宋体" w:cs="新宋体"/>
          <w:color w:val="808080"/>
          <w:kern w:val="0"/>
          <w:sz w:val="19"/>
          <w:szCs w:val="19"/>
        </w:rPr>
        <w:t>std::</w:t>
      </w:r>
      <w:proofErr w:type="gramEnd"/>
      <w:r w:rsidRPr="008A2B6E">
        <w:rPr>
          <w:rFonts w:ascii="新宋体" w:eastAsia="新宋体" w:cs="新宋体"/>
          <w:color w:val="808080"/>
          <w:kern w:val="0"/>
          <w:sz w:val="19"/>
          <w:szCs w:val="19"/>
        </w:rPr>
        <w:t xml:space="preserve">set&lt;std::pair&lt;std::set&lt;std::string&gt;, unsigned long </w:t>
      </w:r>
      <w:proofErr w:type="spellStart"/>
      <w:r w:rsidRPr="008A2B6E">
        <w:rPr>
          <w:rFonts w:ascii="新宋体" w:eastAsia="新宋体" w:cs="新宋体"/>
          <w:color w:val="808080"/>
          <w:kern w:val="0"/>
          <w:sz w:val="19"/>
          <w:szCs w:val="19"/>
        </w:rPr>
        <w:t>long</w:t>
      </w:r>
      <w:proofErr w:type="spellEnd"/>
      <w:r w:rsidRPr="008A2B6E">
        <w:rPr>
          <w:rFonts w:ascii="新宋体" w:eastAsia="新宋体" w:cs="新宋体"/>
          <w:color w:val="808080"/>
          <w:kern w:val="0"/>
          <w:sz w:val="19"/>
          <w:szCs w:val="19"/>
        </w:rPr>
        <w:t xml:space="preserve"> int&gt;&gt; </w:t>
      </w:r>
      <w:proofErr w:type="spellStart"/>
      <w:r w:rsidRPr="008A2B6E">
        <w:rPr>
          <w:rFonts w:ascii="新宋体" w:eastAsia="新宋体" w:cs="新宋体"/>
          <w:color w:val="808080"/>
          <w:kern w:val="0"/>
          <w:sz w:val="19"/>
          <w:szCs w:val="19"/>
        </w:rPr>
        <w:t>FP_Growth</w:t>
      </w:r>
      <w:proofErr w:type="spellEnd"/>
      <w:r w:rsidRPr="008A2B6E">
        <w:rPr>
          <w:rFonts w:ascii="新宋体" w:eastAsia="新宋体" w:cs="新宋体"/>
          <w:color w:val="808080"/>
          <w:kern w:val="0"/>
          <w:sz w:val="19"/>
          <w:szCs w:val="19"/>
        </w:rPr>
        <w:t xml:space="preserve">(const </w:t>
      </w:r>
      <w:proofErr w:type="spellStart"/>
      <w:r w:rsidRPr="008A2B6E">
        <w:rPr>
          <w:rFonts w:ascii="新宋体" w:eastAsia="新宋体" w:cs="新宋体"/>
          <w:color w:val="808080"/>
          <w:kern w:val="0"/>
          <w:sz w:val="19"/>
          <w:szCs w:val="19"/>
        </w:rPr>
        <w:t>FPTree</w:t>
      </w:r>
      <w:proofErr w:type="spellEnd"/>
      <w:r w:rsidRPr="008A2B6E">
        <w:rPr>
          <w:rFonts w:ascii="新宋体" w:eastAsia="新宋体" w:cs="新宋体"/>
          <w:color w:val="808080"/>
          <w:kern w:val="0"/>
          <w:sz w:val="19"/>
          <w:szCs w:val="19"/>
        </w:rPr>
        <w:t xml:space="preserve">&amp; </w:t>
      </w:r>
      <w:proofErr w:type="spellStart"/>
      <w:r w:rsidRPr="008A2B6E">
        <w:rPr>
          <w:rFonts w:ascii="新宋体" w:eastAsia="新宋体" w:cs="新宋体"/>
          <w:color w:val="808080"/>
          <w:kern w:val="0"/>
          <w:sz w:val="19"/>
          <w:szCs w:val="19"/>
        </w:rPr>
        <w:t>nowTree</w:t>
      </w:r>
      <w:proofErr w:type="spellEnd"/>
      <w:r w:rsidRPr="008A2B6E">
        <w:rPr>
          <w:rFonts w:ascii="新宋体" w:eastAsia="新宋体" w:cs="新宋体"/>
          <w:color w:val="808080"/>
          <w:kern w:val="0"/>
          <w:sz w:val="19"/>
          <w:szCs w:val="19"/>
        </w:rPr>
        <w:t>);</w:t>
      </w:r>
    </w:p>
    <w:p w14:paraId="36460F63" w14:textId="77777777" w:rsidR="008A2B6E" w:rsidRPr="008A2B6E" w:rsidRDefault="008A2B6E" w:rsidP="008A2B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 w:rsidRPr="008A2B6E">
        <w:rPr>
          <w:rFonts w:ascii="新宋体" w:eastAsia="新宋体" w:cs="新宋体"/>
          <w:color w:val="808080"/>
          <w:kern w:val="0"/>
          <w:sz w:val="19"/>
          <w:szCs w:val="19"/>
        </w:rPr>
        <w:t xml:space="preserve">    void </w:t>
      </w:r>
      <w:proofErr w:type="spellStart"/>
      <w:proofErr w:type="gramStart"/>
      <w:r w:rsidRPr="008A2B6E">
        <w:rPr>
          <w:rFonts w:ascii="新宋体" w:eastAsia="新宋体" w:cs="新宋体"/>
          <w:color w:val="808080"/>
          <w:kern w:val="0"/>
          <w:sz w:val="19"/>
          <w:szCs w:val="19"/>
        </w:rPr>
        <w:t>getRules</w:t>
      </w:r>
      <w:proofErr w:type="spellEnd"/>
      <w:r w:rsidRPr="008A2B6E"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proofErr w:type="gramEnd"/>
      <w:r w:rsidRPr="008A2B6E">
        <w:rPr>
          <w:rFonts w:ascii="新宋体" w:eastAsia="新宋体" w:cs="新宋体"/>
          <w:color w:val="808080"/>
          <w:kern w:val="0"/>
          <w:sz w:val="19"/>
          <w:szCs w:val="19"/>
        </w:rPr>
        <w:t xml:space="preserve">const std::pair&lt;std::set&lt;std::string&gt;,unsigned long long&gt;&amp; </w:t>
      </w:r>
      <w:proofErr w:type="spellStart"/>
      <w:r w:rsidRPr="008A2B6E">
        <w:rPr>
          <w:rFonts w:ascii="新宋体" w:eastAsia="新宋体" w:cs="新宋体"/>
          <w:color w:val="808080"/>
          <w:kern w:val="0"/>
          <w:sz w:val="19"/>
          <w:szCs w:val="19"/>
        </w:rPr>
        <w:t>freItem</w:t>
      </w:r>
      <w:proofErr w:type="spellEnd"/>
      <w:r w:rsidRPr="008A2B6E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14:paraId="38C926B4" w14:textId="77777777" w:rsidR="008A2B6E" w:rsidRPr="008A2B6E" w:rsidRDefault="008A2B6E" w:rsidP="008A2B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 w:rsidRPr="008A2B6E">
        <w:rPr>
          <w:rFonts w:ascii="新宋体" w:eastAsia="新宋体" w:cs="新宋体"/>
          <w:color w:val="808080"/>
          <w:kern w:val="0"/>
          <w:sz w:val="19"/>
          <w:szCs w:val="19"/>
        </w:rPr>
        <w:t xml:space="preserve">                  const </w:t>
      </w:r>
      <w:proofErr w:type="gramStart"/>
      <w:r w:rsidRPr="008A2B6E">
        <w:rPr>
          <w:rFonts w:ascii="新宋体" w:eastAsia="新宋体" w:cs="新宋体"/>
          <w:color w:val="808080"/>
          <w:kern w:val="0"/>
          <w:sz w:val="19"/>
          <w:szCs w:val="19"/>
        </w:rPr>
        <w:t>std::</w:t>
      </w:r>
      <w:proofErr w:type="gramEnd"/>
      <w:r w:rsidRPr="008A2B6E">
        <w:rPr>
          <w:rFonts w:ascii="新宋体" w:eastAsia="新宋体" w:cs="新宋体"/>
          <w:color w:val="808080"/>
          <w:kern w:val="0"/>
          <w:sz w:val="19"/>
          <w:szCs w:val="19"/>
        </w:rPr>
        <w:t xml:space="preserve">pair&lt;std::set&lt;std::string&gt;,unsigned long long&gt;&amp; </w:t>
      </w:r>
      <w:proofErr w:type="spellStart"/>
      <w:r w:rsidRPr="008A2B6E">
        <w:rPr>
          <w:rFonts w:ascii="新宋体" w:eastAsia="新宋体" w:cs="新宋体"/>
          <w:color w:val="808080"/>
          <w:kern w:val="0"/>
          <w:sz w:val="19"/>
          <w:szCs w:val="19"/>
        </w:rPr>
        <w:t>nowFreItem</w:t>
      </w:r>
      <w:proofErr w:type="spellEnd"/>
      <w:r w:rsidRPr="008A2B6E">
        <w:rPr>
          <w:rFonts w:ascii="新宋体" w:eastAsia="新宋体" w:cs="新宋体"/>
          <w:color w:val="808080"/>
          <w:kern w:val="0"/>
          <w:sz w:val="19"/>
          <w:szCs w:val="19"/>
        </w:rPr>
        <w:t>);</w:t>
      </w:r>
    </w:p>
    <w:p w14:paraId="17DE9ACA" w14:textId="77777777" w:rsidR="008A2B6E" w:rsidRPr="008A2B6E" w:rsidRDefault="008A2B6E" w:rsidP="008A2B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 w:rsidRPr="008A2B6E">
        <w:rPr>
          <w:rFonts w:ascii="新宋体" w:eastAsia="新宋体" w:cs="新宋体"/>
          <w:color w:val="808080"/>
          <w:kern w:val="0"/>
          <w:sz w:val="19"/>
          <w:szCs w:val="19"/>
        </w:rPr>
        <w:t>public:</w:t>
      </w:r>
    </w:p>
    <w:p w14:paraId="51E4F13A" w14:textId="77777777" w:rsidR="008A2B6E" w:rsidRPr="008A2B6E" w:rsidRDefault="008A2B6E" w:rsidP="008A2B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 w:rsidRPr="008A2B6E">
        <w:rPr>
          <w:rFonts w:ascii="新宋体" w:eastAsia="新宋体" w:cs="新宋体"/>
          <w:color w:val="808080"/>
          <w:kern w:val="0"/>
          <w:sz w:val="19"/>
          <w:szCs w:val="19"/>
        </w:rPr>
        <w:t xml:space="preserve">    </w:t>
      </w:r>
      <w:proofErr w:type="gramStart"/>
      <w:r w:rsidRPr="008A2B6E">
        <w:rPr>
          <w:rFonts w:ascii="新宋体" w:eastAsia="新宋体" w:cs="新宋体"/>
          <w:color w:val="808080"/>
          <w:kern w:val="0"/>
          <w:sz w:val="19"/>
          <w:szCs w:val="19"/>
        </w:rPr>
        <w:t>std::</w:t>
      </w:r>
      <w:proofErr w:type="gramEnd"/>
      <w:r w:rsidRPr="008A2B6E">
        <w:rPr>
          <w:rFonts w:ascii="新宋体" w:eastAsia="新宋体" w:cs="新宋体"/>
          <w:color w:val="808080"/>
          <w:kern w:val="0"/>
          <w:sz w:val="19"/>
          <w:szCs w:val="19"/>
        </w:rPr>
        <w:t xml:space="preserve">set&lt;std::pair&lt;std::set&lt;std::string&gt;,unsigned long long&gt;&gt; </w:t>
      </w:r>
      <w:proofErr w:type="spellStart"/>
      <w:r w:rsidRPr="008A2B6E">
        <w:rPr>
          <w:rFonts w:ascii="新宋体" w:eastAsia="新宋体" w:cs="新宋体"/>
          <w:color w:val="808080"/>
          <w:kern w:val="0"/>
          <w:sz w:val="19"/>
          <w:szCs w:val="19"/>
        </w:rPr>
        <w:t>frequentSet</w:t>
      </w:r>
      <w:proofErr w:type="spellEnd"/>
      <w:r w:rsidRPr="008A2B6E">
        <w:rPr>
          <w:rFonts w:ascii="新宋体" w:eastAsia="新宋体" w:cs="新宋体"/>
          <w:color w:val="808080"/>
          <w:kern w:val="0"/>
          <w:sz w:val="19"/>
          <w:szCs w:val="19"/>
        </w:rPr>
        <w:t>;</w:t>
      </w:r>
    </w:p>
    <w:p w14:paraId="5707209A" w14:textId="77777777" w:rsidR="008A2B6E" w:rsidRPr="008A2B6E" w:rsidRDefault="008A2B6E" w:rsidP="008A2B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 w:rsidRPr="008A2B6E">
        <w:rPr>
          <w:rFonts w:ascii="新宋体" w:eastAsia="新宋体" w:cs="新宋体"/>
          <w:color w:val="808080"/>
          <w:kern w:val="0"/>
          <w:sz w:val="19"/>
          <w:szCs w:val="19"/>
        </w:rPr>
        <w:t xml:space="preserve">    </w:t>
      </w:r>
      <w:proofErr w:type="gramStart"/>
      <w:r w:rsidRPr="008A2B6E">
        <w:rPr>
          <w:rFonts w:ascii="新宋体" w:eastAsia="新宋体" w:cs="新宋体"/>
          <w:color w:val="808080"/>
          <w:kern w:val="0"/>
          <w:sz w:val="19"/>
          <w:szCs w:val="19"/>
        </w:rPr>
        <w:t>std::</w:t>
      </w:r>
      <w:proofErr w:type="gramEnd"/>
      <w:r w:rsidRPr="008A2B6E">
        <w:rPr>
          <w:rFonts w:ascii="新宋体" w:eastAsia="新宋体" w:cs="新宋体"/>
          <w:color w:val="808080"/>
          <w:kern w:val="0"/>
          <w:sz w:val="19"/>
          <w:szCs w:val="19"/>
        </w:rPr>
        <w:t>map&lt;std::pair&lt;std::set&lt;std::string&gt;,std::set&lt;std::string&gt;&gt;,double&gt;</w:t>
      </w:r>
    </w:p>
    <w:p w14:paraId="477A8850" w14:textId="77777777" w:rsidR="008A2B6E" w:rsidRPr="008A2B6E" w:rsidRDefault="008A2B6E" w:rsidP="008A2B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 w:rsidRPr="008A2B6E">
        <w:rPr>
          <w:rFonts w:ascii="新宋体" w:eastAsia="新宋体" w:cs="新宋体"/>
          <w:color w:val="808080"/>
          <w:kern w:val="0"/>
          <w:sz w:val="19"/>
          <w:szCs w:val="19"/>
        </w:rPr>
        <w:t xml:space="preserve">        </w:t>
      </w:r>
      <w:proofErr w:type="spellStart"/>
      <w:r w:rsidRPr="008A2B6E">
        <w:rPr>
          <w:rFonts w:ascii="新宋体" w:eastAsia="新宋体" w:cs="新宋体"/>
          <w:color w:val="808080"/>
          <w:kern w:val="0"/>
          <w:sz w:val="19"/>
          <w:szCs w:val="19"/>
        </w:rPr>
        <w:t>rulesWithConfidence</w:t>
      </w:r>
      <w:proofErr w:type="spellEnd"/>
      <w:r w:rsidRPr="008A2B6E">
        <w:rPr>
          <w:rFonts w:ascii="新宋体" w:eastAsia="新宋体" w:cs="新宋体"/>
          <w:color w:val="808080"/>
          <w:kern w:val="0"/>
          <w:sz w:val="19"/>
          <w:szCs w:val="19"/>
        </w:rPr>
        <w:t>;</w:t>
      </w:r>
    </w:p>
    <w:p w14:paraId="42CC5322" w14:textId="77777777" w:rsidR="008A2B6E" w:rsidRPr="008A2B6E" w:rsidRDefault="008A2B6E" w:rsidP="008A2B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</w:p>
    <w:p w14:paraId="339E12AC" w14:textId="77777777" w:rsidR="008A2B6E" w:rsidRPr="008A2B6E" w:rsidRDefault="008A2B6E" w:rsidP="008A2B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 w:rsidRPr="008A2B6E">
        <w:rPr>
          <w:rFonts w:ascii="新宋体" w:eastAsia="新宋体" w:cs="新宋体"/>
          <w:color w:val="808080"/>
          <w:kern w:val="0"/>
          <w:sz w:val="19"/>
          <w:szCs w:val="19"/>
        </w:rPr>
        <w:t xml:space="preserve">    </w:t>
      </w:r>
      <w:proofErr w:type="spellStart"/>
      <w:proofErr w:type="gramStart"/>
      <w:r w:rsidRPr="008A2B6E">
        <w:rPr>
          <w:rFonts w:ascii="新宋体" w:eastAsia="新宋体" w:cs="新宋体"/>
          <w:color w:val="808080"/>
          <w:kern w:val="0"/>
          <w:sz w:val="19"/>
          <w:szCs w:val="19"/>
        </w:rPr>
        <w:t>FPTree</w:t>
      </w:r>
      <w:proofErr w:type="spellEnd"/>
      <w:r w:rsidRPr="008A2B6E"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proofErr w:type="gramEnd"/>
      <w:r w:rsidRPr="008A2B6E">
        <w:rPr>
          <w:rFonts w:ascii="新宋体" w:eastAsia="新宋体" w:cs="新宋体"/>
          <w:color w:val="808080"/>
          <w:kern w:val="0"/>
          <w:sz w:val="19"/>
          <w:szCs w:val="19"/>
        </w:rPr>
        <w:t xml:space="preserve">const std::vector&lt;std::vector&lt;std::string&gt;&gt;&amp; </w:t>
      </w:r>
      <w:proofErr w:type="spellStart"/>
      <w:r w:rsidRPr="008A2B6E">
        <w:rPr>
          <w:rFonts w:ascii="新宋体" w:eastAsia="新宋体" w:cs="新宋体"/>
          <w:color w:val="808080"/>
          <w:kern w:val="0"/>
          <w:sz w:val="19"/>
          <w:szCs w:val="19"/>
        </w:rPr>
        <w:t>nowTransactions</w:t>
      </w:r>
      <w:proofErr w:type="spellEnd"/>
      <w:r w:rsidRPr="008A2B6E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14:paraId="523F29B9" w14:textId="77777777" w:rsidR="008A2B6E" w:rsidRPr="008A2B6E" w:rsidRDefault="008A2B6E" w:rsidP="008A2B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 w:rsidRPr="008A2B6E">
        <w:rPr>
          <w:rFonts w:ascii="新宋体" w:eastAsia="新宋体" w:cs="新宋体"/>
          <w:color w:val="808080"/>
          <w:kern w:val="0"/>
          <w:sz w:val="19"/>
          <w:szCs w:val="19"/>
        </w:rPr>
        <w:t xml:space="preserve">           const unsigned long </w:t>
      </w:r>
      <w:proofErr w:type="spellStart"/>
      <w:r w:rsidRPr="008A2B6E">
        <w:rPr>
          <w:rFonts w:ascii="新宋体" w:eastAsia="新宋体" w:cs="新宋体"/>
          <w:color w:val="808080"/>
          <w:kern w:val="0"/>
          <w:sz w:val="19"/>
          <w:szCs w:val="19"/>
        </w:rPr>
        <w:t>long</w:t>
      </w:r>
      <w:proofErr w:type="spellEnd"/>
      <w:r w:rsidRPr="008A2B6E">
        <w:rPr>
          <w:rFonts w:ascii="新宋体" w:eastAsia="新宋体" w:cs="新宋体"/>
          <w:color w:val="808080"/>
          <w:kern w:val="0"/>
          <w:sz w:val="19"/>
          <w:szCs w:val="19"/>
        </w:rPr>
        <w:t xml:space="preserve"> </w:t>
      </w:r>
      <w:proofErr w:type="spellStart"/>
      <w:proofErr w:type="gramStart"/>
      <w:r w:rsidRPr="008A2B6E">
        <w:rPr>
          <w:rFonts w:ascii="新宋体" w:eastAsia="新宋体" w:cs="新宋体"/>
          <w:color w:val="808080"/>
          <w:kern w:val="0"/>
          <w:sz w:val="19"/>
          <w:szCs w:val="19"/>
        </w:rPr>
        <w:t>minSup,double</w:t>
      </w:r>
      <w:proofErr w:type="spellEnd"/>
      <w:proofErr w:type="gramEnd"/>
      <w:r w:rsidRPr="008A2B6E">
        <w:rPr>
          <w:rFonts w:ascii="新宋体" w:eastAsia="新宋体" w:cs="新宋体"/>
          <w:color w:val="808080"/>
          <w:kern w:val="0"/>
          <w:sz w:val="19"/>
          <w:szCs w:val="19"/>
        </w:rPr>
        <w:t xml:space="preserve"> </w:t>
      </w:r>
      <w:proofErr w:type="spellStart"/>
      <w:r w:rsidRPr="008A2B6E">
        <w:rPr>
          <w:rFonts w:ascii="新宋体" w:eastAsia="新宋体" w:cs="新宋体"/>
          <w:color w:val="808080"/>
          <w:kern w:val="0"/>
          <w:sz w:val="19"/>
          <w:szCs w:val="19"/>
        </w:rPr>
        <w:t>minCon</w:t>
      </w:r>
      <w:proofErr w:type="spellEnd"/>
      <w:r w:rsidRPr="008A2B6E">
        <w:rPr>
          <w:rFonts w:ascii="新宋体" w:eastAsia="新宋体" w:cs="新宋体"/>
          <w:color w:val="808080"/>
          <w:kern w:val="0"/>
          <w:sz w:val="19"/>
          <w:szCs w:val="19"/>
        </w:rPr>
        <w:t>);</w:t>
      </w:r>
    </w:p>
    <w:p w14:paraId="5C3084DB" w14:textId="77777777" w:rsidR="008A2B6E" w:rsidRPr="008A2B6E" w:rsidRDefault="008A2B6E" w:rsidP="008A2B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</w:p>
    <w:p w14:paraId="4C65BFEB" w14:textId="77777777" w:rsidR="008A2B6E" w:rsidRPr="008A2B6E" w:rsidRDefault="008A2B6E" w:rsidP="008A2B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 w:rsidRPr="008A2B6E">
        <w:rPr>
          <w:rFonts w:ascii="新宋体" w:eastAsia="新宋体" w:cs="新宋体"/>
          <w:color w:val="808080"/>
          <w:kern w:val="0"/>
          <w:sz w:val="19"/>
          <w:szCs w:val="19"/>
        </w:rPr>
        <w:t xml:space="preserve">    bool </w:t>
      </w:r>
      <w:proofErr w:type="gramStart"/>
      <w:r w:rsidRPr="008A2B6E">
        <w:rPr>
          <w:rFonts w:ascii="新宋体" w:eastAsia="新宋体" w:cs="新宋体"/>
          <w:color w:val="808080"/>
          <w:kern w:val="0"/>
          <w:sz w:val="19"/>
          <w:szCs w:val="19"/>
        </w:rPr>
        <w:t>empty(</w:t>
      </w:r>
      <w:proofErr w:type="gramEnd"/>
      <w:r w:rsidRPr="008A2B6E">
        <w:rPr>
          <w:rFonts w:ascii="新宋体" w:eastAsia="新宋体" w:cs="新宋体"/>
          <w:color w:val="808080"/>
          <w:kern w:val="0"/>
          <w:sz w:val="19"/>
          <w:szCs w:val="19"/>
        </w:rPr>
        <w:t>) const;</w:t>
      </w:r>
    </w:p>
    <w:p w14:paraId="76806599" w14:textId="77777777" w:rsidR="008A2B6E" w:rsidRPr="008A2B6E" w:rsidRDefault="008A2B6E" w:rsidP="008A2B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 w:rsidRPr="008A2B6E">
        <w:rPr>
          <w:rFonts w:ascii="新宋体" w:eastAsia="新宋体" w:cs="新宋体"/>
          <w:color w:val="808080"/>
          <w:kern w:val="0"/>
          <w:sz w:val="19"/>
          <w:szCs w:val="19"/>
        </w:rPr>
        <w:t xml:space="preserve">    void </w:t>
      </w:r>
      <w:proofErr w:type="spellStart"/>
      <w:proofErr w:type="gramStart"/>
      <w:r w:rsidRPr="008A2B6E">
        <w:rPr>
          <w:rFonts w:ascii="新宋体" w:eastAsia="新宋体" w:cs="新宋体"/>
          <w:color w:val="808080"/>
          <w:kern w:val="0"/>
          <w:sz w:val="19"/>
          <w:szCs w:val="19"/>
        </w:rPr>
        <w:t>GenerateFrequentRules</w:t>
      </w:r>
      <w:proofErr w:type="spellEnd"/>
      <w:r w:rsidRPr="008A2B6E"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proofErr w:type="gramEnd"/>
      <w:r w:rsidRPr="008A2B6E">
        <w:rPr>
          <w:rFonts w:ascii="新宋体" w:eastAsia="新宋体" w:cs="新宋体"/>
          <w:color w:val="808080"/>
          <w:kern w:val="0"/>
          <w:sz w:val="19"/>
          <w:szCs w:val="19"/>
        </w:rPr>
        <w:t>);</w:t>
      </w:r>
    </w:p>
    <w:p w14:paraId="36C68682" w14:textId="77777777" w:rsidR="008A2B6E" w:rsidRPr="008A2B6E" w:rsidRDefault="008A2B6E" w:rsidP="008A2B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 w:rsidRPr="008A2B6E">
        <w:rPr>
          <w:rFonts w:ascii="新宋体" w:eastAsia="新宋体" w:cs="新宋体"/>
          <w:color w:val="808080"/>
          <w:kern w:val="0"/>
          <w:sz w:val="19"/>
          <w:szCs w:val="19"/>
        </w:rPr>
        <w:t xml:space="preserve">    void </w:t>
      </w:r>
      <w:proofErr w:type="spellStart"/>
      <w:proofErr w:type="gramStart"/>
      <w:r w:rsidRPr="008A2B6E">
        <w:rPr>
          <w:rFonts w:ascii="新宋体" w:eastAsia="新宋体" w:cs="新宋体"/>
          <w:color w:val="808080"/>
          <w:kern w:val="0"/>
          <w:sz w:val="19"/>
          <w:szCs w:val="19"/>
        </w:rPr>
        <w:t>GenerateRules</w:t>
      </w:r>
      <w:proofErr w:type="spellEnd"/>
      <w:r w:rsidRPr="008A2B6E"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proofErr w:type="gramEnd"/>
      <w:r w:rsidRPr="008A2B6E">
        <w:rPr>
          <w:rFonts w:ascii="新宋体" w:eastAsia="新宋体" w:cs="新宋体"/>
          <w:color w:val="808080"/>
          <w:kern w:val="0"/>
          <w:sz w:val="19"/>
          <w:szCs w:val="19"/>
        </w:rPr>
        <w:t>);</w:t>
      </w:r>
    </w:p>
    <w:p w14:paraId="792300AA" w14:textId="77777777" w:rsidR="008A2B6E" w:rsidRPr="008A2B6E" w:rsidRDefault="008A2B6E" w:rsidP="008A2B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 w:rsidRPr="008A2B6E">
        <w:rPr>
          <w:rFonts w:ascii="新宋体" w:eastAsia="新宋体" w:cs="新宋体"/>
          <w:color w:val="808080"/>
          <w:kern w:val="0"/>
          <w:sz w:val="19"/>
          <w:szCs w:val="19"/>
        </w:rPr>
        <w:t>};</w:t>
      </w:r>
    </w:p>
    <w:p w14:paraId="4EDD78FC" w14:textId="77777777" w:rsidR="008A2B6E" w:rsidRPr="008A2B6E" w:rsidRDefault="008A2B6E" w:rsidP="008A2B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</w:p>
    <w:p w14:paraId="46733C7F" w14:textId="0302B90E" w:rsidR="0038114D" w:rsidRDefault="008A2B6E" w:rsidP="008A2B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 w:rsidRPr="008A2B6E">
        <w:rPr>
          <w:rFonts w:ascii="新宋体" w:eastAsia="新宋体" w:cs="新宋体"/>
          <w:color w:val="808080"/>
          <w:kern w:val="0"/>
          <w:sz w:val="19"/>
          <w:szCs w:val="19"/>
        </w:rPr>
        <w:t>#endif //UNTITLED_FPTREE_H</w:t>
      </w:r>
    </w:p>
    <w:p w14:paraId="1A82126C" w14:textId="77777777" w:rsidR="008A1DFC" w:rsidRPr="008A2B6E" w:rsidRDefault="008A1DFC" w:rsidP="008A2B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3095DC7" w14:textId="16E97615" w:rsidR="00E66FBE" w:rsidRPr="008A1DFC" w:rsidRDefault="0038114D" w:rsidP="00E66FBE">
      <w:pPr>
        <w:autoSpaceDE w:val="0"/>
        <w:autoSpaceDN w:val="0"/>
        <w:adjustRightInd w:val="0"/>
        <w:jc w:val="left"/>
        <w:rPr>
          <w:rFonts w:ascii="楷体" w:eastAsia="楷体" w:hAnsi="楷体" w:cs="新宋体"/>
          <w:color w:val="000000"/>
          <w:kern w:val="0"/>
          <w:sz w:val="24"/>
          <w:szCs w:val="24"/>
        </w:rPr>
      </w:pPr>
      <w:r w:rsidRPr="008A1DFC">
        <w:rPr>
          <w:rFonts w:ascii="楷体" w:eastAsia="楷体" w:hAnsi="楷体" w:cs="新宋体" w:hint="eastAsia"/>
          <w:color w:val="000000"/>
          <w:kern w:val="0"/>
          <w:sz w:val="24"/>
          <w:szCs w:val="24"/>
        </w:rPr>
        <w:t>2</w:t>
      </w:r>
      <w:r w:rsidRPr="008A1DFC">
        <w:rPr>
          <w:rFonts w:ascii="楷体" w:eastAsia="楷体" w:hAnsi="楷体" w:cs="新宋体"/>
          <w:color w:val="000000"/>
          <w:kern w:val="0"/>
          <w:sz w:val="24"/>
          <w:szCs w:val="24"/>
        </w:rPr>
        <w:t xml:space="preserve">.2 </w:t>
      </w:r>
      <w:proofErr w:type="spellStart"/>
      <w:r w:rsidR="00E66FBE" w:rsidRPr="008A1DFC">
        <w:rPr>
          <w:rFonts w:ascii="楷体" w:eastAsia="楷体" w:hAnsi="楷体" w:cs="新宋体"/>
          <w:color w:val="000000"/>
          <w:kern w:val="0"/>
          <w:sz w:val="24"/>
          <w:szCs w:val="24"/>
        </w:rPr>
        <w:t>FP_T</w:t>
      </w:r>
      <w:r w:rsidR="00E66FBE" w:rsidRPr="008A1DFC">
        <w:rPr>
          <w:rFonts w:ascii="楷体" w:eastAsia="楷体" w:hAnsi="楷体" w:cs="新宋体" w:hint="eastAsia"/>
          <w:color w:val="000000"/>
          <w:kern w:val="0"/>
          <w:sz w:val="24"/>
          <w:szCs w:val="24"/>
        </w:rPr>
        <w:t>ree</w:t>
      </w:r>
      <w:proofErr w:type="spellEnd"/>
      <w:r w:rsidRPr="008A1DFC">
        <w:rPr>
          <w:rFonts w:ascii="楷体" w:eastAsia="楷体" w:hAnsi="楷体" w:cs="新宋体" w:hint="eastAsia"/>
          <w:color w:val="000000"/>
          <w:kern w:val="0"/>
          <w:sz w:val="24"/>
          <w:szCs w:val="24"/>
        </w:rPr>
        <w:t>源文件</w:t>
      </w:r>
    </w:p>
    <w:p w14:paraId="095F7164" w14:textId="77777777" w:rsidR="00E66FBE" w:rsidRPr="00E66FBE" w:rsidRDefault="00E66FBE" w:rsidP="00E66F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#include "</w:t>
      </w:r>
      <w:proofErr w:type="spellStart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FPtree.h</w:t>
      </w:r>
      <w:proofErr w:type="spellEnd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</w:p>
    <w:p w14:paraId="2D8DB17E" w14:textId="77777777" w:rsidR="00E66FBE" w:rsidRPr="00E66FBE" w:rsidRDefault="00E66FBE" w:rsidP="00E66F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#include &lt;utility&gt;</w:t>
      </w:r>
    </w:p>
    <w:p w14:paraId="2FDEF00A" w14:textId="77777777" w:rsidR="00E66FBE" w:rsidRPr="00E66FBE" w:rsidRDefault="00E66FBE" w:rsidP="00E66F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#include "</w:t>
      </w:r>
      <w:proofErr w:type="spellStart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sstream</w:t>
      </w:r>
      <w:proofErr w:type="spellEnd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</w:p>
    <w:p w14:paraId="16AB6B21" w14:textId="77777777" w:rsidR="00E66FBE" w:rsidRPr="00E66FBE" w:rsidRDefault="00E66FBE" w:rsidP="00E66F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#include "algorithm"</w:t>
      </w:r>
    </w:p>
    <w:p w14:paraId="49398D01" w14:textId="77777777" w:rsidR="00E66FBE" w:rsidRPr="00E66FBE" w:rsidRDefault="00E66FBE" w:rsidP="00E66F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FE34C29" w14:textId="77777777" w:rsidR="00E66FBE" w:rsidRPr="00E66FBE" w:rsidRDefault="00E66FBE" w:rsidP="00E66F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using namespace std;</w:t>
      </w:r>
    </w:p>
    <w:p w14:paraId="0DED90D9" w14:textId="77777777" w:rsidR="00E66FBE" w:rsidRPr="00E66FBE" w:rsidRDefault="00E66FBE" w:rsidP="00E66F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DDA810A" w14:textId="77777777" w:rsidR="00E66FBE" w:rsidRPr="00E66FBE" w:rsidRDefault="00E66FBE" w:rsidP="00E66F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FPNode</w:t>
      </w:r>
      <w:proofErr w:type="spellEnd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FPNode</w:t>
      </w:r>
      <w:proofErr w:type="spellEnd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FPNode</w:t>
      </w:r>
      <w:proofErr w:type="spellEnd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(std::string item, const std::</w:t>
      </w:r>
      <w:proofErr w:type="spellStart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shared_ptr</w:t>
      </w:r>
      <w:proofErr w:type="spellEnd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FPNode</w:t>
      </w:r>
      <w:proofErr w:type="spellEnd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&gt; &amp;parent):</w:t>
      </w:r>
    </w:p>
    <w:p w14:paraId="72953CEA" w14:textId="77777777" w:rsidR="00E66FBE" w:rsidRPr="00E66FBE" w:rsidRDefault="00E66FBE" w:rsidP="00E66F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gramStart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item(</w:t>
      </w:r>
      <w:proofErr w:type="gramEnd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std::move(item)),cnt(1),link(nullptr),parent(parent),children(){</w:t>
      </w:r>
    </w:p>
    <w:p w14:paraId="624EC694" w14:textId="77777777" w:rsidR="00E66FBE" w:rsidRPr="00E66FBE" w:rsidRDefault="00E66FBE" w:rsidP="00E66F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325196D" w14:textId="77777777" w:rsidR="00E66FBE" w:rsidRPr="00E66FBE" w:rsidRDefault="00E66FBE" w:rsidP="00E66F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14D0F2A" w14:textId="77777777" w:rsidR="00E66FBE" w:rsidRPr="00E66FBE" w:rsidRDefault="00E66FBE" w:rsidP="00E66F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 xml:space="preserve">bool </w:t>
      </w:r>
      <w:proofErr w:type="spellStart"/>
      <w:proofErr w:type="gramStart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FPTree</w:t>
      </w:r>
      <w:proofErr w:type="spellEnd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empty() const {</w:t>
      </w:r>
    </w:p>
    <w:p w14:paraId="444B8A50" w14:textId="77777777" w:rsidR="00E66FBE" w:rsidRPr="00E66FBE" w:rsidRDefault="00E66FBE" w:rsidP="00E66F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gramStart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if(</w:t>
      </w:r>
      <w:proofErr w:type="gramEnd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 xml:space="preserve">root== </w:t>
      </w:r>
      <w:proofErr w:type="spellStart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nullptr</w:t>
      </w:r>
      <w:proofErr w:type="spellEnd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){</w:t>
      </w:r>
    </w:p>
    <w:p w14:paraId="2105F78E" w14:textId="77777777" w:rsidR="00E66FBE" w:rsidRPr="00E66FBE" w:rsidRDefault="00E66FBE" w:rsidP="00E66F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&lt;&lt;"</w:t>
      </w:r>
      <w:proofErr w:type="spellStart"/>
      <w:proofErr w:type="gramStart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Error:root</w:t>
      </w:r>
      <w:proofErr w:type="spellEnd"/>
      <w:proofErr w:type="gramEnd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is null!";</w:t>
      </w:r>
    </w:p>
    <w:p w14:paraId="7CF6C9EA" w14:textId="77777777" w:rsidR="00E66FBE" w:rsidRPr="00E66FBE" w:rsidRDefault="00E66FBE" w:rsidP="00E66F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exit(</w:t>
      </w:r>
      <w:proofErr w:type="gramEnd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0);</w:t>
      </w:r>
    </w:p>
    <w:p w14:paraId="22AD1337" w14:textId="77777777" w:rsidR="00E66FBE" w:rsidRPr="00E66FBE" w:rsidRDefault="00E66FBE" w:rsidP="00E66F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64C6EC89" w14:textId="77777777" w:rsidR="00E66FBE" w:rsidRPr="00E66FBE" w:rsidRDefault="00E66FBE" w:rsidP="00E66F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return root-&gt;</w:t>
      </w:r>
      <w:proofErr w:type="spellStart"/>
      <w:proofErr w:type="gramStart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children.empty</w:t>
      </w:r>
      <w:proofErr w:type="spellEnd"/>
      <w:proofErr w:type="gramEnd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3E6D2F84" w14:textId="77777777" w:rsidR="00E66FBE" w:rsidRPr="00E66FBE" w:rsidRDefault="00E66FBE" w:rsidP="00E66F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DC4BC6E" w14:textId="77777777" w:rsidR="00E66FBE" w:rsidRPr="00E66FBE" w:rsidRDefault="00E66FBE" w:rsidP="00E66F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F7DD439" w14:textId="77777777" w:rsidR="00E66FBE" w:rsidRPr="00E66FBE" w:rsidRDefault="00E66FBE" w:rsidP="00E66F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943901C" w14:textId="77777777" w:rsidR="00E66FBE" w:rsidRPr="00E66FBE" w:rsidRDefault="00E66FBE" w:rsidP="00E66F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FFC5052" w14:textId="77777777" w:rsidR="00E66FBE" w:rsidRPr="00E66FBE" w:rsidRDefault="00E66FBE" w:rsidP="00E66F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FPTree</w:t>
      </w:r>
      <w:proofErr w:type="spellEnd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FPTree</w:t>
      </w:r>
      <w:proofErr w:type="spellEnd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 xml:space="preserve">(const std::vector&lt;std::vector&lt;std::string&gt;&gt;&amp; </w:t>
      </w:r>
      <w:proofErr w:type="spellStart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nowTransactions,const</w:t>
      </w:r>
      <w:proofErr w:type="spellEnd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unsigned long </w:t>
      </w:r>
      <w:proofErr w:type="spellStart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long</w:t>
      </w:r>
      <w:proofErr w:type="spellEnd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min_Sup</w:t>
      </w:r>
      <w:proofErr w:type="spellEnd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1DA244F0" w14:textId="77777777" w:rsidR="00E66FBE" w:rsidRPr="00E66FBE" w:rsidRDefault="00E66FBE" w:rsidP="00E66F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double </w:t>
      </w:r>
      <w:proofErr w:type="spellStart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min_Con</w:t>
      </w:r>
      <w:proofErr w:type="spellEnd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):</w:t>
      </w:r>
    </w:p>
    <w:p w14:paraId="753B7B48" w14:textId="77777777" w:rsidR="00E66FBE" w:rsidRPr="00E66FBE" w:rsidRDefault="00E66FBE" w:rsidP="00E66F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gramStart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root(</w:t>
      </w:r>
      <w:proofErr w:type="gramEnd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proofErr w:type="spellStart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make_shared</w:t>
      </w:r>
      <w:proofErr w:type="spellEnd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FPNode</w:t>
      </w:r>
      <w:proofErr w:type="spellEnd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&gt;(std::string(), </w:t>
      </w:r>
      <w:proofErr w:type="spellStart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>nullptr</w:t>
      </w:r>
      <w:proofErr w:type="spellEnd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)),</w:t>
      </w:r>
      <w:proofErr w:type="spellStart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headTable</w:t>
      </w:r>
      <w:proofErr w:type="spellEnd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(),</w:t>
      </w:r>
      <w:proofErr w:type="spellStart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minSup</w:t>
      </w:r>
      <w:proofErr w:type="spellEnd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min_Sup</w:t>
      </w:r>
      <w:proofErr w:type="spellEnd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),</w:t>
      </w:r>
      <w:proofErr w:type="spellStart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minCon</w:t>
      </w:r>
      <w:proofErr w:type="spellEnd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min_Con</w:t>
      </w:r>
      <w:proofErr w:type="spellEnd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),</w:t>
      </w:r>
    </w:p>
    <w:p w14:paraId="05F58008" w14:textId="77777777" w:rsidR="00E66FBE" w:rsidRPr="00E66FBE" w:rsidRDefault="00E66FBE" w:rsidP="00E66F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originData</w:t>
      </w:r>
      <w:proofErr w:type="spellEnd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nowTransactions</w:t>
      </w:r>
      <w:proofErr w:type="spellEnd"/>
      <w:proofErr w:type="gramStart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){</w:t>
      </w:r>
      <w:proofErr w:type="gramEnd"/>
    </w:p>
    <w:p w14:paraId="363D6496" w14:textId="77777777" w:rsidR="00E66FBE" w:rsidRPr="00E66FBE" w:rsidRDefault="00E66FBE" w:rsidP="00E66F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C489260" w14:textId="77777777" w:rsidR="00E66FBE" w:rsidRPr="00E66FBE" w:rsidRDefault="00E66FBE" w:rsidP="00E66F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gramStart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for(</w:t>
      </w:r>
      <w:proofErr w:type="gramEnd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auto &amp;</w:t>
      </w:r>
      <w:proofErr w:type="spellStart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:</w:t>
      </w:r>
      <w:proofErr w:type="spellStart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originData</w:t>
      </w:r>
      <w:proofErr w:type="spellEnd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){</w:t>
      </w:r>
    </w:p>
    <w:p w14:paraId="37245C72" w14:textId="77777777" w:rsidR="00E66FBE" w:rsidRPr="00E66FBE" w:rsidRDefault="00E66FBE" w:rsidP="00E66F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for(</w:t>
      </w:r>
      <w:proofErr w:type="gramEnd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auto &amp;</w:t>
      </w:r>
      <w:proofErr w:type="spellStart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j:i</w:t>
      </w:r>
      <w:proofErr w:type="spellEnd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){</w:t>
      </w:r>
    </w:p>
    <w:p w14:paraId="08FB46BA" w14:textId="77777777" w:rsidR="00E66FBE" w:rsidRPr="00E66FBE" w:rsidRDefault="00E66FBE" w:rsidP="00E66F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++</w:t>
      </w:r>
      <w:proofErr w:type="spellStart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itemCnt</w:t>
      </w:r>
      <w:proofErr w:type="spellEnd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[j];</w:t>
      </w:r>
    </w:p>
    <w:p w14:paraId="2AD501B9" w14:textId="77777777" w:rsidR="00E66FBE" w:rsidRPr="00E66FBE" w:rsidRDefault="00E66FBE" w:rsidP="00E66F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48AFD9DE" w14:textId="77777777" w:rsidR="00E66FBE" w:rsidRPr="00E66FBE" w:rsidRDefault="00E66FBE" w:rsidP="00E66F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1D45F450" w14:textId="77777777" w:rsidR="00E66FBE" w:rsidRPr="00E66FBE" w:rsidRDefault="00E66FBE" w:rsidP="00E66F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gramStart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for(</w:t>
      </w:r>
      <w:proofErr w:type="gramEnd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 xml:space="preserve">auto </w:t>
      </w:r>
      <w:proofErr w:type="spellStart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=</w:t>
      </w:r>
      <w:proofErr w:type="spellStart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itemCnt.begin</w:t>
      </w:r>
      <w:proofErr w:type="spellEnd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 xml:space="preserve">(); </w:t>
      </w:r>
      <w:proofErr w:type="spellStart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!=</w:t>
      </w:r>
      <w:proofErr w:type="spellStart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itemCnt.end</w:t>
      </w:r>
      <w:proofErr w:type="spellEnd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();){</w:t>
      </w:r>
    </w:p>
    <w:p w14:paraId="1FBA72A9" w14:textId="77777777" w:rsidR="00E66FBE" w:rsidRPr="00E66FBE" w:rsidRDefault="00E66FBE" w:rsidP="00E66F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const unsigned long </w:t>
      </w:r>
      <w:proofErr w:type="spellStart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long</w:t>
      </w:r>
      <w:proofErr w:type="spellEnd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temCnt</w:t>
      </w:r>
      <w:proofErr w:type="spellEnd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=</w:t>
      </w:r>
      <w:proofErr w:type="spellStart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-&gt;second;</w:t>
      </w:r>
    </w:p>
    <w:p w14:paraId="4ECD8FD1" w14:textId="77777777" w:rsidR="00E66FBE" w:rsidRPr="00E66FBE" w:rsidRDefault="00E66FBE" w:rsidP="00E66F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if(</w:t>
      </w:r>
      <w:proofErr w:type="spellStart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temCnt</w:t>
      </w:r>
      <w:proofErr w:type="spellEnd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minSup</w:t>
      </w:r>
      <w:proofErr w:type="spellEnd"/>
      <w:proofErr w:type="gramStart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){</w:t>
      </w:r>
      <w:proofErr w:type="gramEnd"/>
    </w:p>
    <w:p w14:paraId="3F131746" w14:textId="77777777" w:rsidR="00E66FBE" w:rsidRPr="00E66FBE" w:rsidRDefault="00E66FBE" w:rsidP="00E66F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itemCnt.erase</w:t>
      </w:r>
      <w:proofErr w:type="spellEnd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++);</w:t>
      </w:r>
    </w:p>
    <w:p w14:paraId="5A70A3CE" w14:textId="77777777" w:rsidR="00E66FBE" w:rsidRPr="00E66FBE" w:rsidRDefault="00E66FBE" w:rsidP="00E66F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 else {</w:t>
      </w:r>
    </w:p>
    <w:p w14:paraId="2E490BB3" w14:textId="77777777" w:rsidR="00E66FBE" w:rsidRPr="00E66FBE" w:rsidRDefault="00E66FBE" w:rsidP="00E66F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++</w:t>
      </w:r>
      <w:proofErr w:type="spellStart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352A127" w14:textId="77777777" w:rsidR="00E66FBE" w:rsidRPr="00E66FBE" w:rsidRDefault="00E66FBE" w:rsidP="00E66F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53FD27D0" w14:textId="77777777" w:rsidR="00E66FBE" w:rsidRPr="00E66FBE" w:rsidRDefault="00E66FBE" w:rsidP="00E66F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31ED3DD1" w14:textId="77777777" w:rsidR="00E66FBE" w:rsidRPr="00E66FBE" w:rsidRDefault="00E66FBE" w:rsidP="00E66F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struct </w:t>
      </w:r>
      <w:proofErr w:type="spellStart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self_</w:t>
      </w:r>
      <w:proofErr w:type="gramStart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compare</w:t>
      </w:r>
      <w:proofErr w:type="spellEnd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  <w:proofErr w:type="gramEnd"/>
    </w:p>
    <w:p w14:paraId="756939F0" w14:textId="77777777" w:rsidR="00E66FBE" w:rsidRPr="00E66FBE" w:rsidRDefault="00E66FBE" w:rsidP="00E66F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bool </w:t>
      </w:r>
      <w:proofErr w:type="gramStart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operator(</w:t>
      </w:r>
      <w:proofErr w:type="gramEnd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)(const pair&lt;</w:t>
      </w:r>
      <w:proofErr w:type="spellStart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string,unsigned</w:t>
      </w:r>
      <w:proofErr w:type="spellEnd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long long&gt;&amp;</w:t>
      </w:r>
      <w:proofErr w:type="spellStart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l,const</w:t>
      </w:r>
      <w:proofErr w:type="spellEnd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pair&lt;</w:t>
      </w:r>
      <w:proofErr w:type="spellStart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string,unsigned</w:t>
      </w:r>
      <w:proofErr w:type="spellEnd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long long&gt;&amp; r) const {</w:t>
      </w:r>
    </w:p>
    <w:p w14:paraId="60E0A32C" w14:textId="77777777" w:rsidR="00E66FBE" w:rsidRPr="00E66FBE" w:rsidRDefault="00E66FBE" w:rsidP="00E66F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return tie(</w:t>
      </w:r>
      <w:proofErr w:type="spellStart"/>
      <w:proofErr w:type="gramStart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l.second</w:t>
      </w:r>
      <w:proofErr w:type="gramEnd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,l.first</w:t>
      </w:r>
      <w:proofErr w:type="spellEnd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)&gt;tie(</w:t>
      </w:r>
      <w:proofErr w:type="spellStart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r.second,r.first</w:t>
      </w:r>
      <w:proofErr w:type="spellEnd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4E0B9E9" w14:textId="77777777" w:rsidR="00E66FBE" w:rsidRPr="00E66FBE" w:rsidRDefault="00E66FBE" w:rsidP="00E66F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5C48DAD6" w14:textId="77777777" w:rsidR="00E66FBE" w:rsidRPr="00E66FBE" w:rsidRDefault="00E66FBE" w:rsidP="00E66F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};</w:t>
      </w:r>
    </w:p>
    <w:p w14:paraId="7200309C" w14:textId="77777777" w:rsidR="00E66FBE" w:rsidRPr="00E66FBE" w:rsidRDefault="00E66FBE" w:rsidP="00E66F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set&lt;pair&lt;</w:t>
      </w:r>
      <w:proofErr w:type="spellStart"/>
      <w:proofErr w:type="gramStart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string,unsigned</w:t>
      </w:r>
      <w:proofErr w:type="spellEnd"/>
      <w:proofErr w:type="gramEnd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long long&gt;,</w:t>
      </w:r>
      <w:proofErr w:type="spellStart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self_compare</w:t>
      </w:r>
      <w:proofErr w:type="spellEnd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</w:t>
      </w:r>
      <w:proofErr w:type="spellStart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sortedItem</w:t>
      </w:r>
      <w:proofErr w:type="spellEnd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itemCnt.cbegin</w:t>
      </w:r>
      <w:proofErr w:type="spellEnd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(),</w:t>
      </w:r>
      <w:proofErr w:type="spellStart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itemCnt.cend</w:t>
      </w:r>
      <w:proofErr w:type="spellEnd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14:paraId="0C55CDF5" w14:textId="77777777" w:rsidR="00E66FBE" w:rsidRPr="00E66FBE" w:rsidRDefault="00E66FBE" w:rsidP="00E66F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2CAD817" w14:textId="77777777" w:rsidR="00E66FBE" w:rsidRPr="00E66FBE" w:rsidRDefault="00E66FBE" w:rsidP="00E66F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gramStart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for(</w:t>
      </w:r>
      <w:proofErr w:type="gramEnd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auto &amp;</w:t>
      </w:r>
      <w:proofErr w:type="spellStart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event:originData</w:t>
      </w:r>
      <w:proofErr w:type="spellEnd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){</w:t>
      </w:r>
    </w:p>
    <w:p w14:paraId="4AD0CB03" w14:textId="77777777" w:rsidR="00E66FBE" w:rsidRPr="00E66FBE" w:rsidRDefault="00E66FBE" w:rsidP="00E66F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auto </w:t>
      </w:r>
      <w:proofErr w:type="spellStart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nowRoot</w:t>
      </w:r>
      <w:proofErr w:type="spellEnd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=root;</w:t>
      </w:r>
    </w:p>
    <w:p w14:paraId="47091811" w14:textId="77777777" w:rsidR="00E66FBE" w:rsidRPr="00E66FBE" w:rsidRDefault="00E66FBE" w:rsidP="00E66F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for(</w:t>
      </w:r>
      <w:proofErr w:type="gramEnd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 xml:space="preserve">auto &amp; </w:t>
      </w:r>
      <w:proofErr w:type="spellStart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nowPair:sortedItem</w:t>
      </w:r>
      <w:proofErr w:type="spellEnd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){</w:t>
      </w:r>
    </w:p>
    <w:p w14:paraId="42ED262F" w14:textId="77777777" w:rsidR="00E66FBE" w:rsidRPr="00E66FBE" w:rsidRDefault="00E66FBE" w:rsidP="00E66F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auto &amp; </w:t>
      </w:r>
      <w:proofErr w:type="spellStart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nowItem</w:t>
      </w:r>
      <w:proofErr w:type="spellEnd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=</w:t>
      </w:r>
      <w:proofErr w:type="spellStart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nowPair.first</w:t>
      </w:r>
      <w:proofErr w:type="spellEnd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EDEA308" w14:textId="77777777" w:rsidR="00E66FBE" w:rsidRPr="00E66FBE" w:rsidRDefault="00E66FBE" w:rsidP="00E66F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if(find(</w:t>
      </w:r>
      <w:proofErr w:type="spellStart"/>
      <w:proofErr w:type="gramStart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event.begin</w:t>
      </w:r>
      <w:proofErr w:type="spellEnd"/>
      <w:proofErr w:type="gramEnd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(),</w:t>
      </w:r>
      <w:proofErr w:type="spellStart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event.end</w:t>
      </w:r>
      <w:proofErr w:type="spellEnd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(),</w:t>
      </w:r>
      <w:proofErr w:type="spellStart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nowItem</w:t>
      </w:r>
      <w:proofErr w:type="spellEnd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)!=</w:t>
      </w:r>
      <w:proofErr w:type="spellStart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event.end</w:t>
      </w:r>
      <w:proofErr w:type="spellEnd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()){</w:t>
      </w:r>
    </w:p>
    <w:p w14:paraId="5E212818" w14:textId="77777777" w:rsidR="00E66FBE" w:rsidRPr="00E66FBE" w:rsidRDefault="00E66FBE" w:rsidP="00E66F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auto </w:t>
      </w:r>
      <w:proofErr w:type="spellStart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nxtChild_it</w:t>
      </w:r>
      <w:proofErr w:type="spellEnd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=</w:t>
      </w:r>
      <w:proofErr w:type="spellStart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find_</w:t>
      </w:r>
      <w:proofErr w:type="gramStart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if</w:t>
      </w:r>
      <w:proofErr w:type="spellEnd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</w:p>
    <w:p w14:paraId="390C17C8" w14:textId="77777777" w:rsidR="00E66FBE" w:rsidRPr="00E66FBE" w:rsidRDefault="00E66FBE" w:rsidP="00E66F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nowRoot-&gt;</w:t>
      </w:r>
      <w:proofErr w:type="gramStart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children.begin</w:t>
      </w:r>
      <w:proofErr w:type="gramEnd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 xml:space="preserve">(),nowRoot-&gt;children.end(),[nowItem](const </w:t>
      </w:r>
      <w:proofErr w:type="spellStart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shared_ptr</w:t>
      </w:r>
      <w:proofErr w:type="spellEnd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FPNode</w:t>
      </w:r>
      <w:proofErr w:type="spellEnd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&gt;&amp; </w:t>
      </w:r>
      <w:proofErr w:type="spellStart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nowChild</w:t>
      </w:r>
      <w:proofErr w:type="spellEnd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1FF91F30" w14:textId="77777777" w:rsidR="00E66FBE" w:rsidRPr="00E66FBE" w:rsidRDefault="00E66FBE" w:rsidP="00E66F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return </w:t>
      </w:r>
      <w:proofErr w:type="spellStart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nowItem</w:t>
      </w:r>
      <w:proofErr w:type="spellEnd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proofErr w:type="spellStart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nowChild</w:t>
      </w:r>
      <w:proofErr w:type="spellEnd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-&gt;item;</w:t>
      </w:r>
    </w:p>
    <w:p w14:paraId="332E2B83" w14:textId="77777777" w:rsidR="00E66FBE" w:rsidRPr="00E66FBE" w:rsidRDefault="00E66FBE" w:rsidP="00E66F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});</w:t>
      </w:r>
    </w:p>
    <w:p w14:paraId="0D48077A" w14:textId="77777777" w:rsidR="00E66FBE" w:rsidRPr="00E66FBE" w:rsidRDefault="00E66FBE" w:rsidP="00E66F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F53805B" w14:textId="77777777" w:rsidR="00E66FBE" w:rsidRPr="00E66FBE" w:rsidRDefault="00E66FBE" w:rsidP="00E66F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66FBE"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        //若未能在现节点下的root的child找到，新建节点。</w:t>
      </w:r>
    </w:p>
    <w:p w14:paraId="616FDCE7" w14:textId="77777777" w:rsidR="00E66FBE" w:rsidRPr="00E66FBE" w:rsidRDefault="00E66FBE" w:rsidP="00E66F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gramStart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if(</w:t>
      </w:r>
      <w:proofErr w:type="spellStart"/>
      <w:proofErr w:type="gramEnd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nxtChild_it</w:t>
      </w:r>
      <w:proofErr w:type="spellEnd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proofErr w:type="spellStart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nowRoot</w:t>
      </w:r>
      <w:proofErr w:type="spellEnd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children.end</w:t>
      </w:r>
      <w:proofErr w:type="spellEnd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()){</w:t>
      </w:r>
    </w:p>
    <w:p w14:paraId="1B7A6C74" w14:textId="77777777" w:rsidR="00E66FBE" w:rsidRPr="00E66FBE" w:rsidRDefault="00E66FBE" w:rsidP="00E66F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29F4C26" w14:textId="77777777" w:rsidR="00E66FBE" w:rsidRPr="00E66FBE" w:rsidRDefault="00E66FBE" w:rsidP="00E66F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66FBE"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            //维护新的信息。</w:t>
      </w:r>
    </w:p>
    <w:p w14:paraId="74391582" w14:textId="77777777" w:rsidR="00E66FBE" w:rsidRPr="00E66FBE" w:rsidRDefault="00E66FBE" w:rsidP="00E66F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auto </w:t>
      </w:r>
      <w:proofErr w:type="spellStart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newChild</w:t>
      </w:r>
      <w:proofErr w:type="spellEnd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proofErr w:type="spellStart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make_shared</w:t>
      </w:r>
      <w:proofErr w:type="spellEnd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FPNode</w:t>
      </w:r>
      <w:proofErr w:type="spellEnd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&gt;(</w:t>
      </w:r>
      <w:proofErr w:type="spellStart"/>
      <w:proofErr w:type="gramStart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nowItem,nowRoot</w:t>
      </w:r>
      <w:proofErr w:type="spellEnd"/>
      <w:proofErr w:type="gramEnd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CFB15E9" w14:textId="77777777" w:rsidR="00E66FBE" w:rsidRPr="00E66FBE" w:rsidRDefault="00E66FBE" w:rsidP="00E66F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nowRoot</w:t>
      </w:r>
      <w:proofErr w:type="spellEnd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proofErr w:type="gramStart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children.push</w:t>
      </w:r>
      <w:proofErr w:type="gramEnd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_back</w:t>
      </w:r>
      <w:proofErr w:type="spellEnd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newChild</w:t>
      </w:r>
      <w:proofErr w:type="spellEnd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78464E2" w14:textId="77777777" w:rsidR="00E66FBE" w:rsidRPr="00E66FBE" w:rsidRDefault="00E66FBE" w:rsidP="00E66F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D1F18C2" w14:textId="77777777" w:rsidR="00E66FBE" w:rsidRPr="00E66FBE" w:rsidRDefault="00E66FBE" w:rsidP="00E66F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66FBE"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            //更新</w:t>
      </w:r>
      <w:proofErr w:type="gramStart"/>
      <w:r w:rsidRPr="00E66FBE">
        <w:rPr>
          <w:rFonts w:ascii="新宋体" w:eastAsia="新宋体" w:cs="新宋体" w:hint="eastAsia"/>
          <w:color w:val="000000"/>
          <w:kern w:val="0"/>
          <w:sz w:val="19"/>
          <w:szCs w:val="19"/>
        </w:rPr>
        <w:t>项头表</w:t>
      </w:r>
      <w:proofErr w:type="gramEnd"/>
      <w:r w:rsidRPr="00E66FBE">
        <w:rPr>
          <w:rFonts w:ascii="新宋体" w:eastAsia="新宋体" w:cs="新宋体" w:hint="eastAsia"/>
          <w:color w:val="000000"/>
          <w:kern w:val="0"/>
          <w:sz w:val="19"/>
          <w:szCs w:val="19"/>
        </w:rPr>
        <w:t>信息</w:t>
      </w:r>
    </w:p>
    <w:p w14:paraId="7D05781B" w14:textId="77777777" w:rsidR="00E66FBE" w:rsidRPr="00E66FBE" w:rsidRDefault="00E66FBE" w:rsidP="00E66F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gramStart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if(</w:t>
      </w:r>
      <w:proofErr w:type="spellStart"/>
      <w:proofErr w:type="gramEnd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headTable.count</w:t>
      </w:r>
      <w:proofErr w:type="spellEnd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newChild</w:t>
      </w:r>
      <w:proofErr w:type="spellEnd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-&gt;item)){</w:t>
      </w:r>
    </w:p>
    <w:p w14:paraId="55DD9566" w14:textId="77777777" w:rsidR="00E66FBE" w:rsidRPr="00E66FBE" w:rsidRDefault="00E66FBE" w:rsidP="00E66F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            auto </w:t>
      </w:r>
      <w:proofErr w:type="spellStart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preNode</w:t>
      </w:r>
      <w:proofErr w:type="spellEnd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=</w:t>
      </w:r>
      <w:proofErr w:type="spellStart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headTable</w:t>
      </w:r>
      <w:proofErr w:type="spellEnd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newChild</w:t>
      </w:r>
      <w:proofErr w:type="spellEnd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-&gt;item];</w:t>
      </w:r>
    </w:p>
    <w:p w14:paraId="30B951FB" w14:textId="77777777" w:rsidR="00E66FBE" w:rsidRPr="00E66FBE" w:rsidRDefault="00E66FBE" w:rsidP="00E66F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while(</w:t>
      </w:r>
      <w:proofErr w:type="spellStart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preNode</w:t>
      </w:r>
      <w:proofErr w:type="spellEnd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gramStart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link){</w:t>
      </w:r>
      <w:proofErr w:type="gramEnd"/>
    </w:p>
    <w:p w14:paraId="508AE18D" w14:textId="77777777" w:rsidR="00E66FBE" w:rsidRPr="00E66FBE" w:rsidRDefault="00E66FBE" w:rsidP="00E66F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</w:t>
      </w:r>
      <w:proofErr w:type="spellStart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preNode</w:t>
      </w:r>
      <w:proofErr w:type="spellEnd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=</w:t>
      </w:r>
      <w:proofErr w:type="spellStart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preNode</w:t>
      </w:r>
      <w:proofErr w:type="spellEnd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-&gt;link;</w:t>
      </w:r>
    </w:p>
    <w:p w14:paraId="7AFBB01E" w14:textId="77777777" w:rsidR="00E66FBE" w:rsidRPr="00E66FBE" w:rsidRDefault="00E66FBE" w:rsidP="00E66F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}</w:t>
      </w:r>
    </w:p>
    <w:p w14:paraId="24A05D32" w14:textId="77777777" w:rsidR="00E66FBE" w:rsidRPr="00E66FBE" w:rsidRDefault="00E66FBE" w:rsidP="00E66F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proofErr w:type="spellStart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preNode</w:t>
      </w:r>
      <w:proofErr w:type="spellEnd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-&gt;link=</w:t>
      </w:r>
      <w:proofErr w:type="spellStart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newChild</w:t>
      </w:r>
      <w:proofErr w:type="spellEnd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7240907" w14:textId="77777777" w:rsidR="00E66FBE" w:rsidRPr="00E66FBE" w:rsidRDefault="00E66FBE" w:rsidP="00E66F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} else {</w:t>
      </w:r>
    </w:p>
    <w:p w14:paraId="7C7B1E6B" w14:textId="77777777" w:rsidR="00E66FBE" w:rsidRPr="00E66FBE" w:rsidRDefault="00E66FBE" w:rsidP="00E66F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proofErr w:type="spellStart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headTable</w:t>
      </w:r>
      <w:proofErr w:type="spellEnd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newChild</w:t>
      </w:r>
      <w:proofErr w:type="spellEnd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gramStart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item]=</w:t>
      </w:r>
      <w:proofErr w:type="spellStart"/>
      <w:proofErr w:type="gramEnd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newChild</w:t>
      </w:r>
      <w:proofErr w:type="spellEnd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A4AD6A6" w14:textId="77777777" w:rsidR="00E66FBE" w:rsidRPr="00E66FBE" w:rsidRDefault="00E66FBE" w:rsidP="00E66F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}</w:t>
      </w:r>
    </w:p>
    <w:p w14:paraId="441967CF" w14:textId="77777777" w:rsidR="00E66FBE" w:rsidRPr="00E66FBE" w:rsidRDefault="00E66FBE" w:rsidP="00E66F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DB0514F" w14:textId="77777777" w:rsidR="00E66FBE" w:rsidRPr="00E66FBE" w:rsidRDefault="00E66FBE" w:rsidP="00E66F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nowRoot</w:t>
      </w:r>
      <w:proofErr w:type="spellEnd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=</w:t>
      </w:r>
      <w:proofErr w:type="spellStart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newChild</w:t>
      </w:r>
      <w:proofErr w:type="spellEnd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02C06C3" w14:textId="77777777" w:rsidR="00E66FBE" w:rsidRPr="00E66FBE" w:rsidRDefault="00E66FBE" w:rsidP="00E66F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 else {</w:t>
      </w:r>
    </w:p>
    <w:p w14:paraId="040C3020" w14:textId="77777777" w:rsidR="00E66FBE" w:rsidRPr="00E66FBE" w:rsidRDefault="00E66FBE" w:rsidP="00E66F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auto </w:t>
      </w:r>
      <w:proofErr w:type="spellStart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nxtNode</w:t>
      </w:r>
      <w:proofErr w:type="spellEnd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=*</w:t>
      </w:r>
      <w:proofErr w:type="spellStart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nxtChild_it</w:t>
      </w:r>
      <w:proofErr w:type="spellEnd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29EE176" w14:textId="77777777" w:rsidR="00E66FBE" w:rsidRPr="00E66FBE" w:rsidRDefault="00E66FBE" w:rsidP="00E66F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++</w:t>
      </w:r>
      <w:proofErr w:type="spellStart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nxtNode</w:t>
      </w:r>
      <w:proofErr w:type="spellEnd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cnt</w:t>
      </w:r>
      <w:proofErr w:type="spellEnd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43C61A9" w14:textId="77777777" w:rsidR="00E66FBE" w:rsidRPr="00E66FBE" w:rsidRDefault="00E66FBE" w:rsidP="00E66F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nowRoot</w:t>
      </w:r>
      <w:proofErr w:type="spellEnd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=</w:t>
      </w:r>
      <w:proofErr w:type="spellStart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nxtNode</w:t>
      </w:r>
      <w:proofErr w:type="spellEnd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B7B3231" w14:textId="77777777" w:rsidR="00E66FBE" w:rsidRPr="00E66FBE" w:rsidRDefault="00E66FBE" w:rsidP="00E66F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14:paraId="60413234" w14:textId="77777777" w:rsidR="00E66FBE" w:rsidRPr="00E66FBE" w:rsidRDefault="00E66FBE" w:rsidP="00E66F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402FDBC4" w14:textId="77777777" w:rsidR="00E66FBE" w:rsidRPr="00E66FBE" w:rsidRDefault="00E66FBE" w:rsidP="00E66F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070ED71B" w14:textId="77777777" w:rsidR="00E66FBE" w:rsidRPr="00E66FBE" w:rsidRDefault="00E66FBE" w:rsidP="00E66F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5F5EE5AC" w14:textId="77777777" w:rsidR="00E66FBE" w:rsidRPr="00E66FBE" w:rsidRDefault="00E66FBE" w:rsidP="00E66F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69DE088" w14:textId="77777777" w:rsidR="00E66FBE" w:rsidRPr="00E66FBE" w:rsidRDefault="00E66FBE" w:rsidP="00E66F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1BBB493" w14:textId="77777777" w:rsidR="00E66FBE" w:rsidRPr="00E66FBE" w:rsidRDefault="00E66FBE" w:rsidP="00E66F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 xml:space="preserve">bool </w:t>
      </w:r>
      <w:proofErr w:type="spellStart"/>
      <w:proofErr w:type="gramStart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FPTree</w:t>
      </w:r>
      <w:proofErr w:type="spellEnd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isSinglePath</w:t>
      </w:r>
      <w:proofErr w:type="spellEnd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 xml:space="preserve">(const </w:t>
      </w:r>
      <w:proofErr w:type="spellStart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FPTree</w:t>
      </w:r>
      <w:proofErr w:type="spellEnd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</w:t>
      </w:r>
      <w:proofErr w:type="spellStart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nowTree</w:t>
      </w:r>
      <w:proofErr w:type="spellEnd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190B25D9" w14:textId="77777777" w:rsidR="00E66FBE" w:rsidRPr="00E66FBE" w:rsidRDefault="00E66FBE" w:rsidP="00E66F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return </w:t>
      </w:r>
      <w:proofErr w:type="spellStart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nowTree.empty</w:t>
      </w:r>
      <w:proofErr w:type="spellEnd"/>
      <w:proofErr w:type="gramStart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()|</w:t>
      </w:r>
      <w:proofErr w:type="gramEnd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 xml:space="preserve">| </w:t>
      </w:r>
      <w:proofErr w:type="spellStart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isSinglePath</w:t>
      </w:r>
      <w:proofErr w:type="spellEnd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nowTree.root</w:t>
      </w:r>
      <w:proofErr w:type="spellEnd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BB7C362" w14:textId="77777777" w:rsidR="00E66FBE" w:rsidRPr="00E66FBE" w:rsidRDefault="00E66FBE" w:rsidP="00E66F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3CF775F" w14:textId="77777777" w:rsidR="00E66FBE" w:rsidRPr="00E66FBE" w:rsidRDefault="00E66FBE" w:rsidP="00E66F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9233926" w14:textId="77777777" w:rsidR="00E66FBE" w:rsidRPr="00E66FBE" w:rsidRDefault="00E66FBE" w:rsidP="00E66F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 xml:space="preserve">bool </w:t>
      </w:r>
      <w:proofErr w:type="spellStart"/>
      <w:proofErr w:type="gramStart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FPTree</w:t>
      </w:r>
      <w:proofErr w:type="spellEnd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isSinglePath</w:t>
      </w:r>
      <w:proofErr w:type="spellEnd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(const std::</w:t>
      </w:r>
      <w:proofErr w:type="spellStart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shared_ptr</w:t>
      </w:r>
      <w:proofErr w:type="spellEnd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FPNode</w:t>
      </w:r>
      <w:proofErr w:type="spellEnd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&gt; &amp;</w:t>
      </w:r>
      <w:proofErr w:type="spellStart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nowNode</w:t>
      </w:r>
      <w:proofErr w:type="spellEnd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17544524" w14:textId="77777777" w:rsidR="00E66FBE" w:rsidRPr="00E66FBE" w:rsidRDefault="00E66FBE" w:rsidP="00E66F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if(</w:t>
      </w:r>
      <w:proofErr w:type="spellStart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nowNode</w:t>
      </w:r>
      <w:proofErr w:type="spellEnd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proofErr w:type="gramStart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children.empty</w:t>
      </w:r>
      <w:proofErr w:type="spellEnd"/>
      <w:proofErr w:type="gramEnd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()){</w:t>
      </w:r>
    </w:p>
    <w:p w14:paraId="16ED43DB" w14:textId="77777777" w:rsidR="00E66FBE" w:rsidRPr="00E66FBE" w:rsidRDefault="00E66FBE" w:rsidP="00E66F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return true;</w:t>
      </w:r>
    </w:p>
    <w:p w14:paraId="2750F0DE" w14:textId="77777777" w:rsidR="00E66FBE" w:rsidRPr="00E66FBE" w:rsidRDefault="00E66FBE" w:rsidP="00E66F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673532FD" w14:textId="77777777" w:rsidR="00E66FBE" w:rsidRPr="00E66FBE" w:rsidRDefault="00E66FBE" w:rsidP="00E66F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if(</w:t>
      </w:r>
      <w:proofErr w:type="spellStart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nowNode</w:t>
      </w:r>
      <w:proofErr w:type="spellEnd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proofErr w:type="gramStart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children.size</w:t>
      </w:r>
      <w:proofErr w:type="spellEnd"/>
      <w:proofErr w:type="gramEnd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()&gt;1){</w:t>
      </w:r>
    </w:p>
    <w:p w14:paraId="7EF1F28B" w14:textId="77777777" w:rsidR="00E66FBE" w:rsidRPr="00E66FBE" w:rsidRDefault="00E66FBE" w:rsidP="00E66F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return false;</w:t>
      </w:r>
    </w:p>
    <w:p w14:paraId="22F2A826" w14:textId="77777777" w:rsidR="00E66FBE" w:rsidRPr="00E66FBE" w:rsidRDefault="00E66FBE" w:rsidP="00E66F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522971C6" w14:textId="77777777" w:rsidR="00E66FBE" w:rsidRPr="00E66FBE" w:rsidRDefault="00E66FBE" w:rsidP="00E66F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return </w:t>
      </w:r>
      <w:proofErr w:type="spellStart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isSinglePath</w:t>
      </w:r>
      <w:proofErr w:type="spellEnd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nowNode</w:t>
      </w:r>
      <w:proofErr w:type="spellEnd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gramStart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children[</w:t>
      </w:r>
      <w:proofErr w:type="gramEnd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0]);</w:t>
      </w:r>
    </w:p>
    <w:p w14:paraId="1AFEAD12" w14:textId="77777777" w:rsidR="00E66FBE" w:rsidRPr="00E66FBE" w:rsidRDefault="00E66FBE" w:rsidP="00E66F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74253D9" w14:textId="77777777" w:rsidR="00E66FBE" w:rsidRPr="00E66FBE" w:rsidRDefault="00E66FBE" w:rsidP="00E66F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6976A2D" w14:textId="77777777" w:rsidR="00E66FBE" w:rsidRPr="00E66FBE" w:rsidRDefault="00E66FBE" w:rsidP="00E66F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proofErr w:type="gramEnd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 xml:space="preserve">set&lt;std::pair&lt;std::set&lt;std::string&gt;, unsigned long </w:t>
      </w:r>
      <w:proofErr w:type="spellStart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long</w:t>
      </w:r>
      <w:proofErr w:type="spellEnd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int&gt;&gt; </w:t>
      </w:r>
      <w:proofErr w:type="spellStart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FPTree</w:t>
      </w:r>
      <w:proofErr w:type="spellEnd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FP_Growth</w:t>
      </w:r>
      <w:proofErr w:type="spellEnd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 xml:space="preserve">(const </w:t>
      </w:r>
      <w:proofErr w:type="spellStart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FPTree</w:t>
      </w:r>
      <w:proofErr w:type="spellEnd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</w:t>
      </w:r>
      <w:proofErr w:type="spellStart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nowTree</w:t>
      </w:r>
      <w:proofErr w:type="spellEnd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79D0F89E" w14:textId="77777777" w:rsidR="00E66FBE" w:rsidRPr="00E66FBE" w:rsidRDefault="00E66FBE" w:rsidP="00E66F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gramStart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if(</w:t>
      </w:r>
      <w:proofErr w:type="spellStart"/>
      <w:proofErr w:type="gramEnd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nowTree.empty</w:t>
      </w:r>
      <w:proofErr w:type="spellEnd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()){</w:t>
      </w:r>
    </w:p>
    <w:p w14:paraId="60DEAF0C" w14:textId="77777777" w:rsidR="00E66FBE" w:rsidRPr="00E66FBE" w:rsidRDefault="00E66FBE" w:rsidP="00E66F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return {};</w:t>
      </w:r>
    </w:p>
    <w:p w14:paraId="59EE3DB1" w14:textId="77777777" w:rsidR="00E66FBE" w:rsidRPr="00E66FBE" w:rsidRDefault="00E66FBE" w:rsidP="00E66F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23C1A371" w14:textId="77777777" w:rsidR="00E66FBE" w:rsidRPr="00E66FBE" w:rsidRDefault="00E66FBE" w:rsidP="00E66F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if(</w:t>
      </w:r>
      <w:proofErr w:type="spellStart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isSinglePath</w:t>
      </w:r>
      <w:proofErr w:type="spellEnd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nowTree</w:t>
      </w:r>
      <w:proofErr w:type="spellEnd"/>
      <w:proofErr w:type="gramStart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)){</w:t>
      </w:r>
      <w:proofErr w:type="gramEnd"/>
    </w:p>
    <w:p w14:paraId="56A7EE5B" w14:textId="77777777" w:rsidR="00E66FBE" w:rsidRPr="00E66FBE" w:rsidRDefault="00E66FBE" w:rsidP="00E66F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36FFDC4" w14:textId="77777777" w:rsidR="00E66FBE" w:rsidRPr="00E66FBE" w:rsidRDefault="00E66FBE" w:rsidP="00E66F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set&lt;pair&lt;set&lt;string</w:t>
      </w:r>
      <w:proofErr w:type="gramStart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&gt;,unsigned</w:t>
      </w:r>
      <w:proofErr w:type="gramEnd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long long&gt;&gt; </w:t>
      </w:r>
      <w:proofErr w:type="spellStart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singlePatterns</w:t>
      </w:r>
      <w:proofErr w:type="spellEnd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A670079" w14:textId="77777777" w:rsidR="00E66FBE" w:rsidRPr="00E66FBE" w:rsidRDefault="00E66FBE" w:rsidP="00E66F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C8A0B9B" w14:textId="77777777" w:rsidR="00E66FBE" w:rsidRPr="00E66FBE" w:rsidRDefault="00E66FBE" w:rsidP="00E66F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auto </w:t>
      </w:r>
      <w:proofErr w:type="spellStart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nowNode</w:t>
      </w:r>
      <w:proofErr w:type="spellEnd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=</w:t>
      </w:r>
      <w:proofErr w:type="spellStart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nowTree.root</w:t>
      </w:r>
      <w:proofErr w:type="spellEnd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proofErr w:type="gramStart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children.front</w:t>
      </w:r>
      <w:proofErr w:type="spellEnd"/>
      <w:proofErr w:type="gramEnd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36EC17A5" w14:textId="77777777" w:rsidR="00E66FBE" w:rsidRPr="00E66FBE" w:rsidRDefault="00E66FBE" w:rsidP="00E66F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while(</w:t>
      </w:r>
      <w:proofErr w:type="spellStart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nowNode</w:t>
      </w:r>
      <w:proofErr w:type="spellEnd"/>
      <w:proofErr w:type="gramStart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){</w:t>
      </w:r>
      <w:proofErr w:type="gramEnd"/>
    </w:p>
    <w:p w14:paraId="1A53E2B8" w14:textId="77777777" w:rsidR="00E66FBE" w:rsidRPr="00E66FBE" w:rsidRDefault="00E66FBE" w:rsidP="00E66F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auto &amp;</w:t>
      </w:r>
      <w:proofErr w:type="spellStart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nowItem</w:t>
      </w:r>
      <w:proofErr w:type="spellEnd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=</w:t>
      </w:r>
      <w:proofErr w:type="spellStart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nowNode</w:t>
      </w:r>
      <w:proofErr w:type="spellEnd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-&gt;item;</w:t>
      </w:r>
    </w:p>
    <w:p w14:paraId="1F2D7527" w14:textId="77777777" w:rsidR="00E66FBE" w:rsidRPr="00E66FBE" w:rsidRDefault="00E66FBE" w:rsidP="00E66F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auto </w:t>
      </w:r>
      <w:proofErr w:type="spellStart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nowCnt</w:t>
      </w:r>
      <w:proofErr w:type="spellEnd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=</w:t>
      </w:r>
      <w:proofErr w:type="spellStart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nowNode</w:t>
      </w:r>
      <w:proofErr w:type="spellEnd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cnt</w:t>
      </w:r>
      <w:proofErr w:type="spellEnd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DF41782" w14:textId="77777777" w:rsidR="00E66FBE" w:rsidRPr="00E66FBE" w:rsidRDefault="00E66FBE" w:rsidP="00E66F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pair&lt;set&lt;string</w:t>
      </w:r>
      <w:proofErr w:type="gramStart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&gt;,unsigned</w:t>
      </w:r>
      <w:proofErr w:type="gramEnd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long long&gt; </w:t>
      </w:r>
      <w:proofErr w:type="spellStart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newPattern</w:t>
      </w:r>
      <w:proofErr w:type="spellEnd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{{</w:t>
      </w:r>
      <w:proofErr w:type="spellStart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nowItem</w:t>
      </w:r>
      <w:proofErr w:type="spellEnd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},</w:t>
      </w:r>
      <w:proofErr w:type="spellStart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nowCnt</w:t>
      </w:r>
      <w:proofErr w:type="spellEnd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0836B4DD" w14:textId="77777777" w:rsidR="00E66FBE" w:rsidRPr="00E66FBE" w:rsidRDefault="00E66FBE" w:rsidP="00E66F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5C54592" w14:textId="77777777" w:rsidR="00E66FBE" w:rsidRPr="00E66FBE" w:rsidRDefault="00E66FBE" w:rsidP="00E66F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singlePatterns.insert</w:t>
      </w:r>
      <w:proofErr w:type="spellEnd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newPattern</w:t>
      </w:r>
      <w:proofErr w:type="spellEnd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C0AD039" w14:textId="77777777" w:rsidR="00E66FBE" w:rsidRPr="00E66FBE" w:rsidRDefault="00E66FBE" w:rsidP="00E66F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5E300E8" w14:textId="77777777" w:rsidR="00E66FBE" w:rsidRPr="00E66FBE" w:rsidRDefault="00E66FBE" w:rsidP="00E66F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for(</w:t>
      </w:r>
      <w:proofErr w:type="gramEnd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 xml:space="preserve">auto &amp; </w:t>
      </w:r>
      <w:proofErr w:type="spellStart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nowPattern:singlePatterns</w:t>
      </w:r>
      <w:proofErr w:type="spellEnd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){</w:t>
      </w:r>
    </w:p>
    <w:p w14:paraId="20A6BB32" w14:textId="77777777" w:rsidR="00E66FBE" w:rsidRPr="00E66FBE" w:rsidRDefault="00E66FBE" w:rsidP="00E66F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auto newPattern_2{</w:t>
      </w:r>
      <w:proofErr w:type="spellStart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nowPattern</w:t>
      </w:r>
      <w:proofErr w:type="spellEnd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37682AD5" w14:textId="77777777" w:rsidR="00E66FBE" w:rsidRPr="00E66FBE" w:rsidRDefault="00E66FBE" w:rsidP="00E66F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newPattern_</w:t>
      </w:r>
      <w:proofErr w:type="gramStart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2.first</w:t>
      </w:r>
      <w:proofErr w:type="gramEnd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.insert(</w:t>
      </w:r>
      <w:proofErr w:type="spellStart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nowItem</w:t>
      </w:r>
      <w:proofErr w:type="spellEnd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23FF3AA" w14:textId="77777777" w:rsidR="00E66FBE" w:rsidRPr="00E66FBE" w:rsidRDefault="00E66FBE" w:rsidP="00E66F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newPattern_</w:t>
      </w:r>
      <w:proofErr w:type="gramStart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2.second</w:t>
      </w:r>
      <w:proofErr w:type="gramEnd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=</w:t>
      </w:r>
      <w:proofErr w:type="spellStart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nowCnt</w:t>
      </w:r>
      <w:proofErr w:type="spellEnd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A7382C5" w14:textId="77777777" w:rsidR="00E66FBE" w:rsidRPr="00E66FBE" w:rsidRDefault="00E66FBE" w:rsidP="00E66F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singlePatterns.insert</w:t>
      </w:r>
      <w:proofErr w:type="spellEnd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(newPattern_2);</w:t>
      </w:r>
    </w:p>
    <w:p w14:paraId="1C6C9A62" w14:textId="77777777" w:rsidR="00E66FBE" w:rsidRPr="00E66FBE" w:rsidRDefault="00E66FBE" w:rsidP="00E66F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0D6B5AC6" w14:textId="77777777" w:rsidR="00E66FBE" w:rsidRPr="00E66FBE" w:rsidRDefault="00E66FBE" w:rsidP="00E66F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A86281B" w14:textId="77777777" w:rsidR="00E66FBE" w:rsidRPr="00E66FBE" w:rsidRDefault="00E66FBE" w:rsidP="00E66F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if (</w:t>
      </w:r>
      <w:proofErr w:type="spellStart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nowNode</w:t>
      </w:r>
      <w:proofErr w:type="spellEnd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proofErr w:type="gramStart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children.size</w:t>
      </w:r>
      <w:proofErr w:type="spellEnd"/>
      <w:proofErr w:type="gramEnd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() == 1)</w:t>
      </w:r>
    </w:p>
    <w:p w14:paraId="37BD8D45" w14:textId="77777777" w:rsidR="00E66FBE" w:rsidRPr="00E66FBE" w:rsidRDefault="00E66FBE" w:rsidP="00E66F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nowNode</w:t>
      </w:r>
      <w:proofErr w:type="spellEnd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nowNode</w:t>
      </w:r>
      <w:proofErr w:type="spellEnd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gramStart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children[</w:t>
      </w:r>
      <w:proofErr w:type="gramEnd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0];</w:t>
      </w:r>
    </w:p>
    <w:p w14:paraId="7DE15466" w14:textId="77777777" w:rsidR="00E66FBE" w:rsidRPr="00E66FBE" w:rsidRDefault="00E66FBE" w:rsidP="00E66F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else</w:t>
      </w:r>
    </w:p>
    <w:p w14:paraId="486FC012" w14:textId="77777777" w:rsidR="00E66FBE" w:rsidRPr="00E66FBE" w:rsidRDefault="00E66FBE" w:rsidP="00E66F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nowNode</w:t>
      </w:r>
      <w:proofErr w:type="spellEnd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nullptr</w:t>
      </w:r>
      <w:proofErr w:type="spellEnd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228457D" w14:textId="77777777" w:rsidR="00E66FBE" w:rsidRPr="00E66FBE" w:rsidRDefault="00E66FBE" w:rsidP="00E66F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5DFE82CE" w14:textId="77777777" w:rsidR="00E66FBE" w:rsidRPr="00E66FBE" w:rsidRDefault="00E66FBE" w:rsidP="00E66F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7ED1419" w14:textId="77777777" w:rsidR="00E66FBE" w:rsidRPr="00E66FBE" w:rsidRDefault="00E66FBE" w:rsidP="00E66F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return </w:t>
      </w:r>
      <w:proofErr w:type="spellStart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singlePatterns</w:t>
      </w:r>
      <w:proofErr w:type="spellEnd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D28C5D8" w14:textId="77777777" w:rsidR="00E66FBE" w:rsidRPr="00E66FBE" w:rsidRDefault="00E66FBE" w:rsidP="00E66F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 else {</w:t>
      </w:r>
    </w:p>
    <w:p w14:paraId="103AC33E" w14:textId="77777777" w:rsidR="00E66FBE" w:rsidRPr="00E66FBE" w:rsidRDefault="00E66FBE" w:rsidP="00E66F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set&lt;pair&lt;set&lt;string</w:t>
      </w:r>
      <w:proofErr w:type="gramStart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&gt;,unsigned</w:t>
      </w:r>
      <w:proofErr w:type="gramEnd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long long&gt;&gt; </w:t>
      </w:r>
      <w:proofErr w:type="spellStart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multiPatterns</w:t>
      </w:r>
      <w:proofErr w:type="spellEnd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960D7D9" w14:textId="77777777" w:rsidR="00E66FBE" w:rsidRPr="00E66FBE" w:rsidRDefault="00E66FBE" w:rsidP="00E66F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for(</w:t>
      </w:r>
      <w:proofErr w:type="gramEnd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auto &amp; p:nowTree.headTable){</w:t>
      </w:r>
    </w:p>
    <w:p w14:paraId="53456DC2" w14:textId="77777777" w:rsidR="00E66FBE" w:rsidRPr="00E66FBE" w:rsidRDefault="00E66FBE" w:rsidP="00E66F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auto &amp; </w:t>
      </w:r>
      <w:proofErr w:type="spellStart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nowItem</w:t>
      </w:r>
      <w:proofErr w:type="spellEnd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=</w:t>
      </w:r>
      <w:proofErr w:type="spellStart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p.first</w:t>
      </w:r>
      <w:proofErr w:type="spellEnd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99081B9" w14:textId="77777777" w:rsidR="00E66FBE" w:rsidRPr="00E66FBE" w:rsidRDefault="00E66FBE" w:rsidP="00E66F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vector&lt;pair&lt;vector&lt;string</w:t>
      </w:r>
      <w:proofErr w:type="gramStart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&gt;,unsigned</w:t>
      </w:r>
      <w:proofErr w:type="gramEnd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long long&gt;&gt; </w:t>
      </w:r>
      <w:proofErr w:type="spellStart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conditionalPattern_Prefix</w:t>
      </w:r>
      <w:proofErr w:type="spellEnd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7CD4C4F" w14:textId="77777777" w:rsidR="00E66FBE" w:rsidRPr="00E66FBE" w:rsidRDefault="00E66FBE" w:rsidP="00E66F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auto </w:t>
      </w:r>
      <w:proofErr w:type="spellStart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baseNode</w:t>
      </w:r>
      <w:proofErr w:type="spellEnd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=</w:t>
      </w:r>
      <w:proofErr w:type="spellStart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p.second</w:t>
      </w:r>
      <w:proofErr w:type="spellEnd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9F52BB9" w14:textId="77777777" w:rsidR="00E66FBE" w:rsidRPr="00E66FBE" w:rsidRDefault="00E66FBE" w:rsidP="00E66F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while(</w:t>
      </w:r>
      <w:proofErr w:type="spellStart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baseNode</w:t>
      </w:r>
      <w:proofErr w:type="spellEnd"/>
      <w:proofErr w:type="gramStart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){</w:t>
      </w:r>
      <w:proofErr w:type="gramEnd"/>
    </w:p>
    <w:p w14:paraId="1D9B1474" w14:textId="77777777" w:rsidR="00E66FBE" w:rsidRPr="00E66FBE" w:rsidRDefault="00E66FBE" w:rsidP="00E66F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auto </w:t>
      </w:r>
      <w:proofErr w:type="spellStart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nowCnt</w:t>
      </w:r>
      <w:proofErr w:type="spellEnd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=</w:t>
      </w:r>
      <w:proofErr w:type="spellStart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baseNode</w:t>
      </w:r>
      <w:proofErr w:type="spellEnd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cnt</w:t>
      </w:r>
      <w:proofErr w:type="spellEnd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16C5B1D" w14:textId="77777777" w:rsidR="00E66FBE" w:rsidRPr="00E66FBE" w:rsidRDefault="00E66FBE" w:rsidP="00E66F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auto </w:t>
      </w:r>
      <w:proofErr w:type="spellStart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nowNode</w:t>
      </w:r>
      <w:proofErr w:type="spellEnd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=</w:t>
      </w:r>
      <w:proofErr w:type="spellStart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baseNode</w:t>
      </w:r>
      <w:proofErr w:type="spellEnd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proofErr w:type="gramStart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parent.lock</w:t>
      </w:r>
      <w:proofErr w:type="spellEnd"/>
      <w:proofErr w:type="gramEnd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14F0517D" w14:textId="77777777" w:rsidR="00E66FBE" w:rsidRPr="00E66FBE" w:rsidRDefault="00E66FBE" w:rsidP="00E66F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if(</w:t>
      </w:r>
      <w:proofErr w:type="spellStart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nowNode</w:t>
      </w:r>
      <w:proofErr w:type="spellEnd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proofErr w:type="gramStart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parent.lock</w:t>
      </w:r>
      <w:proofErr w:type="spellEnd"/>
      <w:proofErr w:type="gramEnd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()){</w:t>
      </w:r>
    </w:p>
    <w:p w14:paraId="6272D5BD" w14:textId="77777777" w:rsidR="00E66FBE" w:rsidRPr="00E66FBE" w:rsidRDefault="00E66FBE" w:rsidP="00E66F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pair&lt;vector&lt;string</w:t>
      </w:r>
      <w:proofErr w:type="gramStart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&gt;,unsigned</w:t>
      </w:r>
      <w:proofErr w:type="gramEnd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long long&gt; </w:t>
      </w:r>
      <w:proofErr w:type="spellStart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nowPrefix</w:t>
      </w:r>
      <w:proofErr w:type="spellEnd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{{},</w:t>
      </w:r>
      <w:proofErr w:type="spellStart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nowCnt</w:t>
      </w:r>
      <w:proofErr w:type="spellEnd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6A7EAFBD" w14:textId="77777777" w:rsidR="00E66FBE" w:rsidRPr="00E66FBE" w:rsidRDefault="00E66FBE" w:rsidP="00E66F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while(</w:t>
      </w:r>
      <w:proofErr w:type="spellStart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nowNode</w:t>
      </w:r>
      <w:proofErr w:type="spellEnd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proofErr w:type="gramStart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parent.lock</w:t>
      </w:r>
      <w:proofErr w:type="spellEnd"/>
      <w:proofErr w:type="gramEnd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()){</w:t>
      </w:r>
    </w:p>
    <w:p w14:paraId="1928DE13" w14:textId="77777777" w:rsidR="00E66FBE" w:rsidRPr="00E66FBE" w:rsidRDefault="00E66FBE" w:rsidP="00E66F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proofErr w:type="spellStart"/>
      <w:proofErr w:type="gramStart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nowPrefix.first.push</w:t>
      </w:r>
      <w:proofErr w:type="gramEnd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_back</w:t>
      </w:r>
      <w:proofErr w:type="spellEnd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nowNode</w:t>
      </w:r>
      <w:proofErr w:type="spellEnd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-&gt;item);</w:t>
      </w:r>
    </w:p>
    <w:p w14:paraId="4FDC2E68" w14:textId="77777777" w:rsidR="00E66FBE" w:rsidRPr="00E66FBE" w:rsidRDefault="00E66FBE" w:rsidP="00E66F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proofErr w:type="spellStart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nowNode</w:t>
      </w:r>
      <w:proofErr w:type="spellEnd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=</w:t>
      </w:r>
      <w:proofErr w:type="spellStart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nowNode</w:t>
      </w:r>
      <w:proofErr w:type="spellEnd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proofErr w:type="gramStart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parent.lock</w:t>
      </w:r>
      <w:proofErr w:type="spellEnd"/>
      <w:proofErr w:type="gramEnd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4CED2BC4" w14:textId="77777777" w:rsidR="00E66FBE" w:rsidRPr="00E66FBE" w:rsidRDefault="00E66FBE" w:rsidP="00E66F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}</w:t>
      </w:r>
    </w:p>
    <w:p w14:paraId="41B4CBD4" w14:textId="77777777" w:rsidR="00E66FBE" w:rsidRPr="00E66FBE" w:rsidRDefault="00E66FBE" w:rsidP="00E66F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conditionalPattern_Prefix.push_back</w:t>
      </w:r>
      <w:proofErr w:type="spellEnd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nowPrefix</w:t>
      </w:r>
      <w:proofErr w:type="spellEnd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FFC64BF" w14:textId="77777777" w:rsidR="00E66FBE" w:rsidRPr="00E66FBE" w:rsidRDefault="00E66FBE" w:rsidP="00E66F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14:paraId="20B1E056" w14:textId="77777777" w:rsidR="00E66FBE" w:rsidRPr="00E66FBE" w:rsidRDefault="00E66FBE" w:rsidP="00E66F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2F7FAC3" w14:textId="77777777" w:rsidR="00E66FBE" w:rsidRPr="00E66FBE" w:rsidRDefault="00E66FBE" w:rsidP="00E66F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baseNode</w:t>
      </w:r>
      <w:proofErr w:type="spellEnd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=</w:t>
      </w:r>
      <w:proofErr w:type="spellStart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baseNode</w:t>
      </w:r>
      <w:proofErr w:type="spellEnd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-&gt;link;</w:t>
      </w:r>
    </w:p>
    <w:p w14:paraId="5E5BFB88" w14:textId="77777777" w:rsidR="00E66FBE" w:rsidRPr="00E66FBE" w:rsidRDefault="00E66FBE" w:rsidP="00E66F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09CD7171" w14:textId="77777777" w:rsidR="00E66FBE" w:rsidRPr="00E66FBE" w:rsidRDefault="00E66FBE" w:rsidP="00E66F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985B825" w14:textId="77777777" w:rsidR="00E66FBE" w:rsidRPr="00E66FBE" w:rsidRDefault="00E66FBE" w:rsidP="00E66F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vector&lt;vector&lt;string&gt;&gt; </w:t>
      </w:r>
      <w:proofErr w:type="spellStart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conditionalTransactions</w:t>
      </w:r>
      <w:proofErr w:type="spellEnd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9F630D9" w14:textId="77777777" w:rsidR="00E66FBE" w:rsidRPr="00E66FBE" w:rsidRDefault="00E66FBE" w:rsidP="00E66F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for(</w:t>
      </w:r>
      <w:proofErr w:type="gramEnd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 xml:space="preserve">auto&amp; </w:t>
      </w:r>
      <w:proofErr w:type="spellStart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nowPath:conditionalPattern_Prefix</w:t>
      </w:r>
      <w:proofErr w:type="spellEnd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){</w:t>
      </w:r>
    </w:p>
    <w:p w14:paraId="44BC9A4C" w14:textId="77777777" w:rsidR="00E66FBE" w:rsidRPr="00E66FBE" w:rsidRDefault="00E66FBE" w:rsidP="00E66F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auto&amp; </w:t>
      </w:r>
      <w:proofErr w:type="spellStart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nowPathItems</w:t>
      </w:r>
      <w:proofErr w:type="spellEnd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=</w:t>
      </w:r>
      <w:proofErr w:type="spellStart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nowPath.first</w:t>
      </w:r>
      <w:proofErr w:type="spellEnd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278288F" w14:textId="77777777" w:rsidR="00E66FBE" w:rsidRPr="00E66FBE" w:rsidRDefault="00E66FBE" w:rsidP="00E66F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auto </w:t>
      </w:r>
      <w:proofErr w:type="spellStart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nowPathCnt</w:t>
      </w:r>
      <w:proofErr w:type="spellEnd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=</w:t>
      </w:r>
      <w:proofErr w:type="spellStart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nowPath.second</w:t>
      </w:r>
      <w:proofErr w:type="spellEnd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6B8AC59" w14:textId="77777777" w:rsidR="00E66FBE" w:rsidRPr="00E66FBE" w:rsidRDefault="00E66FBE" w:rsidP="00E66F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5B8A73B" w14:textId="77777777" w:rsidR="00E66FBE" w:rsidRPr="00E66FBE" w:rsidRDefault="00E66FBE" w:rsidP="00E66F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    </w:t>
      </w:r>
      <w:proofErr w:type="gramStart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for(</w:t>
      </w:r>
      <w:proofErr w:type="gramEnd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 xml:space="preserve">unsigned long </w:t>
      </w:r>
      <w:proofErr w:type="spellStart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long</w:t>
      </w:r>
      <w:proofErr w:type="spellEnd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=0;i&lt;</w:t>
      </w:r>
      <w:proofErr w:type="spellStart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nowPathCnt</w:t>
      </w:r>
      <w:proofErr w:type="spellEnd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;++</w:t>
      </w:r>
      <w:proofErr w:type="spellStart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){</w:t>
      </w:r>
    </w:p>
    <w:p w14:paraId="67F42E31" w14:textId="77777777" w:rsidR="00E66FBE" w:rsidRPr="00E66FBE" w:rsidRDefault="00E66FBE" w:rsidP="00E66F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</w:t>
      </w:r>
      <w:proofErr w:type="spellStart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conditionalTransactions.push_back</w:t>
      </w:r>
      <w:proofErr w:type="spellEnd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nowPathItems</w:t>
      </w:r>
      <w:proofErr w:type="spellEnd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D9CEAA4" w14:textId="77777777" w:rsidR="00E66FBE" w:rsidRPr="00E66FBE" w:rsidRDefault="00E66FBE" w:rsidP="00E66F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14:paraId="27E24B14" w14:textId="77777777" w:rsidR="00E66FBE" w:rsidRPr="00E66FBE" w:rsidRDefault="00E66FBE" w:rsidP="00E66F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2F670C44" w14:textId="77777777" w:rsidR="00E66FBE" w:rsidRPr="00E66FBE" w:rsidRDefault="00E66FBE" w:rsidP="00E66F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F4E69EB" w14:textId="77777777" w:rsidR="00E66FBE" w:rsidRPr="00E66FBE" w:rsidRDefault="00E66FBE" w:rsidP="00E66F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const </w:t>
      </w:r>
      <w:proofErr w:type="spellStart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FPTree</w:t>
      </w:r>
      <w:proofErr w:type="spellEnd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conditionalFPTree(</w:t>
      </w:r>
      <w:proofErr w:type="gramStart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conditionalTransactions,nowTree.minSup</w:t>
      </w:r>
      <w:proofErr w:type="gramEnd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,minCon);</w:t>
      </w:r>
    </w:p>
    <w:p w14:paraId="1E420E5A" w14:textId="77777777" w:rsidR="00E66FBE" w:rsidRPr="00E66FBE" w:rsidRDefault="00E66FBE" w:rsidP="00E66F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auto </w:t>
      </w:r>
      <w:proofErr w:type="spellStart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conditionalPatterns</w:t>
      </w:r>
      <w:proofErr w:type="spellEnd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proofErr w:type="spellStart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FP_Growth</w:t>
      </w:r>
      <w:proofErr w:type="spellEnd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conditionalFPTree</w:t>
      </w:r>
      <w:proofErr w:type="spellEnd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72D4C17" w14:textId="77777777" w:rsidR="00E66FBE" w:rsidRPr="00E66FBE" w:rsidRDefault="00E66FBE" w:rsidP="00E66F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FCCED70" w14:textId="77777777" w:rsidR="00E66FBE" w:rsidRPr="00E66FBE" w:rsidRDefault="00E66FBE" w:rsidP="00E66F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set&lt;pair&lt;set&lt;string</w:t>
      </w:r>
      <w:proofErr w:type="gramStart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&gt;,unsigned</w:t>
      </w:r>
      <w:proofErr w:type="gramEnd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long long&gt;&gt; </w:t>
      </w:r>
      <w:proofErr w:type="spellStart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nowPatterns</w:t>
      </w:r>
      <w:proofErr w:type="spellEnd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3BDCEC9" w14:textId="77777777" w:rsidR="00E66FBE" w:rsidRPr="00E66FBE" w:rsidRDefault="00E66FBE" w:rsidP="00E66F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unsigned long </w:t>
      </w:r>
      <w:proofErr w:type="spellStart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long</w:t>
      </w:r>
      <w:proofErr w:type="spellEnd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nowCnt</w:t>
      </w:r>
      <w:proofErr w:type="spellEnd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=0;</w:t>
      </w:r>
    </w:p>
    <w:p w14:paraId="23B2BA7B" w14:textId="77777777" w:rsidR="00E66FBE" w:rsidRPr="00E66FBE" w:rsidRDefault="00E66FBE" w:rsidP="00E66F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auto </w:t>
      </w:r>
      <w:proofErr w:type="spellStart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nowNode</w:t>
      </w:r>
      <w:proofErr w:type="spellEnd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=</w:t>
      </w:r>
      <w:proofErr w:type="spellStart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p.second</w:t>
      </w:r>
      <w:proofErr w:type="spellEnd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AA8C2C6" w14:textId="77777777" w:rsidR="00E66FBE" w:rsidRPr="00E66FBE" w:rsidRDefault="00E66FBE" w:rsidP="00E66F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while(</w:t>
      </w:r>
      <w:proofErr w:type="spellStart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nowNode</w:t>
      </w:r>
      <w:proofErr w:type="spellEnd"/>
      <w:proofErr w:type="gramStart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){</w:t>
      </w:r>
      <w:proofErr w:type="gramEnd"/>
    </w:p>
    <w:p w14:paraId="5744E159" w14:textId="77777777" w:rsidR="00E66FBE" w:rsidRPr="00E66FBE" w:rsidRDefault="00E66FBE" w:rsidP="00E66F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nowCnt</w:t>
      </w:r>
      <w:proofErr w:type="spellEnd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+=</w:t>
      </w:r>
      <w:proofErr w:type="spellStart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nowNode</w:t>
      </w:r>
      <w:proofErr w:type="spellEnd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cnt</w:t>
      </w:r>
      <w:proofErr w:type="spellEnd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885EEC0" w14:textId="77777777" w:rsidR="00E66FBE" w:rsidRPr="00E66FBE" w:rsidRDefault="00E66FBE" w:rsidP="00E66F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nowNode</w:t>
      </w:r>
      <w:proofErr w:type="spellEnd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=</w:t>
      </w:r>
      <w:proofErr w:type="spellStart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nowNode</w:t>
      </w:r>
      <w:proofErr w:type="spellEnd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-&gt;link;</w:t>
      </w:r>
    </w:p>
    <w:p w14:paraId="1524DFF1" w14:textId="77777777" w:rsidR="00E66FBE" w:rsidRPr="00E66FBE" w:rsidRDefault="00E66FBE" w:rsidP="00E66F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42AFF020" w14:textId="77777777" w:rsidR="00E66FBE" w:rsidRPr="00E66FBE" w:rsidRDefault="00E66FBE" w:rsidP="00E66F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pair&lt;set&lt;string</w:t>
      </w:r>
      <w:proofErr w:type="gramStart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&gt;,unsigned</w:t>
      </w:r>
      <w:proofErr w:type="gramEnd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long long&gt; </w:t>
      </w:r>
      <w:proofErr w:type="spellStart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temPattern</w:t>
      </w:r>
      <w:proofErr w:type="spellEnd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{{</w:t>
      </w:r>
      <w:proofErr w:type="spellStart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nowItem</w:t>
      </w:r>
      <w:proofErr w:type="spellEnd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},</w:t>
      </w:r>
      <w:proofErr w:type="spellStart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nowCnt</w:t>
      </w:r>
      <w:proofErr w:type="spellEnd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729BD1B7" w14:textId="77777777" w:rsidR="00E66FBE" w:rsidRPr="00E66FBE" w:rsidRDefault="00E66FBE" w:rsidP="00E66F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nowPatterns.insert</w:t>
      </w:r>
      <w:proofErr w:type="spellEnd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temPattern</w:t>
      </w:r>
      <w:proofErr w:type="spellEnd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EC94E5E" w14:textId="77777777" w:rsidR="00E66FBE" w:rsidRPr="00E66FBE" w:rsidRDefault="00E66FBE" w:rsidP="00E66F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BD053C6" w14:textId="77777777" w:rsidR="00E66FBE" w:rsidRPr="00E66FBE" w:rsidRDefault="00E66FBE" w:rsidP="00E66F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for(</w:t>
      </w:r>
      <w:proofErr w:type="gramEnd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 xml:space="preserve">auto&amp; </w:t>
      </w:r>
      <w:proofErr w:type="spellStart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conditionalPattern:conditionalPatterns</w:t>
      </w:r>
      <w:proofErr w:type="spellEnd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){</w:t>
      </w:r>
    </w:p>
    <w:p w14:paraId="322AB4CA" w14:textId="77777777" w:rsidR="00E66FBE" w:rsidRPr="00E66FBE" w:rsidRDefault="00E66FBE" w:rsidP="00E66F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auto </w:t>
      </w:r>
      <w:proofErr w:type="spellStart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newConditionalPattern</w:t>
      </w:r>
      <w:proofErr w:type="spellEnd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  <w:proofErr w:type="spellStart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conditionalPattern</w:t>
      </w:r>
      <w:proofErr w:type="spellEnd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2B66658D" w14:textId="77777777" w:rsidR="00E66FBE" w:rsidRPr="00E66FBE" w:rsidRDefault="00E66FBE" w:rsidP="00E66F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newConditionalPattern.first.insert</w:t>
      </w:r>
      <w:proofErr w:type="spellEnd"/>
      <w:proofErr w:type="gramEnd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nowItem</w:t>
      </w:r>
      <w:proofErr w:type="spellEnd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252A698" w14:textId="77777777" w:rsidR="00E66FBE" w:rsidRPr="00E66FBE" w:rsidRDefault="00E66FBE" w:rsidP="00E66F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newConditionalPattern.second</w:t>
      </w:r>
      <w:proofErr w:type="spellEnd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=</w:t>
      </w:r>
      <w:proofErr w:type="spellStart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conditionalPattern.second</w:t>
      </w:r>
      <w:proofErr w:type="spellEnd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7CDDCEE" w14:textId="77777777" w:rsidR="00E66FBE" w:rsidRPr="00E66FBE" w:rsidRDefault="00E66FBE" w:rsidP="00E66F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nowPatterns.insert</w:t>
      </w:r>
      <w:proofErr w:type="spellEnd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({</w:t>
      </w:r>
      <w:proofErr w:type="spellStart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newConditionalPattern</w:t>
      </w:r>
      <w:proofErr w:type="spellEnd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});</w:t>
      </w:r>
    </w:p>
    <w:p w14:paraId="7FA1436A" w14:textId="77777777" w:rsidR="00E66FBE" w:rsidRPr="00E66FBE" w:rsidRDefault="00E66FBE" w:rsidP="00E66F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68A4391C" w14:textId="77777777" w:rsidR="00E66FBE" w:rsidRPr="00E66FBE" w:rsidRDefault="00E66FBE" w:rsidP="00E66F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F2FCDE5" w14:textId="77777777" w:rsidR="00E66FBE" w:rsidRPr="00E66FBE" w:rsidRDefault="00E66FBE" w:rsidP="00E66F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multiPatterns.insert</w:t>
      </w:r>
      <w:proofErr w:type="spellEnd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nowPatterns.cbegin</w:t>
      </w:r>
      <w:proofErr w:type="spellEnd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Start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),</w:t>
      </w:r>
      <w:proofErr w:type="spellStart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nowPatterns.cend</w:t>
      </w:r>
      <w:proofErr w:type="spellEnd"/>
      <w:proofErr w:type="gramEnd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14:paraId="67FACB84" w14:textId="77777777" w:rsidR="00E66FBE" w:rsidRPr="00E66FBE" w:rsidRDefault="00E66FBE" w:rsidP="00E66F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1B5E7493" w14:textId="77777777" w:rsidR="00E66FBE" w:rsidRPr="00E66FBE" w:rsidRDefault="00E66FBE" w:rsidP="00E66F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return </w:t>
      </w:r>
      <w:proofErr w:type="spellStart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multiPatterns</w:t>
      </w:r>
      <w:proofErr w:type="spellEnd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1AAFB47" w14:textId="77777777" w:rsidR="00E66FBE" w:rsidRPr="00E66FBE" w:rsidRDefault="00E66FBE" w:rsidP="00E66F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67769E65" w14:textId="77777777" w:rsidR="00E66FBE" w:rsidRPr="00E66FBE" w:rsidRDefault="00E66FBE" w:rsidP="00E66F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CA76D18" w14:textId="77777777" w:rsidR="00E66FBE" w:rsidRPr="00E66FBE" w:rsidRDefault="00E66FBE" w:rsidP="00E66F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E111AD8" w14:textId="77777777" w:rsidR="00E66FBE" w:rsidRPr="00E66FBE" w:rsidRDefault="00E66FBE" w:rsidP="00E66F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 xml:space="preserve">void </w:t>
      </w:r>
      <w:proofErr w:type="spellStart"/>
      <w:proofErr w:type="gramStart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FPTree</w:t>
      </w:r>
      <w:proofErr w:type="spellEnd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GenerateFrequentRules</w:t>
      </w:r>
      <w:proofErr w:type="spellEnd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() {</w:t>
      </w:r>
    </w:p>
    <w:p w14:paraId="013FA43E" w14:textId="77777777" w:rsidR="00E66FBE" w:rsidRPr="00E66FBE" w:rsidRDefault="00E66FBE" w:rsidP="00E66F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frequentSet</w:t>
      </w:r>
      <w:proofErr w:type="spellEnd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=</w:t>
      </w:r>
      <w:proofErr w:type="spellStart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FP_Growth</w:t>
      </w:r>
      <w:proofErr w:type="spellEnd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(*this);</w:t>
      </w:r>
    </w:p>
    <w:p w14:paraId="018C94DA" w14:textId="77777777" w:rsidR="00E66FBE" w:rsidRPr="00E66FBE" w:rsidRDefault="00E66FBE" w:rsidP="00E66F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93716C3" w14:textId="77777777" w:rsidR="00E66FBE" w:rsidRPr="00E66FBE" w:rsidRDefault="00E66FBE" w:rsidP="00E66F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170F238" w14:textId="77777777" w:rsidR="00E66FBE" w:rsidRPr="00E66FBE" w:rsidRDefault="00E66FBE" w:rsidP="00E66F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proofErr w:type="gramEnd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 xml:space="preserve">set&lt;std::string&gt; </w:t>
      </w:r>
      <w:proofErr w:type="spellStart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subtractSet</w:t>
      </w:r>
      <w:proofErr w:type="spellEnd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 xml:space="preserve">(const set&lt;string&gt;&amp; </w:t>
      </w:r>
      <w:proofErr w:type="spellStart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a,const</w:t>
      </w:r>
      <w:proofErr w:type="spellEnd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set&lt;string&gt;&amp; b){</w:t>
      </w:r>
    </w:p>
    <w:p w14:paraId="05092277" w14:textId="77777777" w:rsidR="00E66FBE" w:rsidRPr="00E66FBE" w:rsidRDefault="00E66FBE" w:rsidP="00E66F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auto </w:t>
      </w:r>
      <w:proofErr w:type="spellStart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ans</w:t>
      </w:r>
      <w:proofErr w:type="spellEnd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=a;</w:t>
      </w:r>
    </w:p>
    <w:p w14:paraId="4A7BDA9D" w14:textId="77777777" w:rsidR="00E66FBE" w:rsidRPr="00E66FBE" w:rsidRDefault="00E66FBE" w:rsidP="00E66F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gramStart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for(</w:t>
      </w:r>
      <w:proofErr w:type="gramEnd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const auto&amp; i:b){</w:t>
      </w:r>
    </w:p>
    <w:p w14:paraId="0C7E9965" w14:textId="77777777" w:rsidR="00E66FBE" w:rsidRPr="00E66FBE" w:rsidRDefault="00E66FBE" w:rsidP="00E66F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if(</w:t>
      </w:r>
      <w:proofErr w:type="spellStart"/>
      <w:proofErr w:type="gramStart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ans.count</w:t>
      </w:r>
      <w:proofErr w:type="spellEnd"/>
      <w:proofErr w:type="gramEnd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)){</w:t>
      </w:r>
    </w:p>
    <w:p w14:paraId="6FCF81CB" w14:textId="77777777" w:rsidR="00E66FBE" w:rsidRPr="00E66FBE" w:rsidRDefault="00E66FBE" w:rsidP="00E66F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ans.erase</w:t>
      </w:r>
      <w:proofErr w:type="spellEnd"/>
      <w:proofErr w:type="gramEnd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6B33B3E" w14:textId="77777777" w:rsidR="00E66FBE" w:rsidRPr="00E66FBE" w:rsidRDefault="00E66FBE" w:rsidP="00E66F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24F45B9E" w14:textId="77777777" w:rsidR="00E66FBE" w:rsidRPr="00E66FBE" w:rsidRDefault="00E66FBE" w:rsidP="00E66F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4D6B88AD" w14:textId="77777777" w:rsidR="00E66FBE" w:rsidRPr="00E66FBE" w:rsidRDefault="00E66FBE" w:rsidP="00E66F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return </w:t>
      </w:r>
      <w:proofErr w:type="spellStart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ans</w:t>
      </w:r>
      <w:proofErr w:type="spellEnd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1672B3E" w14:textId="77777777" w:rsidR="00E66FBE" w:rsidRPr="00E66FBE" w:rsidRDefault="00E66FBE" w:rsidP="00E66F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DF2AD8F" w14:textId="77777777" w:rsidR="00E66FBE" w:rsidRPr="00E66FBE" w:rsidRDefault="00E66FBE" w:rsidP="00E66F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1F91E17" w14:textId="77777777" w:rsidR="00E66FBE" w:rsidRPr="00E66FBE" w:rsidRDefault="00E66FBE" w:rsidP="00E66F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 xml:space="preserve">void </w:t>
      </w:r>
      <w:proofErr w:type="spellStart"/>
      <w:proofErr w:type="gramStart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FPTree</w:t>
      </w:r>
      <w:proofErr w:type="spellEnd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getRules</w:t>
      </w:r>
      <w:proofErr w:type="spellEnd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</w:p>
    <w:p w14:paraId="0D043BB7" w14:textId="77777777" w:rsidR="00E66FBE" w:rsidRPr="00E66FBE" w:rsidRDefault="00E66FBE" w:rsidP="00E66F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const </w:t>
      </w:r>
      <w:proofErr w:type="gramStart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proofErr w:type="gramEnd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 xml:space="preserve">pair&lt;std::set&lt;std::string&gt;,unsigned long long&gt;&amp; </w:t>
      </w:r>
      <w:proofErr w:type="spellStart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freItem</w:t>
      </w:r>
      <w:proofErr w:type="spellEnd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76738969" w14:textId="77777777" w:rsidR="00E66FBE" w:rsidRPr="00E66FBE" w:rsidRDefault="00E66FBE" w:rsidP="00E66F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const </w:t>
      </w:r>
      <w:proofErr w:type="gramStart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proofErr w:type="gramEnd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pair&lt;std::set&lt;std::string&gt;, unsigned long long&gt; &amp;</w:t>
      </w:r>
      <w:proofErr w:type="spellStart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nowFreItem</w:t>
      </w:r>
      <w:proofErr w:type="spellEnd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496B683F" w14:textId="77777777" w:rsidR="00E66FBE" w:rsidRPr="00E66FBE" w:rsidRDefault="00E66FBE" w:rsidP="00E66F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gramStart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for(</w:t>
      </w:r>
      <w:proofErr w:type="gramEnd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 xml:space="preserve">auto&amp; </w:t>
      </w:r>
      <w:proofErr w:type="spellStart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item:nowFreItem.first</w:t>
      </w:r>
      <w:proofErr w:type="spellEnd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){</w:t>
      </w:r>
    </w:p>
    <w:p w14:paraId="388B1054" w14:textId="77777777" w:rsidR="00E66FBE" w:rsidRPr="00E66FBE" w:rsidRDefault="00E66FBE" w:rsidP="00E66F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auto </w:t>
      </w:r>
      <w:proofErr w:type="spellStart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subSet</w:t>
      </w:r>
      <w:proofErr w:type="spellEnd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=</w:t>
      </w:r>
      <w:proofErr w:type="spellStart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nowFreItem.first</w:t>
      </w:r>
      <w:proofErr w:type="spellEnd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9FE3F61" w14:textId="77777777" w:rsidR="00E66FBE" w:rsidRPr="00E66FBE" w:rsidRDefault="00E66FBE" w:rsidP="00E66F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subSet.erase</w:t>
      </w:r>
      <w:proofErr w:type="spellEnd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(item);</w:t>
      </w:r>
    </w:p>
    <w:p w14:paraId="39D2566A" w14:textId="77777777" w:rsidR="00E66FBE" w:rsidRPr="00E66FBE" w:rsidRDefault="00E66FBE" w:rsidP="00E66F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549E2BE" w14:textId="77777777" w:rsidR="00E66FBE" w:rsidRPr="00E66FBE" w:rsidRDefault="00E66FBE" w:rsidP="00E66F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unsigned long </w:t>
      </w:r>
      <w:proofErr w:type="spellStart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long</w:t>
      </w:r>
      <w:proofErr w:type="spellEnd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value= 0;</w:t>
      </w:r>
    </w:p>
    <w:p w14:paraId="0E8C82BF" w14:textId="77777777" w:rsidR="00E66FBE" w:rsidRPr="00E66FBE" w:rsidRDefault="00E66FBE" w:rsidP="00E66F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for(</w:t>
      </w:r>
      <w:proofErr w:type="gramEnd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auto &amp;</w:t>
      </w:r>
      <w:proofErr w:type="spellStart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j:frequentSet</w:t>
      </w:r>
      <w:proofErr w:type="spellEnd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){</w:t>
      </w:r>
    </w:p>
    <w:p w14:paraId="3F808632" w14:textId="77777777" w:rsidR="00E66FBE" w:rsidRPr="00E66FBE" w:rsidRDefault="00E66FBE" w:rsidP="00E66F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if(</w:t>
      </w:r>
      <w:proofErr w:type="spellStart"/>
      <w:proofErr w:type="gramStart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j.first</w:t>
      </w:r>
      <w:proofErr w:type="spellEnd"/>
      <w:proofErr w:type="gramEnd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==</w:t>
      </w:r>
      <w:proofErr w:type="spellStart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subSet</w:t>
      </w:r>
      <w:proofErr w:type="spellEnd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){</w:t>
      </w:r>
    </w:p>
    <w:p w14:paraId="40A8F778" w14:textId="77777777" w:rsidR="00E66FBE" w:rsidRPr="00E66FBE" w:rsidRDefault="00E66FBE" w:rsidP="00E66F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value=</w:t>
      </w:r>
      <w:proofErr w:type="spellStart"/>
      <w:proofErr w:type="gramStart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j.second</w:t>
      </w:r>
      <w:proofErr w:type="spellEnd"/>
      <w:proofErr w:type="gramEnd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D2A7F20" w14:textId="77777777" w:rsidR="00E66FBE" w:rsidRPr="00E66FBE" w:rsidRDefault="00E66FBE" w:rsidP="00E66F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break;</w:t>
      </w:r>
    </w:p>
    <w:p w14:paraId="525BC1DF" w14:textId="77777777" w:rsidR="00E66FBE" w:rsidRPr="00E66FBE" w:rsidRDefault="00E66FBE" w:rsidP="00E66F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25295A49" w14:textId="77777777" w:rsidR="00E66FBE" w:rsidRPr="00E66FBE" w:rsidRDefault="00E66FBE" w:rsidP="00E66F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3E7966EE" w14:textId="77777777" w:rsidR="00E66FBE" w:rsidRPr="00E66FBE" w:rsidRDefault="00E66FBE" w:rsidP="00E66F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26E8C15" w14:textId="77777777" w:rsidR="00E66FBE" w:rsidRPr="00E66FBE" w:rsidRDefault="00E66FBE" w:rsidP="00E66F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double confidence=0;</w:t>
      </w:r>
    </w:p>
    <w:p w14:paraId="7600D060" w14:textId="77777777" w:rsidR="00E66FBE" w:rsidRPr="00E66FBE" w:rsidRDefault="00E66FBE" w:rsidP="00E66F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if(value</w:t>
      </w:r>
      <w:proofErr w:type="gramStart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){</w:t>
      </w:r>
      <w:proofErr w:type="gramEnd"/>
    </w:p>
    <w:p w14:paraId="1846EF69" w14:textId="77777777" w:rsidR="00E66FBE" w:rsidRPr="00E66FBE" w:rsidRDefault="00E66FBE" w:rsidP="00E66F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confidence= (double)</w:t>
      </w:r>
      <w:proofErr w:type="spellStart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freItem.second</w:t>
      </w:r>
      <w:proofErr w:type="spellEnd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(</w:t>
      </w:r>
      <w:proofErr w:type="gramStart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double )value</w:t>
      </w:r>
      <w:proofErr w:type="gramEnd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45B3E6C" w14:textId="77777777" w:rsidR="00E66FBE" w:rsidRPr="00E66FBE" w:rsidRDefault="00E66FBE" w:rsidP="00E66F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6B76A6AC" w14:textId="77777777" w:rsidR="00E66FBE" w:rsidRPr="00E66FBE" w:rsidRDefault="00E66FBE" w:rsidP="00E66F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if(confidence&gt;=</w:t>
      </w:r>
      <w:proofErr w:type="spellStart"/>
      <w:proofErr w:type="gramStart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minCon</w:t>
      </w:r>
      <w:proofErr w:type="spellEnd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){</w:t>
      </w:r>
      <w:proofErr w:type="gramEnd"/>
    </w:p>
    <w:p w14:paraId="41E514FD" w14:textId="77777777" w:rsidR="00E66FBE" w:rsidRPr="00E66FBE" w:rsidRDefault="00E66FBE" w:rsidP="00E66F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bool flag=false;</w:t>
      </w:r>
    </w:p>
    <w:p w14:paraId="0C62F52C" w14:textId="77777777" w:rsidR="00E66FBE" w:rsidRPr="00E66FBE" w:rsidRDefault="00E66FBE" w:rsidP="00E66F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auto </w:t>
      </w:r>
      <w:proofErr w:type="spellStart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temSet</w:t>
      </w:r>
      <w:proofErr w:type="spellEnd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proofErr w:type="spellStart"/>
      <w:proofErr w:type="gramStart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subtractSet</w:t>
      </w:r>
      <w:proofErr w:type="spellEnd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freItem.first,subSet</w:t>
      </w:r>
      <w:proofErr w:type="spellEnd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B64427F" w14:textId="77777777" w:rsidR="00E66FBE" w:rsidRPr="00E66FBE" w:rsidRDefault="00E66FBE" w:rsidP="00E66F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for(</w:t>
      </w:r>
      <w:proofErr w:type="gramEnd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 xml:space="preserve">auto&amp; </w:t>
      </w:r>
      <w:proofErr w:type="spellStart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rule:rulesWithConfidence</w:t>
      </w:r>
      <w:proofErr w:type="spellEnd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){</w:t>
      </w:r>
    </w:p>
    <w:p w14:paraId="6057CDBD" w14:textId="77777777" w:rsidR="00E66FBE" w:rsidRPr="00E66FBE" w:rsidRDefault="00E66FBE" w:rsidP="00E66F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gramStart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if(</w:t>
      </w:r>
      <w:proofErr w:type="spellStart"/>
      <w:proofErr w:type="gramEnd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rule.first.first</w:t>
      </w:r>
      <w:proofErr w:type="spellEnd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==</w:t>
      </w:r>
      <w:proofErr w:type="spellStart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subSet</w:t>
      </w:r>
      <w:proofErr w:type="spellEnd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&amp;&amp;</w:t>
      </w:r>
      <w:proofErr w:type="spellStart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rule.first.second</w:t>
      </w:r>
      <w:proofErr w:type="spellEnd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 xml:space="preserve">== </w:t>
      </w:r>
      <w:proofErr w:type="spellStart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temSet</w:t>
      </w:r>
      <w:proofErr w:type="spellEnd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){</w:t>
      </w:r>
    </w:p>
    <w:p w14:paraId="237CB011" w14:textId="77777777" w:rsidR="00E66FBE" w:rsidRPr="00E66FBE" w:rsidRDefault="00E66FBE" w:rsidP="00E66F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flag=true;</w:t>
      </w:r>
    </w:p>
    <w:p w14:paraId="017B3EF1" w14:textId="77777777" w:rsidR="00E66FBE" w:rsidRPr="00E66FBE" w:rsidRDefault="00E66FBE" w:rsidP="00E66F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break;</w:t>
      </w:r>
    </w:p>
    <w:p w14:paraId="702A50F4" w14:textId="77777777" w:rsidR="00E66FBE" w:rsidRPr="00E66FBE" w:rsidRDefault="00E66FBE" w:rsidP="00E66F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14:paraId="2270A3B2" w14:textId="77777777" w:rsidR="00E66FBE" w:rsidRPr="00E66FBE" w:rsidRDefault="00E66FBE" w:rsidP="00E66F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564496D7" w14:textId="77777777" w:rsidR="00E66FBE" w:rsidRPr="00E66FBE" w:rsidRDefault="00E66FBE" w:rsidP="00E66F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if</w:t>
      </w:r>
      <w:proofErr w:type="gramStart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(!flag</w:t>
      </w:r>
      <w:proofErr w:type="gramEnd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){</w:t>
      </w:r>
    </w:p>
    <w:p w14:paraId="205B9245" w14:textId="77777777" w:rsidR="00E66FBE" w:rsidRPr="00E66FBE" w:rsidRDefault="00E66FBE" w:rsidP="00E66F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rulesWithConfidence</w:t>
      </w:r>
      <w:proofErr w:type="spellEnd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[{</w:t>
      </w:r>
      <w:proofErr w:type="spellStart"/>
      <w:proofErr w:type="gramStart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subSet,temSet</w:t>
      </w:r>
      <w:proofErr w:type="spellEnd"/>
      <w:proofErr w:type="gramEnd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}]=confidence;</w:t>
      </w:r>
    </w:p>
    <w:p w14:paraId="74072493" w14:textId="77777777" w:rsidR="00E66FBE" w:rsidRPr="00E66FBE" w:rsidRDefault="00E66FBE" w:rsidP="00E66F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51130E7E" w14:textId="77777777" w:rsidR="00E66FBE" w:rsidRPr="00E66FBE" w:rsidRDefault="00E66FBE" w:rsidP="00E66F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if(</w:t>
      </w:r>
      <w:proofErr w:type="spellStart"/>
      <w:proofErr w:type="gramEnd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subSet.size</w:t>
      </w:r>
      <w:proofErr w:type="spellEnd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()&gt;1){</w:t>
      </w:r>
    </w:p>
    <w:p w14:paraId="631FD19C" w14:textId="77777777" w:rsidR="00E66FBE" w:rsidRPr="00E66FBE" w:rsidRDefault="00E66FBE" w:rsidP="00E66F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getRules</w:t>
      </w:r>
      <w:proofErr w:type="spellEnd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Start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freItem</w:t>
      </w:r>
      <w:proofErr w:type="spellEnd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,{</w:t>
      </w:r>
      <w:proofErr w:type="spellStart"/>
      <w:proofErr w:type="gramEnd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subSet,value</w:t>
      </w:r>
      <w:proofErr w:type="spellEnd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});</w:t>
      </w:r>
    </w:p>
    <w:p w14:paraId="56B945B5" w14:textId="77777777" w:rsidR="00E66FBE" w:rsidRPr="00E66FBE" w:rsidRDefault="00E66FBE" w:rsidP="00E66F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1CB40A25" w14:textId="77777777" w:rsidR="00E66FBE" w:rsidRPr="00E66FBE" w:rsidRDefault="00E66FBE" w:rsidP="00E66F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41F5FBAB" w14:textId="77777777" w:rsidR="00E66FBE" w:rsidRPr="00E66FBE" w:rsidRDefault="00E66FBE" w:rsidP="00E66F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14C49AE0" w14:textId="77777777" w:rsidR="00E66FBE" w:rsidRPr="00E66FBE" w:rsidRDefault="00E66FBE" w:rsidP="00E66F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5764F5A" w14:textId="77777777" w:rsidR="00E66FBE" w:rsidRPr="00E66FBE" w:rsidRDefault="00E66FBE" w:rsidP="00E66F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6CF1094" w14:textId="77777777" w:rsidR="00E66FBE" w:rsidRPr="00E66FBE" w:rsidRDefault="00E66FBE" w:rsidP="00E66F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 xml:space="preserve">void </w:t>
      </w:r>
      <w:proofErr w:type="spellStart"/>
      <w:proofErr w:type="gramStart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FPTree</w:t>
      </w:r>
      <w:proofErr w:type="spellEnd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GenerateRules</w:t>
      </w:r>
      <w:proofErr w:type="spellEnd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() {</w:t>
      </w:r>
    </w:p>
    <w:p w14:paraId="40BBD249" w14:textId="77777777" w:rsidR="00E66FBE" w:rsidRPr="00E66FBE" w:rsidRDefault="00E66FBE" w:rsidP="00E66F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int </w:t>
      </w:r>
      <w:proofErr w:type="spellStart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cnt</w:t>
      </w:r>
      <w:proofErr w:type="spellEnd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=0;</w:t>
      </w:r>
    </w:p>
    <w:p w14:paraId="007F102B" w14:textId="77777777" w:rsidR="00E66FBE" w:rsidRPr="00E66FBE" w:rsidRDefault="00E66FBE" w:rsidP="00E66F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gramStart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for(</w:t>
      </w:r>
      <w:proofErr w:type="gramEnd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auto&amp; i:frequentSet){</w:t>
      </w:r>
    </w:p>
    <w:p w14:paraId="259BE657" w14:textId="77777777" w:rsidR="00E66FBE" w:rsidRPr="00E66FBE" w:rsidRDefault="00E66FBE" w:rsidP="00E66F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&lt;&lt;++</w:t>
      </w:r>
      <w:proofErr w:type="spellStart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cnt</w:t>
      </w:r>
      <w:proofErr w:type="spellEnd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&lt;&lt;' '&lt;&lt;</w:t>
      </w:r>
      <w:proofErr w:type="spellStart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rulesWithConfidence.size</w:t>
      </w:r>
      <w:proofErr w:type="spellEnd"/>
      <w:proofErr w:type="gramStart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()&lt;</w:t>
      </w:r>
      <w:proofErr w:type="gramEnd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&lt;'\n';</w:t>
      </w:r>
    </w:p>
    <w:p w14:paraId="68E04B3B" w14:textId="77777777" w:rsidR="00E66FBE" w:rsidRPr="00E66FBE" w:rsidRDefault="00E66FBE" w:rsidP="00E66F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if(</w:t>
      </w:r>
      <w:proofErr w:type="spellStart"/>
      <w:proofErr w:type="gramStart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i.first</w:t>
      </w:r>
      <w:proofErr w:type="gramEnd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.size</w:t>
      </w:r>
      <w:proofErr w:type="spellEnd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()&gt;1){</w:t>
      </w:r>
    </w:p>
    <w:p w14:paraId="7FB3018A" w14:textId="77777777" w:rsidR="00E66FBE" w:rsidRPr="00E66FBE" w:rsidRDefault="00E66FBE" w:rsidP="00E66F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getRules</w:t>
      </w:r>
      <w:proofErr w:type="spellEnd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Start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i,i</w:t>
      </w:r>
      <w:proofErr w:type="spellEnd"/>
      <w:proofErr w:type="gramEnd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14F1142" w14:textId="77777777" w:rsidR="00E66FBE" w:rsidRPr="00E66FBE" w:rsidRDefault="00E66FBE" w:rsidP="00E66F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2155C9D9" w14:textId="77777777" w:rsidR="00E66FBE" w:rsidRPr="00E66FBE" w:rsidRDefault="00E66FBE" w:rsidP="00E66F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170FD0B2" w14:textId="732D5E80" w:rsidR="0038114D" w:rsidRPr="00E66FBE" w:rsidRDefault="00E66FBE" w:rsidP="00E66F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>}</w:t>
      </w:r>
    </w:p>
    <w:p w14:paraId="492FE006" w14:textId="54E2959F" w:rsidR="0038114D" w:rsidRPr="008A1DFC" w:rsidRDefault="0038114D" w:rsidP="0038114D">
      <w:pPr>
        <w:autoSpaceDE w:val="0"/>
        <w:autoSpaceDN w:val="0"/>
        <w:adjustRightInd w:val="0"/>
        <w:jc w:val="left"/>
        <w:rPr>
          <w:rFonts w:ascii="楷体" w:eastAsia="楷体" w:hAnsi="楷体" w:cs="新宋体"/>
          <w:color w:val="000000"/>
          <w:kern w:val="0"/>
          <w:sz w:val="24"/>
          <w:szCs w:val="24"/>
        </w:rPr>
      </w:pPr>
      <w:r w:rsidRPr="008A1DFC">
        <w:rPr>
          <w:rFonts w:ascii="楷体" w:eastAsia="楷体" w:hAnsi="楷体" w:cs="新宋体"/>
          <w:color w:val="000000"/>
          <w:kern w:val="0"/>
          <w:sz w:val="24"/>
          <w:szCs w:val="24"/>
        </w:rPr>
        <w:t xml:space="preserve">2.3 </w:t>
      </w:r>
      <w:r w:rsidRPr="008A1DFC">
        <w:rPr>
          <w:rFonts w:ascii="楷体" w:eastAsia="楷体" w:hAnsi="楷体" w:cs="新宋体" w:hint="eastAsia"/>
          <w:color w:val="000000"/>
          <w:kern w:val="0"/>
          <w:sz w:val="24"/>
          <w:szCs w:val="24"/>
        </w:rPr>
        <w:t>主程序（main</w:t>
      </w:r>
      <w:r w:rsidRPr="008A1DFC">
        <w:rPr>
          <w:rFonts w:ascii="楷体" w:eastAsia="楷体" w:hAnsi="楷体" w:cs="新宋体"/>
          <w:color w:val="000000"/>
          <w:kern w:val="0"/>
          <w:sz w:val="24"/>
          <w:szCs w:val="24"/>
        </w:rPr>
        <w:t>.cpp</w:t>
      </w:r>
      <w:r w:rsidRPr="008A1DFC">
        <w:rPr>
          <w:rFonts w:ascii="楷体" w:eastAsia="楷体" w:hAnsi="楷体" w:cs="新宋体" w:hint="eastAsia"/>
          <w:color w:val="000000"/>
          <w:kern w:val="0"/>
          <w:sz w:val="24"/>
          <w:szCs w:val="24"/>
        </w:rPr>
        <w:t>）</w:t>
      </w:r>
    </w:p>
    <w:p w14:paraId="1392DDF7" w14:textId="045A011C" w:rsidR="0038114D" w:rsidRDefault="0038114D" w:rsidP="0038114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009B478" w14:textId="77777777" w:rsidR="00E66FBE" w:rsidRPr="00E66FBE" w:rsidRDefault="00E66FBE" w:rsidP="00E66F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#include &lt;iostream&gt;</w:t>
      </w:r>
    </w:p>
    <w:p w14:paraId="3F5D5169" w14:textId="77777777" w:rsidR="00E66FBE" w:rsidRPr="00E66FBE" w:rsidRDefault="00E66FBE" w:rsidP="00E66F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#include &lt;</w:t>
      </w:r>
      <w:proofErr w:type="spellStart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fstream</w:t>
      </w:r>
      <w:proofErr w:type="spellEnd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14:paraId="7A08FFAF" w14:textId="77777777" w:rsidR="00E66FBE" w:rsidRPr="00E66FBE" w:rsidRDefault="00E66FBE" w:rsidP="00E66F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#include &lt;</w:t>
      </w:r>
      <w:proofErr w:type="spellStart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sstream</w:t>
      </w:r>
      <w:proofErr w:type="spellEnd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14:paraId="4645D4E9" w14:textId="77777777" w:rsidR="00E66FBE" w:rsidRPr="00E66FBE" w:rsidRDefault="00E66FBE" w:rsidP="00E66F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#include "</w:t>
      </w:r>
      <w:proofErr w:type="spellStart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FPtree.h</w:t>
      </w:r>
      <w:proofErr w:type="spellEnd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</w:p>
    <w:p w14:paraId="0005BDB3" w14:textId="77777777" w:rsidR="00E66FBE" w:rsidRPr="00E66FBE" w:rsidRDefault="00E66FBE" w:rsidP="00E66F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using namespace std;</w:t>
      </w:r>
    </w:p>
    <w:p w14:paraId="774B2157" w14:textId="77777777" w:rsidR="00E66FBE" w:rsidRPr="00E66FBE" w:rsidRDefault="00E66FBE" w:rsidP="00E66F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84AF1FB" w14:textId="77777777" w:rsidR="00E66FBE" w:rsidRPr="00E66FBE" w:rsidRDefault="00E66FBE" w:rsidP="00E66F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const string path("dataset.txt");</w:t>
      </w:r>
    </w:p>
    <w:p w14:paraId="0E31F6B0" w14:textId="77777777" w:rsidR="00E66FBE" w:rsidRPr="00E66FBE" w:rsidRDefault="00E66FBE" w:rsidP="00E66F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DD182DF" w14:textId="77777777" w:rsidR="00E66FBE" w:rsidRPr="00E66FBE" w:rsidRDefault="00E66FBE" w:rsidP="00E66F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proofErr w:type="gramEnd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 xml:space="preserve">vector&lt;std::vector&lt;std::string&gt;&gt; </w:t>
      </w:r>
      <w:proofErr w:type="spellStart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ReadData</w:t>
      </w:r>
      <w:proofErr w:type="spellEnd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(const std::string &amp;path) {</w:t>
      </w:r>
    </w:p>
    <w:p w14:paraId="5996830C" w14:textId="77777777" w:rsidR="00E66FBE" w:rsidRPr="00E66FBE" w:rsidRDefault="00E66FBE" w:rsidP="00E66F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vector&lt;vector&lt;string&gt;&gt; </w:t>
      </w:r>
      <w:proofErr w:type="spellStart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originData</w:t>
      </w:r>
      <w:proofErr w:type="spellEnd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E2E3B9F" w14:textId="77777777" w:rsidR="00E66FBE" w:rsidRPr="00E66FBE" w:rsidRDefault="00E66FBE" w:rsidP="00E66F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ifstream</w:t>
      </w:r>
      <w:proofErr w:type="spellEnd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fInput</w:t>
      </w:r>
      <w:proofErr w:type="spellEnd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(path);</w:t>
      </w:r>
    </w:p>
    <w:p w14:paraId="4EB241EA" w14:textId="77777777" w:rsidR="00E66FBE" w:rsidRPr="00E66FBE" w:rsidRDefault="00E66FBE" w:rsidP="00E66F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if</w:t>
      </w:r>
      <w:proofErr w:type="gramStart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(!</w:t>
      </w:r>
      <w:proofErr w:type="spellStart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fInput.is</w:t>
      </w:r>
      <w:proofErr w:type="gramEnd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_open</w:t>
      </w:r>
      <w:proofErr w:type="spellEnd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()){</w:t>
      </w:r>
    </w:p>
    <w:p w14:paraId="2797914A" w14:textId="77777777" w:rsidR="00E66FBE" w:rsidRPr="00E66FBE" w:rsidRDefault="00E66FBE" w:rsidP="00E66F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&lt;&lt;"</w:t>
      </w:r>
      <w:proofErr w:type="spellStart"/>
      <w:proofErr w:type="gramStart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Error:can't</w:t>
      </w:r>
      <w:proofErr w:type="spellEnd"/>
      <w:proofErr w:type="gramEnd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open the file!";</w:t>
      </w:r>
    </w:p>
    <w:p w14:paraId="7CAD9135" w14:textId="77777777" w:rsidR="00E66FBE" w:rsidRPr="00E66FBE" w:rsidRDefault="00E66FBE" w:rsidP="00E66F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exit(</w:t>
      </w:r>
      <w:proofErr w:type="gramEnd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0);</w:t>
      </w:r>
    </w:p>
    <w:p w14:paraId="29A8897A" w14:textId="77777777" w:rsidR="00E66FBE" w:rsidRPr="00E66FBE" w:rsidRDefault="00E66FBE" w:rsidP="00E66F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41AEE476" w14:textId="77777777" w:rsidR="00E66FBE" w:rsidRPr="00E66FBE" w:rsidRDefault="00E66FBE" w:rsidP="00E66F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string </w:t>
      </w:r>
      <w:proofErr w:type="spellStart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nowLine</w:t>
      </w:r>
      <w:proofErr w:type="spellEnd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D7F6638" w14:textId="77777777" w:rsidR="00E66FBE" w:rsidRPr="00E66FBE" w:rsidRDefault="00E66FBE" w:rsidP="00E66F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while(</w:t>
      </w:r>
      <w:proofErr w:type="spellStart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getline</w:t>
      </w:r>
      <w:proofErr w:type="spellEnd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Start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fInput,nowLine</w:t>
      </w:r>
      <w:proofErr w:type="spellEnd"/>
      <w:proofErr w:type="gramEnd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)){</w:t>
      </w:r>
    </w:p>
    <w:p w14:paraId="4B816D00" w14:textId="77777777" w:rsidR="00E66FBE" w:rsidRPr="00E66FBE" w:rsidRDefault="00E66FBE" w:rsidP="00E66F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stringstream</w:t>
      </w:r>
      <w:proofErr w:type="spellEnd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sInput</w:t>
      </w:r>
      <w:proofErr w:type="spellEnd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nowLine</w:t>
      </w:r>
      <w:proofErr w:type="spellEnd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F3F802D" w14:textId="77777777" w:rsidR="00E66FBE" w:rsidRPr="00E66FBE" w:rsidRDefault="00E66FBE" w:rsidP="00E66F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string </w:t>
      </w:r>
      <w:proofErr w:type="spellStart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nowWord</w:t>
      </w:r>
      <w:proofErr w:type="spellEnd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2251CC3" w14:textId="77777777" w:rsidR="00E66FBE" w:rsidRPr="00E66FBE" w:rsidRDefault="00E66FBE" w:rsidP="00E66F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vector&lt;string&gt; </w:t>
      </w:r>
      <w:proofErr w:type="spellStart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nowEvent</w:t>
      </w:r>
      <w:proofErr w:type="spellEnd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4CD1338" w14:textId="77777777" w:rsidR="00E66FBE" w:rsidRPr="00E66FBE" w:rsidRDefault="00E66FBE" w:rsidP="00E66F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while(</w:t>
      </w:r>
      <w:proofErr w:type="spellStart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sInput</w:t>
      </w:r>
      <w:proofErr w:type="spellEnd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&gt;&gt;</w:t>
      </w:r>
      <w:proofErr w:type="spellStart"/>
      <w:proofErr w:type="gramStart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nowWord</w:t>
      </w:r>
      <w:proofErr w:type="spellEnd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){</w:t>
      </w:r>
      <w:proofErr w:type="gramEnd"/>
    </w:p>
    <w:p w14:paraId="2A6735E5" w14:textId="77777777" w:rsidR="00E66FBE" w:rsidRPr="00E66FBE" w:rsidRDefault="00E66FBE" w:rsidP="00E66F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nowEvent.push_back</w:t>
      </w:r>
      <w:proofErr w:type="spellEnd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nowWord</w:t>
      </w:r>
      <w:proofErr w:type="spellEnd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48B67E9" w14:textId="77777777" w:rsidR="00E66FBE" w:rsidRPr="00E66FBE" w:rsidRDefault="00E66FBE" w:rsidP="00E66F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031E27B2" w14:textId="77777777" w:rsidR="00E66FBE" w:rsidRPr="00E66FBE" w:rsidRDefault="00E66FBE" w:rsidP="00E66F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originData.push_back</w:t>
      </w:r>
      <w:proofErr w:type="spellEnd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nowEvent</w:t>
      </w:r>
      <w:proofErr w:type="spellEnd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6E5872B" w14:textId="77777777" w:rsidR="00E66FBE" w:rsidRPr="00E66FBE" w:rsidRDefault="00E66FBE" w:rsidP="00E66F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1E7F5C9C" w14:textId="77777777" w:rsidR="00E66FBE" w:rsidRPr="00E66FBE" w:rsidRDefault="00E66FBE" w:rsidP="00E66F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return </w:t>
      </w:r>
      <w:proofErr w:type="spellStart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originData</w:t>
      </w:r>
      <w:proofErr w:type="spellEnd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7108AF1" w14:textId="77777777" w:rsidR="00E66FBE" w:rsidRPr="00E66FBE" w:rsidRDefault="00E66FBE" w:rsidP="00E66F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0AEF0DA" w14:textId="77777777" w:rsidR="00E66FBE" w:rsidRPr="00E66FBE" w:rsidRDefault="00E66FBE" w:rsidP="00E66F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25AC8F8" w14:textId="77777777" w:rsidR="00E66FBE" w:rsidRPr="00E66FBE" w:rsidRDefault="00E66FBE" w:rsidP="00E66F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 xml:space="preserve">void </w:t>
      </w:r>
      <w:proofErr w:type="spellStart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Print_</w:t>
      </w:r>
      <w:proofErr w:type="gramStart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Patterns</w:t>
      </w:r>
      <w:proofErr w:type="spellEnd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 xml:space="preserve">const set&lt;pair&lt;set&lt;string&gt;,unsigned long long&gt;&gt;&amp; </w:t>
      </w:r>
      <w:proofErr w:type="spellStart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frequencyPatterns</w:t>
      </w:r>
      <w:proofErr w:type="spellEnd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){</w:t>
      </w:r>
    </w:p>
    <w:p w14:paraId="6FDC899D" w14:textId="77777777" w:rsidR="00E66FBE" w:rsidRPr="00E66FBE" w:rsidRDefault="00E66FBE" w:rsidP="00E66F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ofstream</w:t>
      </w:r>
      <w:proofErr w:type="spellEnd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fOutput</w:t>
      </w:r>
      <w:proofErr w:type="spellEnd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("frequencePatterns.txt");</w:t>
      </w:r>
    </w:p>
    <w:p w14:paraId="7A983CBA" w14:textId="77777777" w:rsidR="00E66FBE" w:rsidRPr="00E66FBE" w:rsidRDefault="00E66FBE" w:rsidP="00E66F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for(</w:t>
      </w:r>
      <w:proofErr w:type="spellStart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auto&amp;</w:t>
      </w:r>
      <w:proofErr w:type="gramStart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i:frequencyPatterns</w:t>
      </w:r>
      <w:proofErr w:type="spellEnd"/>
      <w:proofErr w:type="gramEnd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){</w:t>
      </w:r>
    </w:p>
    <w:p w14:paraId="3D5EA3AE" w14:textId="77777777" w:rsidR="00E66FBE" w:rsidRPr="00E66FBE" w:rsidRDefault="00E66FBE" w:rsidP="00E66F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fOutput</w:t>
      </w:r>
      <w:proofErr w:type="spellEnd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&lt;&lt;"[";</w:t>
      </w:r>
    </w:p>
    <w:p w14:paraId="72BA2AA4" w14:textId="77777777" w:rsidR="00E66FBE" w:rsidRPr="00E66FBE" w:rsidRDefault="00E66FBE" w:rsidP="00E66F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for(</w:t>
      </w:r>
      <w:proofErr w:type="spellStart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auto&amp;</w:t>
      </w:r>
      <w:proofErr w:type="gramStart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j:i</w:t>
      </w:r>
      <w:proofErr w:type="gramEnd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.first</w:t>
      </w:r>
      <w:proofErr w:type="spellEnd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){</w:t>
      </w:r>
    </w:p>
    <w:p w14:paraId="6B02CD03" w14:textId="77777777" w:rsidR="00E66FBE" w:rsidRPr="00E66FBE" w:rsidRDefault="00E66FBE" w:rsidP="00E66F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fOutput</w:t>
      </w:r>
      <w:proofErr w:type="spellEnd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&lt;&lt;j&lt;&lt;"   ";</w:t>
      </w:r>
    </w:p>
    <w:p w14:paraId="657FDA9B" w14:textId="77777777" w:rsidR="00E66FBE" w:rsidRPr="00E66FBE" w:rsidRDefault="00E66FBE" w:rsidP="00E66F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74F26983" w14:textId="77777777" w:rsidR="00E66FBE" w:rsidRPr="00E66FBE" w:rsidRDefault="00E66FBE" w:rsidP="00E66F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fOutput</w:t>
      </w:r>
      <w:proofErr w:type="spellEnd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&lt;&lt;</w:t>
      </w:r>
      <w:proofErr w:type="spellStart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i.second</w:t>
      </w:r>
      <w:proofErr w:type="spellEnd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&lt;&lt;</w:t>
      </w:r>
      <w:proofErr w:type="gramStart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"]\</w:t>
      </w:r>
      <w:proofErr w:type="gramEnd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n";</w:t>
      </w:r>
    </w:p>
    <w:p w14:paraId="12C6B470" w14:textId="77777777" w:rsidR="00E66FBE" w:rsidRPr="00E66FBE" w:rsidRDefault="00E66FBE" w:rsidP="00E66F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6C04EB40" w14:textId="77777777" w:rsidR="00E66FBE" w:rsidRPr="00E66FBE" w:rsidRDefault="00E66FBE" w:rsidP="00E66F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&lt;&lt;"Generate "&lt;&lt;</w:t>
      </w:r>
      <w:proofErr w:type="spellStart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frequencyPatterns.size</w:t>
      </w:r>
      <w:proofErr w:type="spellEnd"/>
      <w:proofErr w:type="gramStart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()&lt;</w:t>
      </w:r>
      <w:proofErr w:type="gramEnd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&lt;"patterns.\n";</w:t>
      </w:r>
    </w:p>
    <w:p w14:paraId="13C1E9CB" w14:textId="77777777" w:rsidR="00E66FBE" w:rsidRPr="00E66FBE" w:rsidRDefault="00E66FBE" w:rsidP="00E66F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fOutput</w:t>
      </w:r>
      <w:proofErr w:type="spellEnd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&lt;&lt;"Generate "&lt;&lt;</w:t>
      </w:r>
      <w:proofErr w:type="spellStart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frequencyPatterns.size</w:t>
      </w:r>
      <w:proofErr w:type="spellEnd"/>
      <w:proofErr w:type="gramStart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()&lt;</w:t>
      </w:r>
      <w:proofErr w:type="gramEnd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&lt;"patterns.";</w:t>
      </w:r>
    </w:p>
    <w:p w14:paraId="1132C7D2" w14:textId="77777777" w:rsidR="00E66FBE" w:rsidRPr="00E66FBE" w:rsidRDefault="00E66FBE" w:rsidP="00E66F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4288A2B" w14:textId="77777777" w:rsidR="00E66FBE" w:rsidRPr="00E66FBE" w:rsidRDefault="00E66FBE" w:rsidP="00E66F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2498D62" w14:textId="77777777" w:rsidR="00E66FBE" w:rsidRPr="00E66FBE" w:rsidRDefault="00E66FBE" w:rsidP="00E66F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 xml:space="preserve">void </w:t>
      </w:r>
      <w:proofErr w:type="spellStart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Print_</w:t>
      </w:r>
      <w:proofErr w:type="gramStart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Rules</w:t>
      </w:r>
      <w:proofErr w:type="spellEnd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const map&lt;pair&lt;set&lt;string&gt;,set&lt;string&gt;&gt;,double&gt;&amp; rules){</w:t>
      </w:r>
    </w:p>
    <w:p w14:paraId="5AC1A272" w14:textId="77777777" w:rsidR="00E66FBE" w:rsidRPr="00E66FBE" w:rsidRDefault="00E66FBE" w:rsidP="00E66F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ofstream</w:t>
      </w:r>
      <w:proofErr w:type="spellEnd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fOutput</w:t>
      </w:r>
      <w:proofErr w:type="spellEnd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("confidenceRules.txt");</w:t>
      </w:r>
    </w:p>
    <w:p w14:paraId="5181D1F2" w14:textId="77777777" w:rsidR="00E66FBE" w:rsidRPr="00E66FBE" w:rsidRDefault="00E66FBE" w:rsidP="00E66F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C601C48" w14:textId="77777777" w:rsidR="00E66FBE" w:rsidRPr="00E66FBE" w:rsidRDefault="00E66FBE" w:rsidP="00E66F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</w:t>
      </w:r>
      <w:proofErr w:type="gramStart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for(</w:t>
      </w:r>
      <w:proofErr w:type="gramEnd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 xml:space="preserve">auto&amp; </w:t>
      </w:r>
      <w:proofErr w:type="spellStart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rule:rules</w:t>
      </w:r>
      <w:proofErr w:type="spellEnd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){</w:t>
      </w:r>
    </w:p>
    <w:p w14:paraId="0E2A0187" w14:textId="77777777" w:rsidR="00E66FBE" w:rsidRPr="00E66FBE" w:rsidRDefault="00E66FBE" w:rsidP="00E66F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fOutput</w:t>
      </w:r>
      <w:proofErr w:type="spellEnd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&lt;&lt;"[";</w:t>
      </w:r>
    </w:p>
    <w:p w14:paraId="7C8945D2" w14:textId="77777777" w:rsidR="00E66FBE" w:rsidRPr="00E66FBE" w:rsidRDefault="00E66FBE" w:rsidP="00E66F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for(</w:t>
      </w:r>
      <w:proofErr w:type="gramEnd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auto &amp;</w:t>
      </w:r>
      <w:proofErr w:type="spellStart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item:rule.first.first</w:t>
      </w:r>
      <w:proofErr w:type="spellEnd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){</w:t>
      </w:r>
    </w:p>
    <w:p w14:paraId="394888D1" w14:textId="77777777" w:rsidR="00E66FBE" w:rsidRPr="00E66FBE" w:rsidRDefault="00E66FBE" w:rsidP="00E66F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fOutput</w:t>
      </w:r>
      <w:proofErr w:type="spellEnd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&lt;&lt;item&lt;&lt;</w:t>
      </w:r>
      <w:proofErr w:type="gramStart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"  "</w:t>
      </w:r>
      <w:proofErr w:type="gramEnd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EB599C3" w14:textId="77777777" w:rsidR="00E66FBE" w:rsidRPr="00E66FBE" w:rsidRDefault="00E66FBE" w:rsidP="00E66F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07D88D88" w14:textId="77777777" w:rsidR="00E66FBE" w:rsidRPr="00E66FBE" w:rsidRDefault="00E66FBE" w:rsidP="00E66F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fOutput</w:t>
      </w:r>
      <w:proofErr w:type="spellEnd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&lt;&lt;</w:t>
      </w:r>
      <w:proofErr w:type="gramStart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"]--</w:t>
      </w:r>
      <w:proofErr w:type="gramEnd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&gt;[";</w:t>
      </w:r>
    </w:p>
    <w:p w14:paraId="19BA5D05" w14:textId="77777777" w:rsidR="00E66FBE" w:rsidRPr="00E66FBE" w:rsidRDefault="00E66FBE" w:rsidP="00E66F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for(</w:t>
      </w:r>
      <w:proofErr w:type="gramEnd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auto &amp;</w:t>
      </w:r>
      <w:proofErr w:type="spellStart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item:rule.first.second</w:t>
      </w:r>
      <w:proofErr w:type="spellEnd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){</w:t>
      </w:r>
    </w:p>
    <w:p w14:paraId="1D8F4EA7" w14:textId="77777777" w:rsidR="00E66FBE" w:rsidRPr="00E66FBE" w:rsidRDefault="00E66FBE" w:rsidP="00E66F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fOutput</w:t>
      </w:r>
      <w:proofErr w:type="spellEnd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&lt;&lt;item&lt;&lt;</w:t>
      </w:r>
      <w:proofErr w:type="gramStart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"  "</w:t>
      </w:r>
      <w:proofErr w:type="gramEnd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DC91B3C" w14:textId="77777777" w:rsidR="00E66FBE" w:rsidRPr="00E66FBE" w:rsidRDefault="00E66FBE" w:rsidP="00E66F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472699F9" w14:textId="77777777" w:rsidR="00E66FBE" w:rsidRPr="00E66FBE" w:rsidRDefault="00E66FBE" w:rsidP="00E66F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fOutput</w:t>
      </w:r>
      <w:proofErr w:type="spellEnd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&lt;&lt;"]: "&lt;&lt;</w:t>
      </w:r>
      <w:proofErr w:type="spellStart"/>
      <w:proofErr w:type="gramStart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rule.second</w:t>
      </w:r>
      <w:proofErr w:type="spellEnd"/>
      <w:proofErr w:type="gramEnd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&lt;&lt;"\n";</w:t>
      </w:r>
    </w:p>
    <w:p w14:paraId="2EEDC2BE" w14:textId="77777777" w:rsidR="00E66FBE" w:rsidRPr="00E66FBE" w:rsidRDefault="00E66FBE" w:rsidP="00E66F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7254D254" w14:textId="77777777" w:rsidR="00E66FBE" w:rsidRPr="00E66FBE" w:rsidRDefault="00E66FBE" w:rsidP="00E66F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&lt;&lt;"Generate "&lt;&lt;</w:t>
      </w:r>
      <w:proofErr w:type="spellStart"/>
      <w:proofErr w:type="gramStart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rules.size</w:t>
      </w:r>
      <w:proofErr w:type="spellEnd"/>
      <w:proofErr w:type="gramEnd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()&lt;&lt;" rules.\n";</w:t>
      </w:r>
    </w:p>
    <w:p w14:paraId="3B15E284" w14:textId="77777777" w:rsidR="00E66FBE" w:rsidRPr="00E66FBE" w:rsidRDefault="00E66FBE" w:rsidP="00E66F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fOutput</w:t>
      </w:r>
      <w:proofErr w:type="spellEnd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&lt;&lt;"Generate "&lt;&lt;</w:t>
      </w:r>
      <w:proofErr w:type="spellStart"/>
      <w:proofErr w:type="gramStart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rules.size</w:t>
      </w:r>
      <w:proofErr w:type="spellEnd"/>
      <w:proofErr w:type="gramEnd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()&lt;&lt;" rules";</w:t>
      </w:r>
    </w:p>
    <w:p w14:paraId="519FC17C" w14:textId="77777777" w:rsidR="00E66FBE" w:rsidRPr="00E66FBE" w:rsidRDefault="00E66FBE" w:rsidP="00E66F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8CEA296" w14:textId="77777777" w:rsidR="00E66FBE" w:rsidRPr="00E66FBE" w:rsidRDefault="00E66FBE" w:rsidP="00E66F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A404DF4" w14:textId="77777777" w:rsidR="00E66FBE" w:rsidRPr="00E66FBE" w:rsidRDefault="00E66FBE" w:rsidP="00E66F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 xml:space="preserve">int </w:t>
      </w:r>
      <w:proofErr w:type="gramStart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){</w:t>
      </w:r>
    </w:p>
    <w:p w14:paraId="7FFB4E0C" w14:textId="77777777" w:rsidR="00E66FBE" w:rsidRPr="00E66FBE" w:rsidRDefault="00E66FBE" w:rsidP="00E66F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unsigned long </w:t>
      </w:r>
      <w:proofErr w:type="spellStart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long</w:t>
      </w:r>
      <w:proofErr w:type="spellEnd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minSup</w:t>
      </w:r>
      <w:proofErr w:type="spellEnd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6EE1C57" w14:textId="77777777" w:rsidR="00E66FBE" w:rsidRPr="00E66FBE" w:rsidRDefault="00E66FBE" w:rsidP="00E66F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double </w:t>
      </w:r>
      <w:proofErr w:type="spellStart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minCon</w:t>
      </w:r>
      <w:proofErr w:type="spellEnd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7C22AB8" w14:textId="77777777" w:rsidR="00E66FBE" w:rsidRPr="00E66FBE" w:rsidRDefault="00E66FBE" w:rsidP="00E66F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&gt;&gt;</w:t>
      </w:r>
      <w:proofErr w:type="spellStart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minSup</w:t>
      </w:r>
      <w:proofErr w:type="spellEnd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&gt;&gt;</w:t>
      </w:r>
      <w:proofErr w:type="spellStart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minCon</w:t>
      </w:r>
      <w:proofErr w:type="spellEnd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EEDAB03" w14:textId="77777777" w:rsidR="00E66FBE" w:rsidRPr="00E66FBE" w:rsidRDefault="00E66FBE" w:rsidP="00E66F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FPTree</w:t>
      </w:r>
      <w:proofErr w:type="spellEnd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testTree</w:t>
      </w:r>
      <w:proofErr w:type="spellEnd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ReadData</w:t>
      </w:r>
      <w:proofErr w:type="spellEnd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</w:p>
    <w:p w14:paraId="0EC66796" w14:textId="77777777" w:rsidR="00E66FBE" w:rsidRPr="00E66FBE" w:rsidRDefault="00E66FBE" w:rsidP="00E66F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path)</w:t>
      </w:r>
    </w:p>
    <w:p w14:paraId="6C80A2A2" w14:textId="77777777" w:rsidR="00E66FBE" w:rsidRPr="00E66FBE" w:rsidRDefault="00E66FBE" w:rsidP="00E66F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gramStart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proofErr w:type="spellStart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minSup</w:t>
      </w:r>
      <w:proofErr w:type="gramEnd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,minCon</w:t>
      </w:r>
      <w:proofErr w:type="spellEnd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DEC0316" w14:textId="77777777" w:rsidR="00E66FBE" w:rsidRPr="00E66FBE" w:rsidRDefault="00E66FBE" w:rsidP="00E66F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 xml:space="preserve">&lt;&lt;"The construction of the FP-tree </w:t>
      </w:r>
      <w:proofErr w:type="gramStart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complete!\</w:t>
      </w:r>
      <w:proofErr w:type="gramEnd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n";</w:t>
      </w:r>
    </w:p>
    <w:p w14:paraId="023F1B91" w14:textId="77777777" w:rsidR="00E66FBE" w:rsidRPr="00E66FBE" w:rsidRDefault="00E66FBE" w:rsidP="00E66F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testTree.GenerateFrequentRules</w:t>
      </w:r>
      <w:proofErr w:type="spellEnd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4A114279" w14:textId="77777777" w:rsidR="00E66FBE" w:rsidRPr="00E66FBE" w:rsidRDefault="00E66FBE" w:rsidP="00E66F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Print_</w:t>
      </w:r>
      <w:proofErr w:type="gramStart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Patterns</w:t>
      </w:r>
      <w:proofErr w:type="spellEnd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testTree.frequentSet</w:t>
      </w:r>
      <w:proofErr w:type="spellEnd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32FE9AA" w14:textId="77777777" w:rsidR="00E66FBE" w:rsidRPr="00E66FBE" w:rsidRDefault="00E66FBE" w:rsidP="00E66F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testTree.GenerateRules</w:t>
      </w:r>
      <w:proofErr w:type="spellEnd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3023D0BC" w14:textId="77777777" w:rsidR="00E66FBE" w:rsidRPr="00E66FBE" w:rsidRDefault="00E66FBE" w:rsidP="00E66F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Print_</w:t>
      </w:r>
      <w:proofErr w:type="gramStart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Rules</w:t>
      </w:r>
      <w:proofErr w:type="spellEnd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testTree.rulesWithConfidence</w:t>
      </w:r>
      <w:proofErr w:type="spellEnd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90B9C0E" w14:textId="481C8665" w:rsidR="00E66FBE" w:rsidRPr="00E66FBE" w:rsidRDefault="00E66FBE" w:rsidP="00E66F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r w:rsidR="00876408">
        <w:rPr>
          <w:rFonts w:ascii="新宋体" w:eastAsia="新宋体" w:cs="新宋体" w:hint="eastAsia"/>
          <w:color w:val="000000"/>
          <w:kern w:val="0"/>
          <w:sz w:val="19"/>
          <w:szCs w:val="19"/>
        </w:rPr>
        <w:t>/</w:t>
      </w:r>
      <w:r w:rsidR="00876408">
        <w:rPr>
          <w:rFonts w:ascii="新宋体" w:eastAsia="新宋体" w:cs="新宋体"/>
          <w:color w:val="000000"/>
          <w:kern w:val="0"/>
          <w:sz w:val="19"/>
          <w:szCs w:val="19"/>
        </w:rPr>
        <w:t>/</w:t>
      </w:r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&lt;&lt;"ALL OVER! THANKS FOR THE CLASS!";</w:t>
      </w:r>
    </w:p>
    <w:p w14:paraId="0BE94161" w14:textId="7D6EA42B" w:rsidR="0038114D" w:rsidRPr="0038114D" w:rsidRDefault="00E66FBE" w:rsidP="00E66F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66FBE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sectPr w:rsidR="0038114D" w:rsidRPr="0038114D">
      <w:footerReference w:type="default" r:id="rId9"/>
      <w:pgSz w:w="11906" w:h="16838"/>
      <w:pgMar w:top="1440" w:right="1179" w:bottom="703" w:left="1179" w:header="851" w:footer="992" w:gutter="57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11F886" w14:textId="77777777" w:rsidR="007A5024" w:rsidRDefault="007A5024">
      <w:r>
        <w:separator/>
      </w:r>
    </w:p>
  </w:endnote>
  <w:endnote w:type="continuationSeparator" w:id="0">
    <w:p w14:paraId="05DAF442" w14:textId="77777777" w:rsidR="007A5024" w:rsidRDefault="007A50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方正舒体">
    <w:altName w:val="微软雅黑"/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仿宋_GB2312">
    <w:altName w:val="微软雅黑"/>
    <w:charset w:val="86"/>
    <w:family w:val="modern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0A6CE2" w14:textId="77777777" w:rsidR="00E20450" w:rsidRDefault="00E20450">
    <w:pPr>
      <w:pStyle w:val="a3"/>
      <w:tabs>
        <w:tab w:val="clear" w:pos="4153"/>
      </w:tabs>
      <w:jc w:val="center"/>
      <w:rPr>
        <w:sz w:val="21"/>
      </w:rPr>
    </w:pPr>
  </w:p>
  <w:p w14:paraId="58FFD9A4" w14:textId="77777777" w:rsidR="00E20450" w:rsidRDefault="00000000">
    <w:pPr>
      <w:pStyle w:val="a3"/>
      <w:tabs>
        <w:tab w:val="clear" w:pos="4153"/>
      </w:tabs>
      <w:jc w:val="center"/>
    </w:pPr>
    <w:r>
      <w:rPr>
        <w:rFonts w:hint="eastAsia"/>
        <w:sz w:val="21"/>
      </w:rPr>
      <w:t>电子科技大学计算机学院实验中心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56A065" w14:textId="77777777" w:rsidR="007A5024" w:rsidRDefault="007A5024">
      <w:r>
        <w:separator/>
      </w:r>
    </w:p>
  </w:footnote>
  <w:footnote w:type="continuationSeparator" w:id="0">
    <w:p w14:paraId="75A09606" w14:textId="77777777" w:rsidR="007A5024" w:rsidRDefault="007A50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singleLevel"/>
    <w:tmpl w:val="00000002"/>
    <w:lvl w:ilvl="0">
      <w:start w:val="1"/>
      <w:numFmt w:val="chineseCounting"/>
      <w:suff w:val="nothing"/>
      <w:lvlText w:val="%1、"/>
      <w:lvlJc w:val="left"/>
    </w:lvl>
  </w:abstractNum>
  <w:abstractNum w:abstractNumId="1" w15:restartNumberingAfterBreak="0">
    <w:nsid w:val="00000005"/>
    <w:multiLevelType w:val="multilevel"/>
    <w:tmpl w:val="00000005"/>
    <w:lvl w:ilvl="0">
      <w:start w:val="1"/>
      <w:numFmt w:val="chineseCounting"/>
      <w:suff w:val="nothing"/>
      <w:lvlText w:val="%1、"/>
      <w:lvlJc w:val="left"/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075874CA"/>
    <w:multiLevelType w:val="hybridMultilevel"/>
    <w:tmpl w:val="D702140E"/>
    <w:lvl w:ilvl="0" w:tplc="736083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45401D4"/>
    <w:multiLevelType w:val="hybridMultilevel"/>
    <w:tmpl w:val="955C7A7E"/>
    <w:lvl w:ilvl="0" w:tplc="EC7E4746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" w15:restartNumberingAfterBreak="0">
    <w:nsid w:val="15494659"/>
    <w:multiLevelType w:val="hybridMultilevel"/>
    <w:tmpl w:val="0D8ACD00"/>
    <w:lvl w:ilvl="0" w:tplc="5B16C35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C1E6905"/>
    <w:multiLevelType w:val="hybridMultilevel"/>
    <w:tmpl w:val="569858A2"/>
    <w:lvl w:ilvl="0" w:tplc="5B16C35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2D62CEA"/>
    <w:multiLevelType w:val="hybridMultilevel"/>
    <w:tmpl w:val="7EDC509E"/>
    <w:lvl w:ilvl="0" w:tplc="83167E0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3ACC6C8F"/>
    <w:multiLevelType w:val="hybridMultilevel"/>
    <w:tmpl w:val="5D46DEAA"/>
    <w:lvl w:ilvl="0" w:tplc="06F089F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5CB97847"/>
    <w:multiLevelType w:val="hybridMultilevel"/>
    <w:tmpl w:val="A38EF968"/>
    <w:lvl w:ilvl="0" w:tplc="057E2D06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9" w15:restartNumberingAfterBreak="0">
    <w:nsid w:val="6EDD53E2"/>
    <w:multiLevelType w:val="hybridMultilevel"/>
    <w:tmpl w:val="2222ECE8"/>
    <w:lvl w:ilvl="0" w:tplc="D01C81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0595FC6"/>
    <w:multiLevelType w:val="hybridMultilevel"/>
    <w:tmpl w:val="2270ACFE"/>
    <w:lvl w:ilvl="0" w:tplc="D718479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 w15:restartNumberingAfterBreak="0">
    <w:nsid w:val="72ED438D"/>
    <w:multiLevelType w:val="hybridMultilevel"/>
    <w:tmpl w:val="50CC03BC"/>
    <w:lvl w:ilvl="0" w:tplc="284E8428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2" w15:restartNumberingAfterBreak="0">
    <w:nsid w:val="7C3E3A35"/>
    <w:multiLevelType w:val="hybridMultilevel"/>
    <w:tmpl w:val="9684B868"/>
    <w:lvl w:ilvl="0" w:tplc="8FE4AA4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 w15:restartNumberingAfterBreak="0">
    <w:nsid w:val="7FB21728"/>
    <w:multiLevelType w:val="hybridMultilevel"/>
    <w:tmpl w:val="415E14D2"/>
    <w:lvl w:ilvl="0" w:tplc="ECD418AE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4" w15:restartNumberingAfterBreak="0">
    <w:nsid w:val="7FB34976"/>
    <w:multiLevelType w:val="hybridMultilevel"/>
    <w:tmpl w:val="B816B82E"/>
    <w:lvl w:ilvl="0" w:tplc="23A6DF44">
      <w:start w:val="1"/>
      <w:numFmt w:val="decimal"/>
      <w:lvlText w:val="%1."/>
      <w:lvlJc w:val="left"/>
      <w:pPr>
        <w:ind w:left="1140" w:hanging="360"/>
      </w:pPr>
      <w:rPr>
        <w:rFonts w:ascii="宋体" w:hAnsi="宋体" w:hint="default"/>
        <w:b w:val="0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 w16cid:durableId="2117089474">
    <w:abstractNumId w:val="0"/>
  </w:num>
  <w:num w:numId="2" w16cid:durableId="714162869">
    <w:abstractNumId w:val="1"/>
  </w:num>
  <w:num w:numId="3" w16cid:durableId="1556089036">
    <w:abstractNumId w:val="6"/>
  </w:num>
  <w:num w:numId="4" w16cid:durableId="924804950">
    <w:abstractNumId w:val="8"/>
  </w:num>
  <w:num w:numId="5" w16cid:durableId="635136244">
    <w:abstractNumId w:val="12"/>
  </w:num>
  <w:num w:numId="6" w16cid:durableId="933175085">
    <w:abstractNumId w:val="10"/>
  </w:num>
  <w:num w:numId="7" w16cid:durableId="736053825">
    <w:abstractNumId w:val="2"/>
  </w:num>
  <w:num w:numId="8" w16cid:durableId="1802838738">
    <w:abstractNumId w:val="5"/>
  </w:num>
  <w:num w:numId="9" w16cid:durableId="11107758">
    <w:abstractNumId w:val="13"/>
  </w:num>
  <w:num w:numId="10" w16cid:durableId="1454984148">
    <w:abstractNumId w:val="11"/>
  </w:num>
  <w:num w:numId="11" w16cid:durableId="1034845760">
    <w:abstractNumId w:val="3"/>
  </w:num>
  <w:num w:numId="12" w16cid:durableId="745028253">
    <w:abstractNumId w:val="14"/>
  </w:num>
  <w:num w:numId="13" w16cid:durableId="1399129852">
    <w:abstractNumId w:val="7"/>
  </w:num>
  <w:num w:numId="14" w16cid:durableId="754979812">
    <w:abstractNumId w:val="9"/>
  </w:num>
  <w:num w:numId="15" w16cid:durableId="10259057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7B76"/>
    <w:rsid w:val="000959EB"/>
    <w:rsid w:val="000B0377"/>
    <w:rsid w:val="000D7C45"/>
    <w:rsid w:val="000E6F2D"/>
    <w:rsid w:val="00102C12"/>
    <w:rsid w:val="00103B36"/>
    <w:rsid w:val="00172A27"/>
    <w:rsid w:val="00185753"/>
    <w:rsid w:val="0019096B"/>
    <w:rsid w:val="001A625B"/>
    <w:rsid w:val="00234457"/>
    <w:rsid w:val="00284B18"/>
    <w:rsid w:val="002E4972"/>
    <w:rsid w:val="00305EDD"/>
    <w:rsid w:val="003269A7"/>
    <w:rsid w:val="00367549"/>
    <w:rsid w:val="0038114D"/>
    <w:rsid w:val="00390907"/>
    <w:rsid w:val="003E24FD"/>
    <w:rsid w:val="003F70F6"/>
    <w:rsid w:val="004047D8"/>
    <w:rsid w:val="00420FD4"/>
    <w:rsid w:val="00442B8B"/>
    <w:rsid w:val="00453B06"/>
    <w:rsid w:val="004565E2"/>
    <w:rsid w:val="00471F8A"/>
    <w:rsid w:val="00475116"/>
    <w:rsid w:val="0048779F"/>
    <w:rsid w:val="0049141D"/>
    <w:rsid w:val="0049794D"/>
    <w:rsid w:val="004A5460"/>
    <w:rsid w:val="004C7D67"/>
    <w:rsid w:val="004E7E3C"/>
    <w:rsid w:val="004F2F41"/>
    <w:rsid w:val="00540F4B"/>
    <w:rsid w:val="005427AE"/>
    <w:rsid w:val="00543BDF"/>
    <w:rsid w:val="00553FE6"/>
    <w:rsid w:val="005C2815"/>
    <w:rsid w:val="005E5BDE"/>
    <w:rsid w:val="00610C65"/>
    <w:rsid w:val="00623725"/>
    <w:rsid w:val="00625076"/>
    <w:rsid w:val="006346E4"/>
    <w:rsid w:val="00635672"/>
    <w:rsid w:val="00667DAC"/>
    <w:rsid w:val="006B6FA0"/>
    <w:rsid w:val="006D5F44"/>
    <w:rsid w:val="006F7B56"/>
    <w:rsid w:val="0070622A"/>
    <w:rsid w:val="00716407"/>
    <w:rsid w:val="00723128"/>
    <w:rsid w:val="007A5024"/>
    <w:rsid w:val="007B5652"/>
    <w:rsid w:val="007E222A"/>
    <w:rsid w:val="007E4E07"/>
    <w:rsid w:val="00820C97"/>
    <w:rsid w:val="008625CD"/>
    <w:rsid w:val="00876408"/>
    <w:rsid w:val="00882DC7"/>
    <w:rsid w:val="00885167"/>
    <w:rsid w:val="008A1DFC"/>
    <w:rsid w:val="008A2B6E"/>
    <w:rsid w:val="008B2A0B"/>
    <w:rsid w:val="008D6483"/>
    <w:rsid w:val="008F5D8E"/>
    <w:rsid w:val="00900C83"/>
    <w:rsid w:val="00905575"/>
    <w:rsid w:val="009113D5"/>
    <w:rsid w:val="009A0854"/>
    <w:rsid w:val="009C36D4"/>
    <w:rsid w:val="00A01921"/>
    <w:rsid w:val="00A30B50"/>
    <w:rsid w:val="00A710BF"/>
    <w:rsid w:val="00A87F1D"/>
    <w:rsid w:val="00A9530E"/>
    <w:rsid w:val="00A953A3"/>
    <w:rsid w:val="00AF5BE1"/>
    <w:rsid w:val="00B12742"/>
    <w:rsid w:val="00B23DCE"/>
    <w:rsid w:val="00B34C14"/>
    <w:rsid w:val="00B9747F"/>
    <w:rsid w:val="00B97986"/>
    <w:rsid w:val="00BB191A"/>
    <w:rsid w:val="00C27261"/>
    <w:rsid w:val="00C3333D"/>
    <w:rsid w:val="00C375AB"/>
    <w:rsid w:val="00C73044"/>
    <w:rsid w:val="00CB1BC9"/>
    <w:rsid w:val="00D12FFA"/>
    <w:rsid w:val="00D16494"/>
    <w:rsid w:val="00D30BCF"/>
    <w:rsid w:val="00D610B2"/>
    <w:rsid w:val="00D71BAB"/>
    <w:rsid w:val="00D95EB7"/>
    <w:rsid w:val="00DA4253"/>
    <w:rsid w:val="00DC5EF3"/>
    <w:rsid w:val="00DC6073"/>
    <w:rsid w:val="00E15B56"/>
    <w:rsid w:val="00E20450"/>
    <w:rsid w:val="00E230CD"/>
    <w:rsid w:val="00E631A8"/>
    <w:rsid w:val="00E66FBE"/>
    <w:rsid w:val="00EA0DC2"/>
    <w:rsid w:val="00EC2DA8"/>
    <w:rsid w:val="00EC2F87"/>
    <w:rsid w:val="00F1004B"/>
    <w:rsid w:val="00F104E9"/>
    <w:rsid w:val="00F4533C"/>
    <w:rsid w:val="00F506B7"/>
    <w:rsid w:val="00F604E2"/>
    <w:rsid w:val="00F91421"/>
    <w:rsid w:val="00FA7374"/>
    <w:rsid w:val="00FB23B7"/>
    <w:rsid w:val="00FB2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C8922EF"/>
  <w15:chartTrackingRefBased/>
  <w15:docId w15:val="{0D6D8B49-2A27-4ED9-9FF0-951810745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3DCE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0"/>
    <w:uiPriority w:val="9"/>
    <w:qFormat/>
    <w:rsid w:val="004565E2"/>
    <w:pPr>
      <w:keepNext/>
      <w:keepLines/>
      <w:widowControl/>
      <w:spacing w:before="240" w:line="259" w:lineRule="auto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uiPriority w:val="39"/>
    <w:rsid w:val="00284B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4565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6">
    <w:name w:val="Emphasis"/>
    <w:basedOn w:val="a0"/>
    <w:uiPriority w:val="20"/>
    <w:qFormat/>
    <w:rsid w:val="00B12742"/>
    <w:rPr>
      <w:i/>
      <w:iCs/>
    </w:rPr>
  </w:style>
  <w:style w:type="character" w:styleId="a7">
    <w:name w:val="Hyperlink"/>
    <w:basedOn w:val="a0"/>
    <w:uiPriority w:val="99"/>
    <w:unhideWhenUsed/>
    <w:rsid w:val="003F70F6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3F70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7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0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8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7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1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95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66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wnload.csdn.net/download/qq_41935823/2200190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gzyqsd\Desktop\Normal.wp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B03DEF-FE3B-4F2B-8B10-DF604430EB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TotalTime>1069</TotalTime>
  <Pages>15</Pages>
  <Words>2323</Words>
  <Characters>13246</Characters>
  <Application>Microsoft Office Word</Application>
  <DocSecurity>0</DocSecurity>
  <PresentationFormat/>
  <Lines>110</Lines>
  <Paragraphs>31</Paragraphs>
  <Slides>0</Slides>
  <Notes>0</Notes>
  <HiddenSlides>0</HiddenSlides>
  <MMClips>0</MMClips>
  <ScaleCrop>false</ScaleCrop>
  <Manager/>
  <Company/>
  <LinksUpToDate>false</LinksUpToDate>
  <CharactersWithSpaces>15538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</dc:title>
  <dc:subject/>
  <dc:creator>FCX</dc:creator>
  <cp:keywords/>
  <dc:description/>
  <cp:lastModifiedBy>y bb</cp:lastModifiedBy>
  <cp:revision>25</cp:revision>
  <cp:lastPrinted>1899-12-31T16:00:00Z</cp:lastPrinted>
  <dcterms:created xsi:type="dcterms:W3CDTF">2022-12-11T16:00:00Z</dcterms:created>
  <dcterms:modified xsi:type="dcterms:W3CDTF">2023-05-28T12:03:00Z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2052-8.1.0.3238</vt:lpwstr>
  </property>
</Properties>
</file>